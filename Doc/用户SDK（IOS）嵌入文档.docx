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0002E" w14:textId="77777777" w:rsidR="004E7AA1" w:rsidRDefault="004E7AA1" w:rsidP="00136BB9">
      <w:pPr>
        <w:jc w:val="center"/>
        <w:rPr>
          <w:rFonts w:ascii="Arial" w:eastAsia="微软雅黑" w:hAnsi="Arial" w:cs="Arial"/>
          <w:b/>
          <w:sz w:val="72"/>
          <w:szCs w:val="72"/>
        </w:rPr>
      </w:pPr>
      <w:bookmarkStart w:id="0" w:name="_top"/>
      <w:bookmarkEnd w:id="0"/>
    </w:p>
    <w:p w14:paraId="12B39F15" w14:textId="77777777" w:rsidR="004E7AA1" w:rsidRDefault="004E7AA1" w:rsidP="00136BB9">
      <w:pPr>
        <w:jc w:val="center"/>
        <w:rPr>
          <w:rFonts w:ascii="Arial" w:eastAsia="微软雅黑" w:hAnsi="Arial" w:cs="Arial"/>
          <w:b/>
          <w:sz w:val="72"/>
          <w:szCs w:val="72"/>
        </w:rPr>
      </w:pPr>
    </w:p>
    <w:p w14:paraId="0FEAAF37" w14:textId="77777777" w:rsidR="004E7AA1" w:rsidRDefault="004E7AA1" w:rsidP="00136BB9">
      <w:pPr>
        <w:jc w:val="center"/>
        <w:rPr>
          <w:rFonts w:ascii="Arial" w:eastAsia="微软雅黑" w:hAnsi="Arial" w:cs="Arial"/>
          <w:b/>
          <w:sz w:val="72"/>
          <w:szCs w:val="72"/>
        </w:rPr>
      </w:pPr>
    </w:p>
    <w:p w14:paraId="39508881" w14:textId="77777777" w:rsidR="004E7AA1" w:rsidRDefault="004E7AA1" w:rsidP="00136BB9">
      <w:pPr>
        <w:jc w:val="center"/>
        <w:rPr>
          <w:rFonts w:ascii="Arial" w:eastAsia="微软雅黑" w:hAnsi="Arial" w:cs="Arial"/>
          <w:b/>
          <w:sz w:val="72"/>
          <w:szCs w:val="72"/>
        </w:rPr>
      </w:pPr>
    </w:p>
    <w:p w14:paraId="61918731" w14:textId="77777777" w:rsidR="004E7AA1" w:rsidRDefault="004E7AA1" w:rsidP="00136BB9">
      <w:pPr>
        <w:jc w:val="center"/>
        <w:rPr>
          <w:rFonts w:ascii="Arial" w:eastAsia="微软雅黑" w:hAnsi="Arial" w:cs="Arial"/>
          <w:b/>
          <w:sz w:val="72"/>
          <w:szCs w:val="72"/>
        </w:rPr>
      </w:pPr>
    </w:p>
    <w:p w14:paraId="26FC43D6" w14:textId="192FA7B0" w:rsidR="005F2FA9" w:rsidRPr="00314B6D" w:rsidRDefault="00174460" w:rsidP="00136BB9">
      <w:pPr>
        <w:jc w:val="center"/>
        <w:rPr>
          <w:rFonts w:ascii="Arial" w:eastAsia="微软雅黑" w:hAnsi="Arial" w:cs="Arial"/>
          <w:b/>
          <w:sz w:val="72"/>
          <w:szCs w:val="72"/>
        </w:rPr>
      </w:pPr>
      <w:r>
        <w:rPr>
          <w:rFonts w:ascii="Arial" w:eastAsia="微软雅黑" w:hAnsi="Arial" w:cs="Arial"/>
          <w:b/>
          <w:sz w:val="72"/>
          <w:szCs w:val="72"/>
        </w:rPr>
        <w:t>用户</w:t>
      </w:r>
      <w:r w:rsidR="000E4FD4" w:rsidRPr="00314B6D">
        <w:rPr>
          <w:rFonts w:ascii="Arial" w:eastAsia="微软雅黑" w:hAnsi="Arial" w:cs="Arial"/>
          <w:b/>
          <w:sz w:val="72"/>
          <w:szCs w:val="72"/>
        </w:rPr>
        <w:t>SDK</w:t>
      </w:r>
      <w:r w:rsidR="00C67D39">
        <w:rPr>
          <w:rFonts w:ascii="Arial" w:eastAsia="微软雅黑" w:hAnsi="Arial" w:cs="Arial"/>
          <w:b/>
          <w:sz w:val="72"/>
          <w:szCs w:val="72"/>
        </w:rPr>
        <w:t>（</w:t>
      </w:r>
      <w:r w:rsidR="00C67D39">
        <w:rPr>
          <w:rFonts w:ascii="Arial" w:eastAsia="微软雅黑" w:hAnsi="Arial" w:cs="Arial"/>
          <w:b/>
          <w:sz w:val="72"/>
          <w:szCs w:val="72"/>
        </w:rPr>
        <w:t>IOS</w:t>
      </w:r>
      <w:r w:rsidR="00C67D39">
        <w:rPr>
          <w:rFonts w:ascii="Arial" w:eastAsia="微软雅黑" w:hAnsi="Arial" w:cs="Arial"/>
          <w:b/>
          <w:sz w:val="72"/>
          <w:szCs w:val="72"/>
        </w:rPr>
        <w:t>）</w:t>
      </w:r>
      <w:r w:rsidR="00432CD6">
        <w:rPr>
          <w:rFonts w:ascii="Arial" w:eastAsia="微软雅黑" w:hAnsi="Arial" w:cs="Arial" w:hint="eastAsia"/>
          <w:b/>
          <w:sz w:val="72"/>
          <w:szCs w:val="72"/>
        </w:rPr>
        <w:t>嵌入</w:t>
      </w:r>
      <w:r w:rsidR="000E4FD4" w:rsidRPr="00314B6D">
        <w:rPr>
          <w:rFonts w:ascii="Arial" w:eastAsia="微软雅黑" w:hAnsi="Arial" w:cs="Arial"/>
          <w:b/>
          <w:sz w:val="72"/>
          <w:szCs w:val="72"/>
        </w:rPr>
        <w:t>文档</w:t>
      </w:r>
    </w:p>
    <w:p w14:paraId="36C324D6" w14:textId="77777777" w:rsidR="00136BB9" w:rsidRPr="00314B6D" w:rsidRDefault="002B1339" w:rsidP="00136BB9">
      <w:pPr>
        <w:jc w:val="center"/>
        <w:rPr>
          <w:rFonts w:ascii="Arial" w:eastAsia="微软雅黑" w:hAnsi="Arial" w:cs="Arial"/>
          <w:b/>
          <w:sz w:val="72"/>
          <w:szCs w:val="72"/>
        </w:rPr>
      </w:pPr>
      <w:r>
        <w:rPr>
          <w:rFonts w:ascii="Arial" w:hAnsi="Arial" w:cs="Arial"/>
        </w:rPr>
        <w:pict w14:anchorId="5C7153FF">
          <v:rect id="_x0000_i1025" style="width:382.7pt;height:1.5pt" o:hrpct="900" o:hralign="center" o:hrstd="t" o:hrnoshade="t" o:hr="t" fillcolor="black" stroked="f"/>
        </w:pict>
      </w:r>
    </w:p>
    <w:p w14:paraId="7768F324" w14:textId="2345EF9D" w:rsidR="000E4FD4" w:rsidRPr="00314B6D" w:rsidRDefault="000E4FD4" w:rsidP="00136BB9">
      <w:pPr>
        <w:jc w:val="right"/>
        <w:rPr>
          <w:rFonts w:ascii="Arial" w:hAnsi="Arial" w:cs="Arial"/>
          <w:sz w:val="28"/>
          <w:szCs w:val="28"/>
        </w:rPr>
      </w:pPr>
      <w:r w:rsidRPr="00314B6D">
        <w:rPr>
          <w:rFonts w:ascii="Arial" w:hAnsi="Arial" w:cs="Arial"/>
          <w:sz w:val="28"/>
          <w:szCs w:val="28"/>
        </w:rPr>
        <w:t>更新时间</w:t>
      </w:r>
      <w:r w:rsidR="006834B3" w:rsidRPr="00314B6D">
        <w:rPr>
          <w:rFonts w:ascii="Arial" w:hAnsi="Arial" w:cs="Arial"/>
          <w:sz w:val="28"/>
          <w:szCs w:val="28"/>
        </w:rPr>
        <w:t xml:space="preserve">: </w:t>
      </w:r>
      <w:r w:rsidR="002B1339">
        <w:rPr>
          <w:rFonts w:ascii="Arial" w:hAnsi="Arial" w:cs="Arial"/>
          <w:sz w:val="28"/>
          <w:szCs w:val="28"/>
        </w:rPr>
        <w:t>2015/10/13</w:t>
      </w:r>
      <w:r w:rsidRPr="00314B6D">
        <w:rPr>
          <w:rFonts w:ascii="Arial" w:hAnsi="Arial" w:cs="Arial"/>
          <w:sz w:val="28"/>
          <w:szCs w:val="28"/>
        </w:rPr>
        <w:t xml:space="preserve"> </w:t>
      </w:r>
      <w:r w:rsidRPr="00314B6D">
        <w:rPr>
          <w:rFonts w:ascii="Arial" w:hAnsi="Arial" w:cs="Arial"/>
          <w:sz w:val="28"/>
          <w:szCs w:val="28"/>
        </w:rPr>
        <w:t>版本号</w:t>
      </w:r>
      <w:r w:rsidR="00750296">
        <w:rPr>
          <w:rFonts w:ascii="Arial" w:hAnsi="Arial" w:cs="Arial" w:hint="eastAsia"/>
          <w:sz w:val="28"/>
          <w:szCs w:val="28"/>
        </w:rPr>
        <w:t>1</w:t>
      </w:r>
      <w:r w:rsidR="002B1339">
        <w:rPr>
          <w:rFonts w:ascii="Arial" w:hAnsi="Arial" w:cs="Arial"/>
          <w:sz w:val="28"/>
          <w:szCs w:val="28"/>
        </w:rPr>
        <w:t>.1</w:t>
      </w:r>
      <w:r w:rsidR="008A1440">
        <w:rPr>
          <w:rFonts w:ascii="Arial" w:hAnsi="Arial" w:cs="Arial"/>
          <w:sz w:val="28"/>
          <w:szCs w:val="28"/>
        </w:rPr>
        <w:t>.</w:t>
      </w:r>
      <w:r w:rsidR="00174460">
        <w:rPr>
          <w:rFonts w:ascii="Arial" w:hAnsi="Arial" w:cs="Arial" w:hint="eastAsia"/>
          <w:sz w:val="28"/>
          <w:szCs w:val="28"/>
        </w:rPr>
        <w:t>0</w:t>
      </w:r>
    </w:p>
    <w:p w14:paraId="10449E46" w14:textId="77777777" w:rsidR="00D35A76" w:rsidRPr="00314B6D" w:rsidRDefault="00D35A76" w:rsidP="00136BB9">
      <w:pPr>
        <w:jc w:val="right"/>
        <w:rPr>
          <w:rFonts w:ascii="Arial" w:hAnsi="Arial" w:cs="Arial"/>
          <w:sz w:val="28"/>
          <w:szCs w:val="28"/>
        </w:rPr>
      </w:pPr>
    </w:p>
    <w:p w14:paraId="33789003" w14:textId="77777777" w:rsidR="004E7AA1" w:rsidRDefault="004E7AA1">
      <w:pPr>
        <w:widowControl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sdt>
      <w:sdtPr>
        <w:rPr>
          <w:rFonts w:ascii="Arial" w:eastAsiaTheme="minorEastAsia" w:hAnsi="Arial" w:cs="Arial"/>
          <w:b w:val="0"/>
          <w:bCs w:val="0"/>
          <w:color w:val="auto"/>
          <w:kern w:val="2"/>
          <w:sz w:val="21"/>
          <w:szCs w:val="22"/>
          <w:lang w:val="zh-CN"/>
        </w:rPr>
        <w:id w:val="-944222689"/>
        <w:docPartObj>
          <w:docPartGallery w:val="Table of Contents"/>
          <w:docPartUnique/>
        </w:docPartObj>
      </w:sdtPr>
      <w:sdtContent>
        <w:p w14:paraId="33399FDA" w14:textId="77777777" w:rsidR="00357B2A" w:rsidRPr="00314B6D" w:rsidRDefault="00357B2A" w:rsidP="00D35A76">
          <w:pPr>
            <w:pStyle w:val="ad"/>
            <w:tabs>
              <w:tab w:val="left" w:pos="2190"/>
            </w:tabs>
            <w:rPr>
              <w:rFonts w:ascii="Arial" w:hAnsi="Arial" w:cs="Arial"/>
            </w:rPr>
          </w:pPr>
          <w:r w:rsidRPr="00314B6D">
            <w:rPr>
              <w:rFonts w:ascii="Arial" w:hAnsi="Arial" w:cs="Arial"/>
              <w:lang w:val="zh-CN"/>
            </w:rPr>
            <w:t>目录</w:t>
          </w:r>
        </w:p>
        <w:p w14:paraId="632038B8" w14:textId="77777777" w:rsidR="00233640" w:rsidRDefault="00357B2A">
          <w:pPr>
            <w:pStyle w:val="11"/>
            <w:tabs>
              <w:tab w:val="left" w:pos="420"/>
              <w:tab w:val="right" w:leader="dot" w:pos="9060"/>
            </w:tabs>
            <w:rPr>
              <w:noProof/>
              <w:sz w:val="24"/>
              <w:szCs w:val="24"/>
            </w:rPr>
          </w:pPr>
          <w:r w:rsidRPr="00314B6D">
            <w:rPr>
              <w:rFonts w:ascii="Arial" w:hAnsi="Arial" w:cs="Arial"/>
            </w:rPr>
            <w:fldChar w:fldCharType="begin"/>
          </w:r>
          <w:r w:rsidRPr="00314B6D">
            <w:rPr>
              <w:rFonts w:ascii="Arial" w:hAnsi="Arial" w:cs="Arial"/>
            </w:rPr>
            <w:instrText xml:space="preserve"> TOC \o "1-</w:instrText>
          </w:r>
          <w:r w:rsidR="005F2C67" w:rsidRPr="00314B6D">
            <w:rPr>
              <w:rFonts w:ascii="Arial" w:hAnsi="Arial" w:cs="Arial"/>
            </w:rPr>
            <w:instrText>3</w:instrText>
          </w:r>
          <w:r w:rsidRPr="00314B6D">
            <w:rPr>
              <w:rFonts w:ascii="Arial" w:hAnsi="Arial" w:cs="Arial"/>
            </w:rPr>
            <w:instrText xml:space="preserve">" \h \z \u </w:instrText>
          </w:r>
          <w:r w:rsidRPr="00314B6D">
            <w:rPr>
              <w:rFonts w:ascii="Arial" w:hAnsi="Arial" w:cs="Arial"/>
            </w:rPr>
            <w:fldChar w:fldCharType="separate"/>
          </w:r>
          <w:hyperlink w:anchor="_Toc422246612" w:history="1">
            <w:r w:rsidR="00233640" w:rsidRPr="00273104">
              <w:rPr>
                <w:rStyle w:val="aa"/>
                <w:rFonts w:ascii="Arial" w:eastAsia="微软雅黑" w:hAnsi="Arial" w:cs="Arial"/>
                <w:b/>
                <w:noProof/>
              </w:rPr>
              <w:t>1.</w:t>
            </w:r>
            <w:r w:rsidR="00233640">
              <w:rPr>
                <w:noProof/>
                <w:sz w:val="24"/>
                <w:szCs w:val="24"/>
              </w:rPr>
              <w:tab/>
            </w:r>
            <w:r w:rsidR="00233640" w:rsidRPr="00273104">
              <w:rPr>
                <w:rStyle w:val="aa"/>
                <w:rFonts w:ascii="Arial" w:eastAsia="微软雅黑" w:hAnsi="Arial" w:cs="Arial" w:hint="eastAsia"/>
                <w:b/>
                <w:noProof/>
              </w:rPr>
              <w:t>修订记录</w:t>
            </w:r>
            <w:r w:rsidR="00233640">
              <w:rPr>
                <w:noProof/>
                <w:webHidden/>
              </w:rPr>
              <w:tab/>
            </w:r>
            <w:r w:rsidR="00233640">
              <w:rPr>
                <w:noProof/>
                <w:webHidden/>
              </w:rPr>
              <w:fldChar w:fldCharType="begin"/>
            </w:r>
            <w:r w:rsidR="00233640">
              <w:rPr>
                <w:noProof/>
                <w:webHidden/>
              </w:rPr>
              <w:instrText xml:space="preserve"> PAGEREF _Toc422246612 \h </w:instrText>
            </w:r>
            <w:r w:rsidR="00233640">
              <w:rPr>
                <w:noProof/>
                <w:webHidden/>
              </w:rPr>
            </w:r>
            <w:r w:rsidR="00233640">
              <w:rPr>
                <w:noProof/>
                <w:webHidden/>
              </w:rPr>
              <w:fldChar w:fldCharType="separate"/>
            </w:r>
            <w:r w:rsidR="00233640">
              <w:rPr>
                <w:noProof/>
                <w:webHidden/>
              </w:rPr>
              <w:t>3</w:t>
            </w:r>
            <w:r w:rsidR="00233640">
              <w:rPr>
                <w:noProof/>
                <w:webHidden/>
              </w:rPr>
              <w:fldChar w:fldCharType="end"/>
            </w:r>
          </w:hyperlink>
        </w:p>
        <w:p w14:paraId="662CD218" w14:textId="77777777" w:rsidR="00233640" w:rsidRDefault="002B1339">
          <w:pPr>
            <w:pStyle w:val="11"/>
            <w:tabs>
              <w:tab w:val="left" w:pos="420"/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22246613" w:history="1">
            <w:r w:rsidR="00233640" w:rsidRPr="00273104">
              <w:rPr>
                <w:rStyle w:val="aa"/>
                <w:rFonts w:ascii="Arial" w:eastAsia="微软雅黑" w:hAnsi="Arial" w:cs="Arial"/>
                <w:b/>
                <w:noProof/>
              </w:rPr>
              <w:t>2.</w:t>
            </w:r>
            <w:r w:rsidR="00233640">
              <w:rPr>
                <w:noProof/>
                <w:sz w:val="24"/>
                <w:szCs w:val="24"/>
              </w:rPr>
              <w:tab/>
            </w:r>
            <w:r w:rsidR="00233640" w:rsidRPr="00273104">
              <w:rPr>
                <w:rStyle w:val="aa"/>
                <w:rFonts w:ascii="Arial" w:eastAsia="微软雅黑" w:hAnsi="Arial" w:cs="Arial" w:hint="eastAsia"/>
                <w:b/>
                <w:noProof/>
              </w:rPr>
              <w:t>术语与缩写解释</w:t>
            </w:r>
            <w:r w:rsidR="00233640">
              <w:rPr>
                <w:noProof/>
                <w:webHidden/>
              </w:rPr>
              <w:tab/>
            </w:r>
            <w:r w:rsidR="00233640">
              <w:rPr>
                <w:noProof/>
                <w:webHidden/>
              </w:rPr>
              <w:fldChar w:fldCharType="begin"/>
            </w:r>
            <w:r w:rsidR="00233640">
              <w:rPr>
                <w:noProof/>
                <w:webHidden/>
              </w:rPr>
              <w:instrText xml:space="preserve"> PAGEREF _Toc422246613 \h </w:instrText>
            </w:r>
            <w:r w:rsidR="00233640">
              <w:rPr>
                <w:noProof/>
                <w:webHidden/>
              </w:rPr>
            </w:r>
            <w:r w:rsidR="00233640">
              <w:rPr>
                <w:noProof/>
                <w:webHidden/>
              </w:rPr>
              <w:fldChar w:fldCharType="separate"/>
            </w:r>
            <w:r w:rsidR="00233640">
              <w:rPr>
                <w:noProof/>
                <w:webHidden/>
              </w:rPr>
              <w:t>4</w:t>
            </w:r>
            <w:r w:rsidR="00233640">
              <w:rPr>
                <w:noProof/>
                <w:webHidden/>
              </w:rPr>
              <w:fldChar w:fldCharType="end"/>
            </w:r>
          </w:hyperlink>
        </w:p>
        <w:p w14:paraId="6084C818" w14:textId="77777777" w:rsidR="00233640" w:rsidRDefault="002B1339">
          <w:pPr>
            <w:pStyle w:val="11"/>
            <w:tabs>
              <w:tab w:val="left" w:pos="420"/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22246614" w:history="1">
            <w:r w:rsidR="00233640" w:rsidRPr="00273104">
              <w:rPr>
                <w:rStyle w:val="aa"/>
                <w:rFonts w:ascii="Arial" w:eastAsia="微软雅黑" w:hAnsi="Arial" w:cs="Arial"/>
                <w:b/>
                <w:noProof/>
              </w:rPr>
              <w:t>3.</w:t>
            </w:r>
            <w:r w:rsidR="00233640">
              <w:rPr>
                <w:noProof/>
                <w:sz w:val="24"/>
                <w:szCs w:val="24"/>
              </w:rPr>
              <w:tab/>
            </w:r>
            <w:r w:rsidR="00233640" w:rsidRPr="00273104">
              <w:rPr>
                <w:rStyle w:val="aa"/>
                <w:rFonts w:ascii="Arial" w:eastAsia="微软雅黑" w:hAnsi="Arial" w:cs="Arial" w:hint="eastAsia"/>
                <w:b/>
                <w:noProof/>
              </w:rPr>
              <w:t>客户端接入方式</w:t>
            </w:r>
            <w:r w:rsidR="00233640">
              <w:rPr>
                <w:noProof/>
                <w:webHidden/>
              </w:rPr>
              <w:tab/>
            </w:r>
            <w:r w:rsidR="00233640">
              <w:rPr>
                <w:noProof/>
                <w:webHidden/>
              </w:rPr>
              <w:fldChar w:fldCharType="begin"/>
            </w:r>
            <w:r w:rsidR="00233640">
              <w:rPr>
                <w:noProof/>
                <w:webHidden/>
              </w:rPr>
              <w:instrText xml:space="preserve"> PAGEREF _Toc422246614 \h </w:instrText>
            </w:r>
            <w:r w:rsidR="00233640">
              <w:rPr>
                <w:noProof/>
                <w:webHidden/>
              </w:rPr>
            </w:r>
            <w:r w:rsidR="00233640">
              <w:rPr>
                <w:noProof/>
                <w:webHidden/>
              </w:rPr>
              <w:fldChar w:fldCharType="separate"/>
            </w:r>
            <w:r w:rsidR="00233640">
              <w:rPr>
                <w:noProof/>
                <w:webHidden/>
              </w:rPr>
              <w:t>5</w:t>
            </w:r>
            <w:r w:rsidR="00233640">
              <w:rPr>
                <w:noProof/>
                <w:webHidden/>
              </w:rPr>
              <w:fldChar w:fldCharType="end"/>
            </w:r>
          </w:hyperlink>
        </w:p>
        <w:p w14:paraId="60FD37B4" w14:textId="77777777" w:rsidR="00233640" w:rsidRDefault="002B1339">
          <w:pPr>
            <w:pStyle w:val="21"/>
            <w:tabs>
              <w:tab w:val="left" w:pos="1200"/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22246615" w:history="1">
            <w:r w:rsidR="00233640" w:rsidRPr="00273104">
              <w:rPr>
                <w:rStyle w:val="aa"/>
                <w:rFonts w:ascii="Arial" w:eastAsia="黑体" w:hAnsi="Arial" w:cs="Arial"/>
                <w:b/>
                <w:noProof/>
              </w:rPr>
              <w:t>3.1</w:t>
            </w:r>
            <w:r w:rsidR="00233640">
              <w:rPr>
                <w:noProof/>
                <w:sz w:val="24"/>
                <w:szCs w:val="24"/>
              </w:rPr>
              <w:tab/>
            </w:r>
            <w:r w:rsidR="00233640" w:rsidRPr="00273104">
              <w:rPr>
                <w:rStyle w:val="aa"/>
                <w:rFonts w:ascii="Arial" w:eastAsia="黑体" w:hAnsi="Arial" w:cs="Arial"/>
                <w:b/>
                <w:noProof/>
              </w:rPr>
              <w:t>SDK</w:t>
            </w:r>
            <w:r w:rsidR="00233640" w:rsidRPr="00273104">
              <w:rPr>
                <w:rStyle w:val="aa"/>
                <w:rFonts w:ascii="Arial" w:eastAsia="黑体" w:hAnsi="Arial" w:cs="Arial" w:hint="eastAsia"/>
                <w:b/>
                <w:noProof/>
              </w:rPr>
              <w:t>文件清单</w:t>
            </w:r>
            <w:r w:rsidR="00233640">
              <w:rPr>
                <w:noProof/>
                <w:webHidden/>
              </w:rPr>
              <w:tab/>
            </w:r>
            <w:r w:rsidR="00233640">
              <w:rPr>
                <w:noProof/>
                <w:webHidden/>
              </w:rPr>
              <w:fldChar w:fldCharType="begin"/>
            </w:r>
            <w:r w:rsidR="00233640">
              <w:rPr>
                <w:noProof/>
                <w:webHidden/>
              </w:rPr>
              <w:instrText xml:space="preserve"> PAGEREF _Toc422246615 \h </w:instrText>
            </w:r>
            <w:r w:rsidR="00233640">
              <w:rPr>
                <w:noProof/>
                <w:webHidden/>
              </w:rPr>
            </w:r>
            <w:r w:rsidR="00233640">
              <w:rPr>
                <w:noProof/>
                <w:webHidden/>
              </w:rPr>
              <w:fldChar w:fldCharType="separate"/>
            </w:r>
            <w:r w:rsidR="00233640">
              <w:rPr>
                <w:noProof/>
                <w:webHidden/>
              </w:rPr>
              <w:t>5</w:t>
            </w:r>
            <w:r w:rsidR="00233640">
              <w:rPr>
                <w:noProof/>
                <w:webHidden/>
              </w:rPr>
              <w:fldChar w:fldCharType="end"/>
            </w:r>
          </w:hyperlink>
        </w:p>
        <w:p w14:paraId="6D4EDF50" w14:textId="77777777" w:rsidR="00233640" w:rsidRDefault="002B1339">
          <w:pPr>
            <w:pStyle w:val="21"/>
            <w:tabs>
              <w:tab w:val="left" w:pos="1200"/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22246616" w:history="1">
            <w:r w:rsidR="00233640" w:rsidRPr="00273104">
              <w:rPr>
                <w:rStyle w:val="aa"/>
                <w:rFonts w:ascii="Arial" w:eastAsia="黑体" w:hAnsi="Arial" w:cs="Arial"/>
                <w:b/>
                <w:noProof/>
              </w:rPr>
              <w:t>3.2</w:t>
            </w:r>
            <w:r w:rsidR="00233640">
              <w:rPr>
                <w:noProof/>
                <w:sz w:val="24"/>
                <w:szCs w:val="24"/>
              </w:rPr>
              <w:tab/>
            </w:r>
            <w:r w:rsidR="00233640" w:rsidRPr="00273104">
              <w:rPr>
                <w:rStyle w:val="aa"/>
                <w:rFonts w:ascii="Arial" w:eastAsia="黑体" w:hAnsi="Arial" w:cs="Arial" w:hint="eastAsia"/>
                <w:b/>
                <w:noProof/>
              </w:rPr>
              <w:t>配置</w:t>
            </w:r>
            <w:r w:rsidR="00233640" w:rsidRPr="00273104">
              <w:rPr>
                <w:rStyle w:val="aa"/>
                <w:rFonts w:ascii="Arial" w:eastAsia="黑体" w:hAnsi="Arial" w:cs="Arial"/>
                <w:b/>
                <w:noProof/>
              </w:rPr>
              <w:t>Xcode</w:t>
            </w:r>
            <w:r w:rsidR="00233640" w:rsidRPr="00273104">
              <w:rPr>
                <w:rStyle w:val="aa"/>
                <w:rFonts w:ascii="Arial" w:eastAsia="黑体" w:hAnsi="Arial" w:cs="Arial" w:hint="eastAsia"/>
                <w:b/>
                <w:noProof/>
              </w:rPr>
              <w:t>工程</w:t>
            </w:r>
            <w:r w:rsidR="00233640">
              <w:rPr>
                <w:noProof/>
                <w:webHidden/>
              </w:rPr>
              <w:tab/>
            </w:r>
            <w:r w:rsidR="00233640">
              <w:rPr>
                <w:noProof/>
                <w:webHidden/>
              </w:rPr>
              <w:fldChar w:fldCharType="begin"/>
            </w:r>
            <w:r w:rsidR="00233640">
              <w:rPr>
                <w:noProof/>
                <w:webHidden/>
              </w:rPr>
              <w:instrText xml:space="preserve"> PAGEREF _Toc422246616 \h </w:instrText>
            </w:r>
            <w:r w:rsidR="00233640">
              <w:rPr>
                <w:noProof/>
                <w:webHidden/>
              </w:rPr>
            </w:r>
            <w:r w:rsidR="00233640">
              <w:rPr>
                <w:noProof/>
                <w:webHidden/>
              </w:rPr>
              <w:fldChar w:fldCharType="separate"/>
            </w:r>
            <w:r w:rsidR="00233640">
              <w:rPr>
                <w:noProof/>
                <w:webHidden/>
              </w:rPr>
              <w:t>5</w:t>
            </w:r>
            <w:r w:rsidR="00233640">
              <w:rPr>
                <w:noProof/>
                <w:webHidden/>
              </w:rPr>
              <w:fldChar w:fldCharType="end"/>
            </w:r>
          </w:hyperlink>
        </w:p>
        <w:p w14:paraId="05D9E19F" w14:textId="77777777" w:rsidR="00233640" w:rsidRDefault="002B1339">
          <w:pPr>
            <w:pStyle w:val="11"/>
            <w:tabs>
              <w:tab w:val="left" w:pos="420"/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22246617" w:history="1">
            <w:r w:rsidR="00233640" w:rsidRPr="00273104">
              <w:rPr>
                <w:rStyle w:val="aa"/>
                <w:rFonts w:ascii="Arial" w:eastAsia="微软雅黑" w:hAnsi="Arial" w:cs="Arial"/>
                <w:b/>
                <w:noProof/>
              </w:rPr>
              <w:t>4.</w:t>
            </w:r>
            <w:r w:rsidR="00233640">
              <w:rPr>
                <w:noProof/>
                <w:sz w:val="24"/>
                <w:szCs w:val="24"/>
              </w:rPr>
              <w:tab/>
            </w:r>
            <w:r w:rsidR="00233640" w:rsidRPr="00273104">
              <w:rPr>
                <w:rStyle w:val="aa"/>
                <w:rFonts w:ascii="Arial" w:eastAsia="微软雅黑" w:hAnsi="Arial" w:cs="Arial" w:hint="eastAsia"/>
                <w:b/>
                <w:noProof/>
              </w:rPr>
              <w:t>调用登录方法</w:t>
            </w:r>
            <w:r w:rsidR="00233640">
              <w:rPr>
                <w:noProof/>
                <w:webHidden/>
              </w:rPr>
              <w:tab/>
            </w:r>
            <w:r w:rsidR="00233640">
              <w:rPr>
                <w:noProof/>
                <w:webHidden/>
              </w:rPr>
              <w:fldChar w:fldCharType="begin"/>
            </w:r>
            <w:r w:rsidR="00233640">
              <w:rPr>
                <w:noProof/>
                <w:webHidden/>
              </w:rPr>
              <w:instrText xml:space="preserve"> PAGEREF _Toc422246617 \h </w:instrText>
            </w:r>
            <w:r w:rsidR="00233640">
              <w:rPr>
                <w:noProof/>
                <w:webHidden/>
              </w:rPr>
            </w:r>
            <w:r w:rsidR="00233640">
              <w:rPr>
                <w:noProof/>
                <w:webHidden/>
              </w:rPr>
              <w:fldChar w:fldCharType="separate"/>
            </w:r>
            <w:r w:rsidR="00233640">
              <w:rPr>
                <w:noProof/>
                <w:webHidden/>
              </w:rPr>
              <w:t>6</w:t>
            </w:r>
            <w:r w:rsidR="00233640">
              <w:rPr>
                <w:noProof/>
                <w:webHidden/>
              </w:rPr>
              <w:fldChar w:fldCharType="end"/>
            </w:r>
          </w:hyperlink>
        </w:p>
        <w:p w14:paraId="12B1576C" w14:textId="77777777" w:rsidR="00233640" w:rsidRDefault="002B1339">
          <w:pPr>
            <w:pStyle w:val="11"/>
            <w:tabs>
              <w:tab w:val="left" w:pos="420"/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22246618" w:history="1">
            <w:r w:rsidR="00233640" w:rsidRPr="00273104">
              <w:rPr>
                <w:rStyle w:val="aa"/>
                <w:rFonts w:ascii="Arial" w:eastAsia="微软雅黑" w:hAnsi="Arial" w:cs="Arial"/>
                <w:b/>
                <w:noProof/>
              </w:rPr>
              <w:t>5.</w:t>
            </w:r>
            <w:r w:rsidR="00233640">
              <w:rPr>
                <w:noProof/>
                <w:sz w:val="24"/>
                <w:szCs w:val="24"/>
              </w:rPr>
              <w:tab/>
            </w:r>
            <w:r w:rsidR="00233640" w:rsidRPr="00273104">
              <w:rPr>
                <w:rStyle w:val="aa"/>
                <w:rFonts w:ascii="Arial" w:eastAsia="微软雅黑" w:hAnsi="Arial" w:cs="Arial"/>
                <w:b/>
                <w:noProof/>
              </w:rPr>
              <w:t>API</w:t>
            </w:r>
            <w:r w:rsidR="00233640" w:rsidRPr="00273104">
              <w:rPr>
                <w:rStyle w:val="aa"/>
                <w:rFonts w:ascii="Arial" w:eastAsia="微软雅黑" w:hAnsi="Arial" w:cs="Arial" w:hint="eastAsia"/>
                <w:b/>
                <w:noProof/>
              </w:rPr>
              <w:t>文档</w:t>
            </w:r>
            <w:r w:rsidR="00233640">
              <w:rPr>
                <w:noProof/>
                <w:webHidden/>
              </w:rPr>
              <w:tab/>
            </w:r>
            <w:r w:rsidR="00233640">
              <w:rPr>
                <w:noProof/>
                <w:webHidden/>
              </w:rPr>
              <w:fldChar w:fldCharType="begin"/>
            </w:r>
            <w:r w:rsidR="00233640">
              <w:rPr>
                <w:noProof/>
                <w:webHidden/>
              </w:rPr>
              <w:instrText xml:space="preserve"> PAGEREF _Toc422246618 \h </w:instrText>
            </w:r>
            <w:r w:rsidR="00233640">
              <w:rPr>
                <w:noProof/>
                <w:webHidden/>
              </w:rPr>
            </w:r>
            <w:r w:rsidR="00233640">
              <w:rPr>
                <w:noProof/>
                <w:webHidden/>
              </w:rPr>
              <w:fldChar w:fldCharType="separate"/>
            </w:r>
            <w:r w:rsidR="00233640">
              <w:rPr>
                <w:noProof/>
                <w:webHidden/>
              </w:rPr>
              <w:t>7</w:t>
            </w:r>
            <w:r w:rsidR="00233640">
              <w:rPr>
                <w:noProof/>
                <w:webHidden/>
              </w:rPr>
              <w:fldChar w:fldCharType="end"/>
            </w:r>
          </w:hyperlink>
        </w:p>
        <w:p w14:paraId="387388BA" w14:textId="77777777" w:rsidR="00233640" w:rsidRDefault="002B1339">
          <w:pPr>
            <w:pStyle w:val="31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22246619" w:history="1">
            <w:r w:rsidR="00233640" w:rsidRPr="00273104">
              <w:rPr>
                <w:rStyle w:val="aa"/>
                <w:rFonts w:ascii="Courier New" w:hAnsi="Courier New" w:cs="Courier New"/>
                <w:noProof/>
              </w:rPr>
              <w:t>shareInstance</w:t>
            </w:r>
            <w:r w:rsidR="00233640">
              <w:rPr>
                <w:noProof/>
                <w:webHidden/>
              </w:rPr>
              <w:tab/>
            </w:r>
            <w:r w:rsidR="00233640">
              <w:rPr>
                <w:noProof/>
                <w:webHidden/>
              </w:rPr>
              <w:fldChar w:fldCharType="begin"/>
            </w:r>
            <w:r w:rsidR="00233640">
              <w:rPr>
                <w:noProof/>
                <w:webHidden/>
              </w:rPr>
              <w:instrText xml:space="preserve"> PAGEREF _Toc422246619 \h </w:instrText>
            </w:r>
            <w:r w:rsidR="00233640">
              <w:rPr>
                <w:noProof/>
                <w:webHidden/>
              </w:rPr>
            </w:r>
            <w:r w:rsidR="00233640">
              <w:rPr>
                <w:noProof/>
                <w:webHidden/>
              </w:rPr>
              <w:fldChar w:fldCharType="separate"/>
            </w:r>
            <w:r w:rsidR="00233640">
              <w:rPr>
                <w:noProof/>
                <w:webHidden/>
              </w:rPr>
              <w:t>7</w:t>
            </w:r>
            <w:r w:rsidR="00233640">
              <w:rPr>
                <w:noProof/>
                <w:webHidden/>
              </w:rPr>
              <w:fldChar w:fldCharType="end"/>
            </w:r>
          </w:hyperlink>
        </w:p>
        <w:p w14:paraId="43510DC7" w14:textId="77777777" w:rsidR="00233640" w:rsidRDefault="002B1339">
          <w:pPr>
            <w:pStyle w:val="31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22246620" w:history="1">
            <w:r w:rsidR="00233640" w:rsidRPr="00273104">
              <w:rPr>
                <w:rStyle w:val="aa"/>
                <w:rFonts w:ascii="Courier New" w:hAnsi="Courier New" w:cs="Courier New"/>
                <w:noProof/>
              </w:rPr>
              <w:t>startWithClientId</w:t>
            </w:r>
            <w:r w:rsidR="00233640">
              <w:rPr>
                <w:noProof/>
                <w:webHidden/>
              </w:rPr>
              <w:tab/>
            </w:r>
            <w:r w:rsidR="00233640">
              <w:rPr>
                <w:noProof/>
                <w:webHidden/>
              </w:rPr>
              <w:fldChar w:fldCharType="begin"/>
            </w:r>
            <w:r w:rsidR="00233640">
              <w:rPr>
                <w:noProof/>
                <w:webHidden/>
              </w:rPr>
              <w:instrText xml:space="preserve"> PAGEREF _Toc422246620 \h </w:instrText>
            </w:r>
            <w:r w:rsidR="00233640">
              <w:rPr>
                <w:noProof/>
                <w:webHidden/>
              </w:rPr>
            </w:r>
            <w:r w:rsidR="00233640">
              <w:rPr>
                <w:noProof/>
                <w:webHidden/>
              </w:rPr>
              <w:fldChar w:fldCharType="separate"/>
            </w:r>
            <w:r w:rsidR="00233640">
              <w:rPr>
                <w:noProof/>
                <w:webHidden/>
              </w:rPr>
              <w:t>7</w:t>
            </w:r>
            <w:r w:rsidR="00233640">
              <w:rPr>
                <w:noProof/>
                <w:webHidden/>
              </w:rPr>
              <w:fldChar w:fldCharType="end"/>
            </w:r>
          </w:hyperlink>
        </w:p>
        <w:p w14:paraId="178A6CB4" w14:textId="77777777" w:rsidR="00233640" w:rsidRDefault="002B1339">
          <w:pPr>
            <w:pStyle w:val="11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22246621" w:history="1">
            <w:r w:rsidR="00233640" w:rsidRPr="00273104">
              <w:rPr>
                <w:rStyle w:val="aa"/>
                <w:rFonts w:ascii="Consolas" w:eastAsia="Microsoft YaHei" w:hAnsi="Arial" w:cs="Arial"/>
                <w:b/>
                <w:noProof/>
              </w:rPr>
              <w:t>6.</w:t>
            </w:r>
            <w:r w:rsidR="00233640" w:rsidRPr="00273104">
              <w:rPr>
                <w:rStyle w:val="aa"/>
                <w:rFonts w:ascii="Consolas" w:eastAsia="Microsoft YaHei" w:hAnsi="Arial" w:cs="Arial" w:hint="eastAsia"/>
                <w:b/>
                <w:noProof/>
              </w:rPr>
              <w:t>服务端接入方式</w:t>
            </w:r>
            <w:r w:rsidR="00233640">
              <w:rPr>
                <w:noProof/>
                <w:webHidden/>
              </w:rPr>
              <w:tab/>
            </w:r>
            <w:r w:rsidR="00233640">
              <w:rPr>
                <w:noProof/>
                <w:webHidden/>
              </w:rPr>
              <w:fldChar w:fldCharType="begin"/>
            </w:r>
            <w:r w:rsidR="00233640">
              <w:rPr>
                <w:noProof/>
                <w:webHidden/>
              </w:rPr>
              <w:instrText xml:space="preserve"> PAGEREF _Toc422246621 \h </w:instrText>
            </w:r>
            <w:r w:rsidR="00233640">
              <w:rPr>
                <w:noProof/>
                <w:webHidden/>
              </w:rPr>
            </w:r>
            <w:r w:rsidR="00233640">
              <w:rPr>
                <w:noProof/>
                <w:webHidden/>
              </w:rPr>
              <w:fldChar w:fldCharType="separate"/>
            </w:r>
            <w:r w:rsidR="00233640">
              <w:rPr>
                <w:noProof/>
                <w:webHidden/>
              </w:rPr>
              <w:t>8</w:t>
            </w:r>
            <w:r w:rsidR="00233640">
              <w:rPr>
                <w:noProof/>
                <w:webHidden/>
              </w:rPr>
              <w:fldChar w:fldCharType="end"/>
            </w:r>
          </w:hyperlink>
        </w:p>
        <w:p w14:paraId="3478EDF6" w14:textId="77777777" w:rsidR="00233640" w:rsidRDefault="002B1339">
          <w:pPr>
            <w:pStyle w:val="21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22246622" w:history="1">
            <w:r w:rsidR="00233640" w:rsidRPr="00273104">
              <w:rPr>
                <w:rStyle w:val="aa"/>
                <w:rFonts w:ascii="Consolas" w:eastAsia="Microsoft YaHei" w:hAnsi="Arial" w:cs="Arial"/>
                <w:b/>
                <w:noProof/>
              </w:rPr>
              <w:t>6.1</w:t>
            </w:r>
            <w:r w:rsidR="00233640" w:rsidRPr="00273104">
              <w:rPr>
                <w:rStyle w:val="aa"/>
                <w:rFonts w:ascii="Consolas" w:eastAsia="Microsoft YaHei" w:hAnsi="Arial" w:cs="Arial" w:hint="eastAsia"/>
                <w:b/>
                <w:noProof/>
              </w:rPr>
              <w:t>数字签名</w:t>
            </w:r>
            <w:r w:rsidR="00233640" w:rsidRPr="00273104">
              <w:rPr>
                <w:rStyle w:val="aa"/>
                <w:rFonts w:ascii="Consolas" w:eastAsia="Microsoft YaHei" w:hAnsi="Arial" w:cs="Arial"/>
                <w:b/>
                <w:noProof/>
              </w:rPr>
              <w:t>(</w:t>
            </w:r>
            <w:r w:rsidR="00233640" w:rsidRPr="00273104">
              <w:rPr>
                <w:rStyle w:val="aa"/>
                <w:rFonts w:ascii="Consolas" w:eastAsia="Microsoft YaHei" w:hAnsi="Arial" w:cs="Arial" w:hint="eastAsia"/>
                <w:b/>
                <w:noProof/>
              </w:rPr>
              <w:t>重要</w:t>
            </w:r>
            <w:r w:rsidR="00233640" w:rsidRPr="00273104">
              <w:rPr>
                <w:rStyle w:val="aa"/>
                <w:rFonts w:ascii="Consolas" w:eastAsia="Microsoft YaHei" w:hAnsi="Arial" w:cs="Arial"/>
                <w:b/>
                <w:noProof/>
              </w:rPr>
              <w:t>)</w:t>
            </w:r>
            <w:r w:rsidR="00233640">
              <w:rPr>
                <w:noProof/>
                <w:webHidden/>
              </w:rPr>
              <w:tab/>
            </w:r>
            <w:r w:rsidR="00233640">
              <w:rPr>
                <w:noProof/>
                <w:webHidden/>
              </w:rPr>
              <w:fldChar w:fldCharType="begin"/>
            </w:r>
            <w:r w:rsidR="00233640">
              <w:rPr>
                <w:noProof/>
                <w:webHidden/>
              </w:rPr>
              <w:instrText xml:space="preserve"> PAGEREF _Toc422246622 \h </w:instrText>
            </w:r>
            <w:r w:rsidR="00233640">
              <w:rPr>
                <w:noProof/>
                <w:webHidden/>
              </w:rPr>
            </w:r>
            <w:r w:rsidR="00233640">
              <w:rPr>
                <w:noProof/>
                <w:webHidden/>
              </w:rPr>
              <w:fldChar w:fldCharType="separate"/>
            </w:r>
            <w:r w:rsidR="00233640">
              <w:rPr>
                <w:noProof/>
                <w:webHidden/>
              </w:rPr>
              <w:t>8</w:t>
            </w:r>
            <w:r w:rsidR="00233640">
              <w:rPr>
                <w:noProof/>
                <w:webHidden/>
              </w:rPr>
              <w:fldChar w:fldCharType="end"/>
            </w:r>
          </w:hyperlink>
        </w:p>
        <w:p w14:paraId="1E4DD587" w14:textId="77777777" w:rsidR="00233640" w:rsidRDefault="002B1339">
          <w:pPr>
            <w:pStyle w:val="31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22246623" w:history="1">
            <w:r w:rsidR="00233640" w:rsidRPr="00273104">
              <w:rPr>
                <w:rStyle w:val="aa"/>
                <w:rFonts w:ascii="Consolas" w:eastAsia="SimHei" w:hAnsi="Arial" w:cs="Arial"/>
                <w:b/>
                <w:noProof/>
              </w:rPr>
              <w:t>6.1.1</w:t>
            </w:r>
            <w:r w:rsidR="00233640" w:rsidRPr="00273104">
              <w:rPr>
                <w:rStyle w:val="aa"/>
                <w:rFonts w:ascii="Consolas" w:eastAsia="SimHei" w:hAnsi="Arial" w:cs="Arial" w:hint="eastAsia"/>
                <w:b/>
                <w:noProof/>
              </w:rPr>
              <w:t>签名策略</w:t>
            </w:r>
            <w:r w:rsidR="00233640">
              <w:rPr>
                <w:noProof/>
                <w:webHidden/>
              </w:rPr>
              <w:tab/>
            </w:r>
            <w:r w:rsidR="00233640">
              <w:rPr>
                <w:noProof/>
                <w:webHidden/>
              </w:rPr>
              <w:fldChar w:fldCharType="begin"/>
            </w:r>
            <w:r w:rsidR="00233640">
              <w:rPr>
                <w:noProof/>
                <w:webHidden/>
              </w:rPr>
              <w:instrText xml:space="preserve"> PAGEREF _Toc422246623 \h </w:instrText>
            </w:r>
            <w:r w:rsidR="00233640">
              <w:rPr>
                <w:noProof/>
                <w:webHidden/>
              </w:rPr>
            </w:r>
            <w:r w:rsidR="00233640">
              <w:rPr>
                <w:noProof/>
                <w:webHidden/>
              </w:rPr>
              <w:fldChar w:fldCharType="separate"/>
            </w:r>
            <w:r w:rsidR="00233640">
              <w:rPr>
                <w:noProof/>
                <w:webHidden/>
              </w:rPr>
              <w:t>8</w:t>
            </w:r>
            <w:r w:rsidR="00233640">
              <w:rPr>
                <w:noProof/>
                <w:webHidden/>
              </w:rPr>
              <w:fldChar w:fldCharType="end"/>
            </w:r>
          </w:hyperlink>
        </w:p>
        <w:p w14:paraId="2B0569BF" w14:textId="77777777" w:rsidR="00233640" w:rsidRDefault="002B1339">
          <w:pPr>
            <w:pStyle w:val="31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22246624" w:history="1">
            <w:r w:rsidR="00233640" w:rsidRPr="00273104">
              <w:rPr>
                <w:rStyle w:val="aa"/>
                <w:rFonts w:ascii="Consolas" w:eastAsia="SimHei" w:hAnsi="Arial" w:cs="Arial"/>
                <w:b/>
                <w:noProof/>
              </w:rPr>
              <w:t>6.1.2</w:t>
            </w:r>
            <w:r w:rsidR="00233640" w:rsidRPr="00273104">
              <w:rPr>
                <w:rStyle w:val="aa"/>
                <w:rFonts w:ascii="Consolas" w:eastAsia="SimHei" w:hAnsi="Arial" w:cs="Arial" w:hint="eastAsia"/>
                <w:b/>
                <w:noProof/>
              </w:rPr>
              <w:t>签名算法</w:t>
            </w:r>
            <w:r w:rsidR="00233640">
              <w:rPr>
                <w:noProof/>
                <w:webHidden/>
              </w:rPr>
              <w:tab/>
            </w:r>
            <w:r w:rsidR="00233640">
              <w:rPr>
                <w:noProof/>
                <w:webHidden/>
              </w:rPr>
              <w:fldChar w:fldCharType="begin"/>
            </w:r>
            <w:r w:rsidR="00233640">
              <w:rPr>
                <w:noProof/>
                <w:webHidden/>
              </w:rPr>
              <w:instrText xml:space="preserve"> PAGEREF _Toc422246624 \h </w:instrText>
            </w:r>
            <w:r w:rsidR="00233640">
              <w:rPr>
                <w:noProof/>
                <w:webHidden/>
              </w:rPr>
            </w:r>
            <w:r w:rsidR="00233640">
              <w:rPr>
                <w:noProof/>
                <w:webHidden/>
              </w:rPr>
              <w:fldChar w:fldCharType="separate"/>
            </w:r>
            <w:r w:rsidR="00233640">
              <w:rPr>
                <w:noProof/>
                <w:webHidden/>
              </w:rPr>
              <w:t>8</w:t>
            </w:r>
            <w:r w:rsidR="00233640">
              <w:rPr>
                <w:noProof/>
                <w:webHidden/>
              </w:rPr>
              <w:fldChar w:fldCharType="end"/>
            </w:r>
          </w:hyperlink>
        </w:p>
        <w:p w14:paraId="09B685BA" w14:textId="77777777" w:rsidR="00233640" w:rsidRDefault="002B1339">
          <w:pPr>
            <w:pStyle w:val="21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22246625" w:history="1">
            <w:r w:rsidR="00233640" w:rsidRPr="00273104">
              <w:rPr>
                <w:rStyle w:val="aa"/>
                <w:rFonts w:ascii="Consolas" w:eastAsia="Microsoft YaHei" w:hAnsi="Arial" w:cs="Arial"/>
                <w:b/>
                <w:noProof/>
              </w:rPr>
              <w:t>6.2</w:t>
            </w:r>
            <w:r w:rsidR="00233640" w:rsidRPr="00273104">
              <w:rPr>
                <w:rStyle w:val="aa"/>
                <w:rFonts w:ascii="Consolas" w:eastAsia="Microsoft YaHei" w:hAnsi="Arial" w:cs="Arial" w:hint="eastAsia"/>
                <w:b/>
                <w:noProof/>
              </w:rPr>
              <w:t>登陆流程</w:t>
            </w:r>
            <w:r w:rsidR="00233640">
              <w:rPr>
                <w:noProof/>
                <w:webHidden/>
              </w:rPr>
              <w:tab/>
            </w:r>
            <w:r w:rsidR="00233640">
              <w:rPr>
                <w:noProof/>
                <w:webHidden/>
              </w:rPr>
              <w:fldChar w:fldCharType="begin"/>
            </w:r>
            <w:r w:rsidR="00233640">
              <w:rPr>
                <w:noProof/>
                <w:webHidden/>
              </w:rPr>
              <w:instrText xml:space="preserve"> PAGEREF _Toc422246625 \h </w:instrText>
            </w:r>
            <w:r w:rsidR="00233640">
              <w:rPr>
                <w:noProof/>
                <w:webHidden/>
              </w:rPr>
            </w:r>
            <w:r w:rsidR="00233640">
              <w:rPr>
                <w:noProof/>
                <w:webHidden/>
              </w:rPr>
              <w:fldChar w:fldCharType="separate"/>
            </w:r>
            <w:r w:rsidR="00233640">
              <w:rPr>
                <w:noProof/>
                <w:webHidden/>
              </w:rPr>
              <w:t>11</w:t>
            </w:r>
            <w:r w:rsidR="00233640">
              <w:rPr>
                <w:noProof/>
                <w:webHidden/>
              </w:rPr>
              <w:fldChar w:fldCharType="end"/>
            </w:r>
          </w:hyperlink>
        </w:p>
        <w:p w14:paraId="3A34F308" w14:textId="77777777" w:rsidR="00233640" w:rsidRDefault="002B1339">
          <w:pPr>
            <w:pStyle w:val="21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22246626" w:history="1">
            <w:r w:rsidR="00233640" w:rsidRPr="00273104">
              <w:rPr>
                <w:rStyle w:val="aa"/>
                <w:rFonts w:ascii="Consolas" w:eastAsia="Microsoft YaHei" w:hAnsi="Arial" w:cs="Arial"/>
                <w:b/>
                <w:noProof/>
              </w:rPr>
              <w:t>6.3</w:t>
            </w:r>
            <w:r w:rsidR="00233640" w:rsidRPr="00273104">
              <w:rPr>
                <w:rStyle w:val="aa"/>
                <w:rFonts w:ascii="Consolas" w:eastAsia="Microsoft YaHei" w:hAnsi="Arial" w:cs="Arial" w:hint="eastAsia"/>
                <w:b/>
                <w:noProof/>
              </w:rPr>
              <w:t>服务端接口</w:t>
            </w:r>
            <w:r w:rsidR="00233640" w:rsidRPr="00273104">
              <w:rPr>
                <w:rStyle w:val="aa"/>
                <w:rFonts w:ascii="Consolas" w:eastAsia="Microsoft YaHei" w:hAnsi="Consolas" w:cs="Arial"/>
                <w:b/>
                <w:noProof/>
              </w:rPr>
              <w:t>API(</w:t>
            </w:r>
            <w:r w:rsidR="00233640" w:rsidRPr="00273104">
              <w:rPr>
                <w:rStyle w:val="aa"/>
                <w:rFonts w:ascii="Consolas" w:eastAsia="Microsoft YaHei" w:hAnsi="Arial" w:cs="Arial" w:hint="eastAsia"/>
                <w:b/>
                <w:noProof/>
              </w:rPr>
              <w:t>接口清单</w:t>
            </w:r>
            <w:r w:rsidR="00233640" w:rsidRPr="00273104">
              <w:rPr>
                <w:rStyle w:val="aa"/>
                <w:rFonts w:ascii="Consolas" w:eastAsia="Microsoft YaHei" w:hAnsi="Consolas" w:cs="Arial"/>
                <w:b/>
                <w:noProof/>
              </w:rPr>
              <w:t>)</w:t>
            </w:r>
            <w:r w:rsidR="00233640">
              <w:rPr>
                <w:noProof/>
                <w:webHidden/>
              </w:rPr>
              <w:tab/>
            </w:r>
            <w:r w:rsidR="00233640">
              <w:rPr>
                <w:noProof/>
                <w:webHidden/>
              </w:rPr>
              <w:fldChar w:fldCharType="begin"/>
            </w:r>
            <w:r w:rsidR="00233640">
              <w:rPr>
                <w:noProof/>
                <w:webHidden/>
              </w:rPr>
              <w:instrText xml:space="preserve"> PAGEREF _Toc422246626 \h </w:instrText>
            </w:r>
            <w:r w:rsidR="00233640">
              <w:rPr>
                <w:noProof/>
                <w:webHidden/>
              </w:rPr>
            </w:r>
            <w:r w:rsidR="00233640">
              <w:rPr>
                <w:noProof/>
                <w:webHidden/>
              </w:rPr>
              <w:fldChar w:fldCharType="separate"/>
            </w:r>
            <w:r w:rsidR="00233640">
              <w:rPr>
                <w:noProof/>
                <w:webHidden/>
              </w:rPr>
              <w:t>12</w:t>
            </w:r>
            <w:r w:rsidR="00233640">
              <w:rPr>
                <w:noProof/>
                <w:webHidden/>
              </w:rPr>
              <w:fldChar w:fldCharType="end"/>
            </w:r>
          </w:hyperlink>
        </w:p>
        <w:p w14:paraId="1C5C582B" w14:textId="77777777" w:rsidR="00233640" w:rsidRDefault="002B1339">
          <w:pPr>
            <w:pStyle w:val="31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22246629" w:history="1">
            <w:r w:rsidR="00233640" w:rsidRPr="00273104">
              <w:rPr>
                <w:rStyle w:val="aa"/>
                <w:rFonts w:ascii="Consolas" w:eastAsia="SimHei" w:hAnsi="Arial" w:cs="Arial"/>
                <w:b/>
                <w:noProof/>
              </w:rPr>
              <w:t>6.3.1</w:t>
            </w:r>
            <w:r w:rsidR="00233640" w:rsidRPr="00273104">
              <w:rPr>
                <w:rStyle w:val="aa"/>
                <w:rFonts w:ascii="Consolas" w:eastAsia="SimHei" w:hAnsi="Arial" w:cs="Arial" w:hint="eastAsia"/>
                <w:b/>
                <w:noProof/>
              </w:rPr>
              <w:t>授权码兑换令牌</w:t>
            </w:r>
            <w:r w:rsidR="00233640">
              <w:rPr>
                <w:noProof/>
                <w:webHidden/>
              </w:rPr>
              <w:tab/>
            </w:r>
            <w:r w:rsidR="00233640">
              <w:rPr>
                <w:noProof/>
                <w:webHidden/>
              </w:rPr>
              <w:fldChar w:fldCharType="begin"/>
            </w:r>
            <w:r w:rsidR="00233640">
              <w:rPr>
                <w:noProof/>
                <w:webHidden/>
              </w:rPr>
              <w:instrText xml:space="preserve"> PAGEREF _Toc422246629 \h </w:instrText>
            </w:r>
            <w:r w:rsidR="00233640">
              <w:rPr>
                <w:noProof/>
                <w:webHidden/>
              </w:rPr>
            </w:r>
            <w:r w:rsidR="00233640">
              <w:rPr>
                <w:noProof/>
                <w:webHidden/>
              </w:rPr>
              <w:fldChar w:fldCharType="separate"/>
            </w:r>
            <w:r w:rsidR="00233640">
              <w:rPr>
                <w:noProof/>
                <w:webHidden/>
              </w:rPr>
              <w:t>12</w:t>
            </w:r>
            <w:r w:rsidR="00233640">
              <w:rPr>
                <w:noProof/>
                <w:webHidden/>
              </w:rPr>
              <w:fldChar w:fldCharType="end"/>
            </w:r>
          </w:hyperlink>
        </w:p>
        <w:p w14:paraId="1DAF306E" w14:textId="77777777" w:rsidR="00233640" w:rsidRDefault="002B1339">
          <w:pPr>
            <w:pStyle w:val="31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22246630" w:history="1">
            <w:r w:rsidR="00233640" w:rsidRPr="00273104">
              <w:rPr>
                <w:rStyle w:val="aa"/>
                <w:rFonts w:ascii="Consolas" w:eastAsia="SimHei" w:hAnsi="Arial" w:cs="Arial"/>
                <w:b/>
                <w:noProof/>
              </w:rPr>
              <w:t>6.3.2</w:t>
            </w:r>
            <w:r w:rsidR="00233640" w:rsidRPr="00273104">
              <w:rPr>
                <w:rStyle w:val="aa"/>
                <w:rFonts w:ascii="Consolas" w:eastAsia="SimHei" w:hAnsi="Arial" w:cs="Arial" w:hint="eastAsia"/>
                <w:b/>
                <w:noProof/>
              </w:rPr>
              <w:t>访问令牌鉴权</w:t>
            </w:r>
            <w:r w:rsidR="00233640">
              <w:rPr>
                <w:noProof/>
                <w:webHidden/>
              </w:rPr>
              <w:tab/>
            </w:r>
            <w:r w:rsidR="00233640">
              <w:rPr>
                <w:noProof/>
                <w:webHidden/>
              </w:rPr>
              <w:fldChar w:fldCharType="begin"/>
            </w:r>
            <w:r w:rsidR="00233640">
              <w:rPr>
                <w:noProof/>
                <w:webHidden/>
              </w:rPr>
              <w:instrText xml:space="preserve"> PAGEREF _Toc422246630 \h </w:instrText>
            </w:r>
            <w:r w:rsidR="00233640">
              <w:rPr>
                <w:noProof/>
                <w:webHidden/>
              </w:rPr>
            </w:r>
            <w:r w:rsidR="00233640">
              <w:rPr>
                <w:noProof/>
                <w:webHidden/>
              </w:rPr>
              <w:fldChar w:fldCharType="separate"/>
            </w:r>
            <w:r w:rsidR="00233640">
              <w:rPr>
                <w:noProof/>
                <w:webHidden/>
              </w:rPr>
              <w:t>14</w:t>
            </w:r>
            <w:r w:rsidR="00233640">
              <w:rPr>
                <w:noProof/>
                <w:webHidden/>
              </w:rPr>
              <w:fldChar w:fldCharType="end"/>
            </w:r>
          </w:hyperlink>
        </w:p>
        <w:p w14:paraId="64E1B863" w14:textId="77777777" w:rsidR="00233640" w:rsidRDefault="002B1339">
          <w:pPr>
            <w:pStyle w:val="11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22246631" w:history="1">
            <w:r w:rsidR="00233640" w:rsidRPr="00273104">
              <w:rPr>
                <w:rStyle w:val="aa"/>
                <w:rFonts w:ascii="Arial" w:eastAsia="微软雅黑" w:hAnsi="Arial" w:cs="Arial" w:hint="eastAsia"/>
                <w:b/>
                <w:noProof/>
              </w:rPr>
              <w:t>附录</w:t>
            </w:r>
            <w:r w:rsidR="00233640" w:rsidRPr="00273104">
              <w:rPr>
                <w:rStyle w:val="aa"/>
                <w:rFonts w:ascii="宋体" w:eastAsia="宋体" w:hAnsi="宋体" w:cs="宋体" w:hint="eastAsia"/>
                <w:b/>
                <w:noProof/>
              </w:rPr>
              <w:t>Ⅰ：</w:t>
            </w:r>
            <w:r w:rsidR="00233640" w:rsidRPr="00273104">
              <w:rPr>
                <w:rStyle w:val="aa"/>
                <w:rFonts w:ascii="Arial" w:eastAsia="微软雅黑" w:hAnsi="Arial" w:cs="Arial" w:hint="eastAsia"/>
                <w:b/>
                <w:noProof/>
              </w:rPr>
              <w:t>登陆错误代码</w:t>
            </w:r>
            <w:r w:rsidR="00233640">
              <w:rPr>
                <w:noProof/>
                <w:webHidden/>
              </w:rPr>
              <w:tab/>
            </w:r>
            <w:r w:rsidR="00233640">
              <w:rPr>
                <w:noProof/>
                <w:webHidden/>
              </w:rPr>
              <w:fldChar w:fldCharType="begin"/>
            </w:r>
            <w:r w:rsidR="00233640">
              <w:rPr>
                <w:noProof/>
                <w:webHidden/>
              </w:rPr>
              <w:instrText xml:space="preserve"> PAGEREF _Toc422246631 \h </w:instrText>
            </w:r>
            <w:r w:rsidR="00233640">
              <w:rPr>
                <w:noProof/>
                <w:webHidden/>
              </w:rPr>
            </w:r>
            <w:r w:rsidR="00233640">
              <w:rPr>
                <w:noProof/>
                <w:webHidden/>
              </w:rPr>
              <w:fldChar w:fldCharType="separate"/>
            </w:r>
            <w:r w:rsidR="00233640">
              <w:rPr>
                <w:noProof/>
                <w:webHidden/>
              </w:rPr>
              <w:t>16</w:t>
            </w:r>
            <w:r w:rsidR="00233640">
              <w:rPr>
                <w:noProof/>
                <w:webHidden/>
              </w:rPr>
              <w:fldChar w:fldCharType="end"/>
            </w:r>
          </w:hyperlink>
        </w:p>
        <w:p w14:paraId="426B924B" w14:textId="77777777" w:rsidR="00233640" w:rsidRDefault="002B1339">
          <w:pPr>
            <w:pStyle w:val="31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22246632" w:history="1">
            <w:r w:rsidR="00233640" w:rsidRPr="00273104">
              <w:rPr>
                <w:rStyle w:val="aa"/>
                <w:rFonts w:ascii="Consolas" w:eastAsia="SimHei" w:hAnsi="Arial" w:cs="Arial" w:hint="eastAsia"/>
                <w:b/>
                <w:noProof/>
              </w:rPr>
              <w:t>服务端错误代码</w:t>
            </w:r>
            <w:r w:rsidR="00233640">
              <w:rPr>
                <w:noProof/>
                <w:webHidden/>
              </w:rPr>
              <w:tab/>
            </w:r>
            <w:r w:rsidR="00233640">
              <w:rPr>
                <w:noProof/>
                <w:webHidden/>
              </w:rPr>
              <w:fldChar w:fldCharType="begin"/>
            </w:r>
            <w:r w:rsidR="00233640">
              <w:rPr>
                <w:noProof/>
                <w:webHidden/>
              </w:rPr>
              <w:instrText xml:space="preserve"> PAGEREF _Toc422246632 \h </w:instrText>
            </w:r>
            <w:r w:rsidR="00233640">
              <w:rPr>
                <w:noProof/>
                <w:webHidden/>
              </w:rPr>
            </w:r>
            <w:r w:rsidR="00233640">
              <w:rPr>
                <w:noProof/>
                <w:webHidden/>
              </w:rPr>
              <w:fldChar w:fldCharType="separate"/>
            </w:r>
            <w:r w:rsidR="00233640">
              <w:rPr>
                <w:noProof/>
                <w:webHidden/>
              </w:rPr>
              <w:t>16</w:t>
            </w:r>
            <w:r w:rsidR="00233640">
              <w:rPr>
                <w:noProof/>
                <w:webHidden/>
              </w:rPr>
              <w:fldChar w:fldCharType="end"/>
            </w:r>
          </w:hyperlink>
        </w:p>
        <w:p w14:paraId="33D82967" w14:textId="77777777" w:rsidR="00233640" w:rsidRDefault="002B1339">
          <w:pPr>
            <w:pStyle w:val="31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22246633" w:history="1">
            <w:r w:rsidR="00233640" w:rsidRPr="00273104">
              <w:rPr>
                <w:rStyle w:val="aa"/>
                <w:rFonts w:ascii="Consolas" w:eastAsia="SimHei" w:hAnsi="Arial" w:cs="Arial" w:hint="eastAsia"/>
                <w:b/>
                <w:noProof/>
              </w:rPr>
              <w:t>签名级别代码</w:t>
            </w:r>
            <w:r w:rsidR="00233640">
              <w:rPr>
                <w:noProof/>
                <w:webHidden/>
              </w:rPr>
              <w:tab/>
            </w:r>
            <w:r w:rsidR="00233640">
              <w:rPr>
                <w:noProof/>
                <w:webHidden/>
              </w:rPr>
              <w:fldChar w:fldCharType="begin"/>
            </w:r>
            <w:r w:rsidR="00233640">
              <w:rPr>
                <w:noProof/>
                <w:webHidden/>
              </w:rPr>
              <w:instrText xml:space="preserve"> PAGEREF _Toc422246633 \h </w:instrText>
            </w:r>
            <w:r w:rsidR="00233640">
              <w:rPr>
                <w:noProof/>
                <w:webHidden/>
              </w:rPr>
            </w:r>
            <w:r w:rsidR="00233640">
              <w:rPr>
                <w:noProof/>
                <w:webHidden/>
              </w:rPr>
              <w:fldChar w:fldCharType="separate"/>
            </w:r>
            <w:r w:rsidR="00233640">
              <w:rPr>
                <w:noProof/>
                <w:webHidden/>
              </w:rPr>
              <w:t>16</w:t>
            </w:r>
            <w:r w:rsidR="00233640">
              <w:rPr>
                <w:noProof/>
                <w:webHidden/>
              </w:rPr>
              <w:fldChar w:fldCharType="end"/>
            </w:r>
          </w:hyperlink>
        </w:p>
        <w:p w14:paraId="06B92C50" w14:textId="77777777" w:rsidR="00233640" w:rsidRDefault="002B1339">
          <w:pPr>
            <w:pStyle w:val="31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22246634" w:history="1">
            <w:r w:rsidR="00233640" w:rsidRPr="00273104">
              <w:rPr>
                <w:rStyle w:val="aa"/>
                <w:rFonts w:ascii="Consolas" w:eastAsia="SimHei" w:hAnsi="Arial" w:cs="Arial" w:hint="eastAsia"/>
                <w:b/>
                <w:noProof/>
              </w:rPr>
              <w:t>客户端错误代码</w:t>
            </w:r>
            <w:r w:rsidR="00233640">
              <w:rPr>
                <w:noProof/>
                <w:webHidden/>
              </w:rPr>
              <w:tab/>
            </w:r>
            <w:r w:rsidR="00233640">
              <w:rPr>
                <w:noProof/>
                <w:webHidden/>
              </w:rPr>
              <w:fldChar w:fldCharType="begin"/>
            </w:r>
            <w:r w:rsidR="00233640">
              <w:rPr>
                <w:noProof/>
                <w:webHidden/>
              </w:rPr>
              <w:instrText xml:space="preserve"> PAGEREF _Toc422246634 \h </w:instrText>
            </w:r>
            <w:r w:rsidR="00233640">
              <w:rPr>
                <w:noProof/>
                <w:webHidden/>
              </w:rPr>
            </w:r>
            <w:r w:rsidR="00233640">
              <w:rPr>
                <w:noProof/>
                <w:webHidden/>
              </w:rPr>
              <w:fldChar w:fldCharType="separate"/>
            </w:r>
            <w:r w:rsidR="00233640">
              <w:rPr>
                <w:noProof/>
                <w:webHidden/>
              </w:rPr>
              <w:t>16</w:t>
            </w:r>
            <w:r w:rsidR="00233640">
              <w:rPr>
                <w:noProof/>
                <w:webHidden/>
              </w:rPr>
              <w:fldChar w:fldCharType="end"/>
            </w:r>
          </w:hyperlink>
        </w:p>
        <w:p w14:paraId="08E5AF04" w14:textId="77777777" w:rsidR="00233640" w:rsidRDefault="002B1339">
          <w:pPr>
            <w:pStyle w:val="11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22246635" w:history="1">
            <w:r w:rsidR="00233640" w:rsidRPr="00273104">
              <w:rPr>
                <w:rStyle w:val="aa"/>
                <w:rFonts w:ascii="Arial" w:eastAsia="微软雅黑" w:hAnsi="Arial" w:cs="Arial" w:hint="eastAsia"/>
                <w:b/>
                <w:noProof/>
              </w:rPr>
              <w:t>附录</w:t>
            </w:r>
            <w:r w:rsidR="00233640" w:rsidRPr="00273104">
              <w:rPr>
                <w:rStyle w:val="aa"/>
                <w:rFonts w:ascii="宋体" w:eastAsia="宋体" w:hAnsi="宋体" w:cs="宋体"/>
                <w:b/>
                <w:noProof/>
              </w:rPr>
              <w:t>II</w:t>
            </w:r>
            <w:r w:rsidR="00233640" w:rsidRPr="00273104">
              <w:rPr>
                <w:rStyle w:val="aa"/>
                <w:rFonts w:ascii="宋体" w:eastAsia="宋体" w:hAnsi="宋体" w:cs="宋体" w:hint="eastAsia"/>
                <w:b/>
                <w:noProof/>
              </w:rPr>
              <w:t>：</w:t>
            </w:r>
            <w:r w:rsidR="00233640" w:rsidRPr="00273104">
              <w:rPr>
                <w:rStyle w:val="aa"/>
                <w:rFonts w:ascii="Arial" w:eastAsia="微软雅黑" w:hAnsi="Arial" w:cs="Arial"/>
                <w:b/>
                <w:noProof/>
              </w:rPr>
              <w:t>Q&amp;A</w:t>
            </w:r>
            <w:r w:rsidR="00233640">
              <w:rPr>
                <w:noProof/>
                <w:webHidden/>
              </w:rPr>
              <w:tab/>
            </w:r>
            <w:r w:rsidR="00233640">
              <w:rPr>
                <w:noProof/>
                <w:webHidden/>
              </w:rPr>
              <w:fldChar w:fldCharType="begin"/>
            </w:r>
            <w:r w:rsidR="00233640">
              <w:rPr>
                <w:noProof/>
                <w:webHidden/>
              </w:rPr>
              <w:instrText xml:space="preserve"> PAGEREF _Toc422246635 \h </w:instrText>
            </w:r>
            <w:r w:rsidR="00233640">
              <w:rPr>
                <w:noProof/>
                <w:webHidden/>
              </w:rPr>
            </w:r>
            <w:r w:rsidR="00233640">
              <w:rPr>
                <w:noProof/>
                <w:webHidden/>
              </w:rPr>
              <w:fldChar w:fldCharType="separate"/>
            </w:r>
            <w:r w:rsidR="00233640">
              <w:rPr>
                <w:noProof/>
                <w:webHidden/>
              </w:rPr>
              <w:t>17</w:t>
            </w:r>
            <w:r w:rsidR="00233640">
              <w:rPr>
                <w:noProof/>
                <w:webHidden/>
              </w:rPr>
              <w:fldChar w:fldCharType="end"/>
            </w:r>
          </w:hyperlink>
        </w:p>
        <w:p w14:paraId="2E2EBF54" w14:textId="77777777" w:rsidR="001F6F08" w:rsidRPr="00314B6D" w:rsidRDefault="00357B2A" w:rsidP="004E7D12">
          <w:pPr>
            <w:rPr>
              <w:rFonts w:ascii="Arial" w:hAnsi="Arial" w:cs="Arial"/>
              <w:b/>
              <w:bCs/>
              <w:lang w:val="zh-CN"/>
            </w:rPr>
          </w:pPr>
          <w:r w:rsidRPr="00314B6D">
            <w:rPr>
              <w:rFonts w:ascii="Arial" w:hAnsi="Arial" w:cs="Arial"/>
              <w:b/>
              <w:bCs/>
              <w:lang w:val="zh-CN"/>
            </w:rPr>
            <w:fldChar w:fldCharType="end"/>
          </w:r>
        </w:p>
      </w:sdtContent>
    </w:sdt>
    <w:p w14:paraId="526EB814" w14:textId="77777777" w:rsidR="001F6F08" w:rsidRPr="00314B6D" w:rsidRDefault="001F6F08">
      <w:pPr>
        <w:widowControl/>
        <w:jc w:val="left"/>
        <w:rPr>
          <w:rFonts w:ascii="Arial" w:hAnsi="Arial" w:cs="Arial"/>
          <w:b/>
          <w:bCs/>
          <w:lang w:val="zh-CN"/>
        </w:rPr>
      </w:pPr>
      <w:r w:rsidRPr="00314B6D">
        <w:rPr>
          <w:rFonts w:ascii="Arial" w:hAnsi="Arial" w:cs="Arial"/>
          <w:b/>
          <w:bCs/>
          <w:lang w:val="zh-CN"/>
        </w:rPr>
        <w:br w:type="page"/>
      </w:r>
    </w:p>
    <w:p w14:paraId="7C98CACD" w14:textId="77777777" w:rsidR="000E4FD4" w:rsidRPr="00314B6D" w:rsidRDefault="000E4FD4" w:rsidP="00136BB9">
      <w:pPr>
        <w:pStyle w:val="a7"/>
        <w:numPr>
          <w:ilvl w:val="0"/>
          <w:numId w:val="1"/>
        </w:numPr>
        <w:ind w:firstLineChars="0"/>
        <w:outlineLvl w:val="0"/>
        <w:rPr>
          <w:rFonts w:ascii="Arial" w:eastAsia="微软雅黑" w:hAnsi="Arial" w:cs="Arial"/>
          <w:b/>
          <w:sz w:val="44"/>
          <w:szCs w:val="44"/>
        </w:rPr>
      </w:pPr>
      <w:bookmarkStart w:id="1" w:name="_Toc422246612"/>
      <w:r w:rsidRPr="00314B6D">
        <w:rPr>
          <w:rFonts w:ascii="Arial" w:eastAsia="微软雅黑" w:hAnsi="Arial" w:cs="Arial"/>
          <w:b/>
          <w:sz w:val="44"/>
          <w:szCs w:val="44"/>
        </w:rPr>
        <w:lastRenderedPageBreak/>
        <w:t>修订记录</w:t>
      </w:r>
      <w:bookmarkEnd w:id="1"/>
    </w:p>
    <w:tbl>
      <w:tblPr>
        <w:tblStyle w:val="ac"/>
        <w:tblW w:w="5000" w:type="pct"/>
        <w:jc w:val="center"/>
        <w:tblLook w:val="04A0" w:firstRow="1" w:lastRow="0" w:firstColumn="1" w:lastColumn="0" w:noHBand="0" w:noVBand="1"/>
      </w:tblPr>
      <w:tblGrid>
        <w:gridCol w:w="1110"/>
        <w:gridCol w:w="1394"/>
        <w:gridCol w:w="1772"/>
        <w:gridCol w:w="4020"/>
      </w:tblGrid>
      <w:tr w:rsidR="00437D96" w:rsidRPr="00314B6D" w14:paraId="1871B41E" w14:textId="77777777" w:rsidTr="00437D96">
        <w:trPr>
          <w:trHeight w:val="195"/>
          <w:jc w:val="center"/>
        </w:trPr>
        <w:tc>
          <w:tcPr>
            <w:tcW w:w="669" w:type="pct"/>
            <w:shd w:val="clear" w:color="auto" w:fill="63B810"/>
            <w:vAlign w:val="center"/>
          </w:tcPr>
          <w:p w14:paraId="0CA91E20" w14:textId="77777777" w:rsidR="00437D96" w:rsidRPr="00314B6D" w:rsidRDefault="00437D96" w:rsidP="007B5CC9">
            <w:pPr>
              <w:pStyle w:val="a7"/>
              <w:ind w:firstLineChars="0" w:firstLine="0"/>
              <w:jc w:val="center"/>
              <w:rPr>
                <w:rFonts w:ascii="Arial" w:eastAsia="宋体" w:hAnsi="Arial" w:cs="Arial"/>
                <w:sz w:val="28"/>
                <w:szCs w:val="28"/>
              </w:rPr>
            </w:pPr>
            <w:r w:rsidRPr="00314B6D">
              <w:rPr>
                <w:rFonts w:ascii="Arial" w:eastAsia="宋体" w:hAnsi="Arial" w:cs="Arial"/>
                <w:sz w:val="28"/>
                <w:szCs w:val="28"/>
              </w:rPr>
              <w:t>版本号</w:t>
            </w:r>
          </w:p>
        </w:tc>
        <w:tc>
          <w:tcPr>
            <w:tcW w:w="840" w:type="pct"/>
            <w:shd w:val="clear" w:color="auto" w:fill="63B810"/>
            <w:vAlign w:val="center"/>
          </w:tcPr>
          <w:p w14:paraId="4EF56AA5" w14:textId="77777777" w:rsidR="00437D96" w:rsidRPr="00314B6D" w:rsidRDefault="00437D96" w:rsidP="00437D96">
            <w:pPr>
              <w:pStyle w:val="a7"/>
              <w:ind w:firstLineChars="0" w:firstLine="0"/>
              <w:jc w:val="center"/>
              <w:rPr>
                <w:rFonts w:ascii="Arial" w:eastAsia="宋体" w:hAnsi="Arial" w:cs="Arial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sz w:val="28"/>
                <w:szCs w:val="28"/>
              </w:rPr>
              <w:t>作者</w:t>
            </w:r>
          </w:p>
        </w:tc>
        <w:tc>
          <w:tcPr>
            <w:tcW w:w="1068" w:type="pct"/>
            <w:shd w:val="clear" w:color="auto" w:fill="63B810"/>
            <w:vAlign w:val="center"/>
          </w:tcPr>
          <w:p w14:paraId="38091E8C" w14:textId="77777777" w:rsidR="00437D96" w:rsidRPr="00314B6D" w:rsidRDefault="00437D96" w:rsidP="007B5CC9">
            <w:pPr>
              <w:pStyle w:val="a7"/>
              <w:ind w:firstLineChars="0" w:firstLine="0"/>
              <w:jc w:val="center"/>
              <w:rPr>
                <w:rFonts w:ascii="Arial" w:eastAsia="宋体" w:hAnsi="Arial" w:cs="Arial"/>
                <w:sz w:val="28"/>
                <w:szCs w:val="28"/>
              </w:rPr>
            </w:pPr>
            <w:r w:rsidRPr="00314B6D">
              <w:rPr>
                <w:rFonts w:ascii="Arial" w:eastAsia="宋体" w:hAnsi="Arial" w:cs="Arial"/>
                <w:sz w:val="28"/>
                <w:szCs w:val="28"/>
              </w:rPr>
              <w:t>更新时间</w:t>
            </w:r>
          </w:p>
        </w:tc>
        <w:tc>
          <w:tcPr>
            <w:tcW w:w="2423" w:type="pct"/>
            <w:shd w:val="clear" w:color="auto" w:fill="63B810"/>
            <w:vAlign w:val="center"/>
          </w:tcPr>
          <w:p w14:paraId="50E5BC32" w14:textId="77777777" w:rsidR="00437D96" w:rsidRPr="00314B6D" w:rsidRDefault="00437D96" w:rsidP="007B5CC9">
            <w:pPr>
              <w:pStyle w:val="a7"/>
              <w:ind w:firstLineChars="0" w:firstLine="0"/>
              <w:jc w:val="center"/>
              <w:rPr>
                <w:rFonts w:ascii="Arial" w:eastAsia="宋体" w:hAnsi="Arial" w:cs="Arial"/>
                <w:sz w:val="28"/>
                <w:szCs w:val="28"/>
              </w:rPr>
            </w:pPr>
            <w:r w:rsidRPr="00314B6D">
              <w:rPr>
                <w:rFonts w:ascii="Arial" w:eastAsia="宋体" w:hAnsi="Arial" w:cs="Arial"/>
                <w:sz w:val="28"/>
                <w:szCs w:val="28"/>
              </w:rPr>
              <w:t>更新内容</w:t>
            </w:r>
          </w:p>
        </w:tc>
      </w:tr>
      <w:tr w:rsidR="00437D96" w:rsidRPr="00314B6D" w14:paraId="7A9496AF" w14:textId="77777777" w:rsidTr="00437D96">
        <w:trPr>
          <w:trHeight w:val="70"/>
          <w:jc w:val="center"/>
        </w:trPr>
        <w:tc>
          <w:tcPr>
            <w:tcW w:w="669" w:type="pct"/>
            <w:vAlign w:val="center"/>
          </w:tcPr>
          <w:p w14:paraId="5D17903B" w14:textId="77777777" w:rsidR="00437D96" w:rsidRPr="00314B6D" w:rsidRDefault="00750296" w:rsidP="007B5CC9">
            <w:pPr>
              <w:pStyle w:val="a7"/>
              <w:ind w:firstLineChars="0" w:firstLine="0"/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1.0.0</w:t>
            </w:r>
          </w:p>
        </w:tc>
        <w:tc>
          <w:tcPr>
            <w:tcW w:w="840" w:type="pct"/>
            <w:vAlign w:val="center"/>
          </w:tcPr>
          <w:p w14:paraId="6C04FD26" w14:textId="77777777" w:rsidR="00437D96" w:rsidRPr="00314B6D" w:rsidRDefault="00432CD6" w:rsidP="00437D96">
            <w:pPr>
              <w:pStyle w:val="a7"/>
              <w:ind w:firstLineChars="0" w:firstLine="0"/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刘旦</w:t>
            </w:r>
          </w:p>
        </w:tc>
        <w:tc>
          <w:tcPr>
            <w:tcW w:w="1068" w:type="pct"/>
            <w:vAlign w:val="center"/>
          </w:tcPr>
          <w:p w14:paraId="16709338" w14:textId="40F3838A" w:rsidR="00437D96" w:rsidRPr="00314B6D" w:rsidRDefault="0005407D" w:rsidP="00750296">
            <w:pPr>
              <w:pStyle w:val="a7"/>
              <w:ind w:firstLineChars="0" w:firstLine="0"/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2015.6.16</w:t>
            </w:r>
          </w:p>
        </w:tc>
        <w:tc>
          <w:tcPr>
            <w:tcW w:w="2423" w:type="pct"/>
            <w:vAlign w:val="center"/>
          </w:tcPr>
          <w:p w14:paraId="77CC7AEC" w14:textId="77777777" w:rsidR="00437D96" w:rsidRPr="00314B6D" w:rsidRDefault="00437D96" w:rsidP="002068D0">
            <w:pPr>
              <w:pStyle w:val="a7"/>
              <w:ind w:firstLineChars="0" w:firstLine="0"/>
              <w:jc w:val="left"/>
              <w:rPr>
                <w:rFonts w:ascii="Arial" w:eastAsia="宋体" w:hAnsi="Arial" w:cs="Arial"/>
                <w:szCs w:val="21"/>
              </w:rPr>
            </w:pPr>
            <w:r w:rsidRPr="00314B6D">
              <w:rPr>
                <w:rFonts w:ascii="Arial" w:eastAsia="宋体" w:hAnsi="Arial" w:cs="Arial"/>
                <w:szCs w:val="21"/>
              </w:rPr>
              <w:t>文档初始化</w:t>
            </w:r>
          </w:p>
        </w:tc>
      </w:tr>
      <w:tr w:rsidR="00720139" w:rsidRPr="00314B6D" w14:paraId="3CC19D90" w14:textId="77777777" w:rsidTr="00437D96">
        <w:trPr>
          <w:trHeight w:val="70"/>
          <w:jc w:val="center"/>
        </w:trPr>
        <w:tc>
          <w:tcPr>
            <w:tcW w:w="669" w:type="pct"/>
            <w:vAlign w:val="center"/>
          </w:tcPr>
          <w:p w14:paraId="0752B182" w14:textId="4D0630E0" w:rsidR="00720139" w:rsidRDefault="002B1339" w:rsidP="007B5CC9">
            <w:pPr>
              <w:pStyle w:val="a7"/>
              <w:ind w:firstLineChars="0" w:firstLine="0"/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1.1.0</w:t>
            </w:r>
          </w:p>
        </w:tc>
        <w:tc>
          <w:tcPr>
            <w:tcW w:w="840" w:type="pct"/>
            <w:vAlign w:val="center"/>
          </w:tcPr>
          <w:p w14:paraId="0A706CB8" w14:textId="018DEF39" w:rsidR="00720139" w:rsidRDefault="002B1339" w:rsidP="00437D96">
            <w:pPr>
              <w:pStyle w:val="a7"/>
              <w:ind w:firstLineChars="0" w:firstLine="0"/>
              <w:jc w:val="center"/>
              <w:rPr>
                <w:rFonts w:ascii="Arial" w:eastAsia="宋体" w:hAnsi="Arial" w:cs="Arial" w:hint="eastAsia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刘旦</w:t>
            </w:r>
          </w:p>
        </w:tc>
        <w:tc>
          <w:tcPr>
            <w:tcW w:w="1068" w:type="pct"/>
            <w:vAlign w:val="center"/>
          </w:tcPr>
          <w:p w14:paraId="160793EE" w14:textId="3D1F1C1F" w:rsidR="00720139" w:rsidRDefault="002B1339" w:rsidP="00750296">
            <w:pPr>
              <w:pStyle w:val="a7"/>
              <w:ind w:firstLineChars="0" w:firstLine="0"/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2015.10.12</w:t>
            </w:r>
          </w:p>
        </w:tc>
        <w:tc>
          <w:tcPr>
            <w:tcW w:w="2423" w:type="pct"/>
            <w:vAlign w:val="center"/>
          </w:tcPr>
          <w:p w14:paraId="3BC2D712" w14:textId="60C10FEB" w:rsidR="00720139" w:rsidRDefault="002B1339" w:rsidP="002068D0">
            <w:pPr>
              <w:pStyle w:val="a7"/>
              <w:ind w:firstLineChars="0" w:firstLine="0"/>
              <w:jc w:val="left"/>
              <w:rPr>
                <w:rFonts w:ascii="Arial" w:eastAsia="宋体" w:hAnsi="Arial" w:cs="Arial" w:hint="eastAsia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1.1</w:t>
            </w:r>
            <w:r>
              <w:rPr>
                <w:rFonts w:ascii="Arial" w:eastAsia="宋体" w:hAnsi="Arial" w:cs="Arial" w:hint="eastAsia"/>
                <w:szCs w:val="21"/>
              </w:rPr>
              <w:t>版本</w:t>
            </w:r>
            <w:r>
              <w:rPr>
                <w:rFonts w:ascii="Arial" w:eastAsia="宋体" w:hAnsi="Arial" w:cs="Arial"/>
                <w:szCs w:val="21"/>
              </w:rPr>
              <w:t>的改动</w:t>
            </w:r>
            <w:r w:rsidR="00322658">
              <w:rPr>
                <w:rFonts w:ascii="Arial" w:eastAsia="宋体" w:hAnsi="Arial" w:cs="Arial"/>
                <w:szCs w:val="21"/>
              </w:rPr>
              <w:t xml:space="preserve"> </w:t>
            </w:r>
            <w:r w:rsidR="00322658">
              <w:rPr>
                <w:rFonts w:ascii="Arial" w:eastAsia="宋体" w:hAnsi="Arial" w:cs="Arial" w:hint="eastAsia"/>
                <w:szCs w:val="21"/>
              </w:rPr>
              <w:t>增加</w:t>
            </w:r>
            <w:r w:rsidR="00322658">
              <w:rPr>
                <w:rFonts w:ascii="Arial" w:eastAsia="宋体" w:hAnsi="Arial" w:cs="Arial"/>
                <w:szCs w:val="21"/>
              </w:rPr>
              <w:t>对</w:t>
            </w:r>
            <w:r w:rsidR="00322658">
              <w:rPr>
                <w:rFonts w:ascii="Arial" w:eastAsia="宋体" w:hAnsi="Arial" w:cs="Arial"/>
                <w:szCs w:val="21"/>
              </w:rPr>
              <w:t>IOS9</w:t>
            </w:r>
            <w:r w:rsidR="00322658">
              <w:rPr>
                <w:rFonts w:ascii="Arial" w:eastAsia="宋体" w:hAnsi="Arial" w:cs="Arial" w:hint="eastAsia"/>
                <w:szCs w:val="21"/>
              </w:rPr>
              <w:t>的</w:t>
            </w:r>
            <w:r w:rsidR="00322658">
              <w:rPr>
                <w:rFonts w:ascii="Arial" w:eastAsia="宋体" w:hAnsi="Arial" w:cs="Arial"/>
                <w:szCs w:val="21"/>
              </w:rPr>
              <w:t>适配</w:t>
            </w:r>
          </w:p>
        </w:tc>
      </w:tr>
      <w:tr w:rsidR="00720139" w:rsidRPr="00314B6D" w14:paraId="08B5BCD9" w14:textId="77777777" w:rsidTr="00437D96">
        <w:trPr>
          <w:trHeight w:val="70"/>
          <w:jc w:val="center"/>
        </w:trPr>
        <w:tc>
          <w:tcPr>
            <w:tcW w:w="669" w:type="pct"/>
            <w:vAlign w:val="center"/>
          </w:tcPr>
          <w:p w14:paraId="6AC676D9" w14:textId="77777777" w:rsidR="00720139" w:rsidRDefault="00720139" w:rsidP="007B5CC9">
            <w:pPr>
              <w:pStyle w:val="a7"/>
              <w:ind w:firstLineChars="0" w:firstLine="0"/>
              <w:jc w:val="center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840" w:type="pct"/>
            <w:vAlign w:val="center"/>
          </w:tcPr>
          <w:p w14:paraId="5ACA655B" w14:textId="77777777" w:rsidR="00720139" w:rsidRDefault="00720139" w:rsidP="00437D96">
            <w:pPr>
              <w:pStyle w:val="a7"/>
              <w:ind w:firstLineChars="0" w:firstLine="0"/>
              <w:jc w:val="center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068" w:type="pct"/>
            <w:vAlign w:val="center"/>
          </w:tcPr>
          <w:p w14:paraId="219F3E16" w14:textId="77777777" w:rsidR="00720139" w:rsidRDefault="00720139" w:rsidP="00750296">
            <w:pPr>
              <w:pStyle w:val="a7"/>
              <w:ind w:firstLineChars="0" w:firstLine="0"/>
              <w:jc w:val="center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2423" w:type="pct"/>
            <w:vAlign w:val="center"/>
          </w:tcPr>
          <w:p w14:paraId="751D864A" w14:textId="77777777" w:rsidR="00720139" w:rsidRDefault="00720139" w:rsidP="002068D0">
            <w:pPr>
              <w:pStyle w:val="a7"/>
              <w:ind w:firstLineChars="0" w:firstLine="0"/>
              <w:jc w:val="left"/>
              <w:rPr>
                <w:rFonts w:ascii="Arial" w:eastAsia="宋体" w:hAnsi="Arial" w:cs="Arial"/>
                <w:szCs w:val="21"/>
              </w:rPr>
            </w:pPr>
          </w:p>
        </w:tc>
      </w:tr>
      <w:tr w:rsidR="00720139" w:rsidRPr="00314B6D" w14:paraId="600689E7" w14:textId="77777777" w:rsidTr="00437D96">
        <w:trPr>
          <w:trHeight w:val="70"/>
          <w:jc w:val="center"/>
        </w:trPr>
        <w:tc>
          <w:tcPr>
            <w:tcW w:w="669" w:type="pct"/>
            <w:vAlign w:val="center"/>
          </w:tcPr>
          <w:p w14:paraId="3F1A7CF7" w14:textId="77777777" w:rsidR="00720139" w:rsidRDefault="00720139" w:rsidP="007B5CC9">
            <w:pPr>
              <w:pStyle w:val="a7"/>
              <w:ind w:firstLineChars="0" w:firstLine="0"/>
              <w:jc w:val="center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840" w:type="pct"/>
            <w:vAlign w:val="center"/>
          </w:tcPr>
          <w:p w14:paraId="7638E90B" w14:textId="77777777" w:rsidR="00720139" w:rsidRDefault="00720139" w:rsidP="00437D96">
            <w:pPr>
              <w:pStyle w:val="a7"/>
              <w:ind w:firstLineChars="0" w:firstLine="0"/>
              <w:jc w:val="center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068" w:type="pct"/>
            <w:vAlign w:val="center"/>
          </w:tcPr>
          <w:p w14:paraId="0051389F" w14:textId="77777777" w:rsidR="00720139" w:rsidRDefault="00720139" w:rsidP="00750296">
            <w:pPr>
              <w:pStyle w:val="a7"/>
              <w:ind w:firstLineChars="0" w:firstLine="0"/>
              <w:jc w:val="center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2423" w:type="pct"/>
            <w:vAlign w:val="center"/>
          </w:tcPr>
          <w:p w14:paraId="46F5D559" w14:textId="77777777" w:rsidR="00720139" w:rsidRDefault="00720139" w:rsidP="002068D0">
            <w:pPr>
              <w:pStyle w:val="a7"/>
              <w:ind w:firstLineChars="0" w:firstLine="0"/>
              <w:jc w:val="left"/>
              <w:rPr>
                <w:rFonts w:ascii="Arial" w:eastAsia="宋体" w:hAnsi="Arial" w:cs="Arial"/>
                <w:szCs w:val="21"/>
              </w:rPr>
            </w:pPr>
          </w:p>
        </w:tc>
      </w:tr>
      <w:tr w:rsidR="00720139" w:rsidRPr="00314B6D" w14:paraId="77D9B787" w14:textId="77777777" w:rsidTr="00437D96">
        <w:trPr>
          <w:trHeight w:val="70"/>
          <w:jc w:val="center"/>
        </w:trPr>
        <w:tc>
          <w:tcPr>
            <w:tcW w:w="669" w:type="pct"/>
            <w:vAlign w:val="center"/>
          </w:tcPr>
          <w:p w14:paraId="75E55196" w14:textId="77777777" w:rsidR="00720139" w:rsidRDefault="00720139" w:rsidP="007B5CC9">
            <w:pPr>
              <w:pStyle w:val="a7"/>
              <w:ind w:firstLineChars="0" w:firstLine="0"/>
              <w:jc w:val="center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840" w:type="pct"/>
            <w:vAlign w:val="center"/>
          </w:tcPr>
          <w:p w14:paraId="7977CC31" w14:textId="77777777" w:rsidR="00720139" w:rsidRDefault="00720139" w:rsidP="00437D96">
            <w:pPr>
              <w:pStyle w:val="a7"/>
              <w:ind w:firstLineChars="0" w:firstLine="0"/>
              <w:jc w:val="center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068" w:type="pct"/>
            <w:vAlign w:val="center"/>
          </w:tcPr>
          <w:p w14:paraId="03E178CD" w14:textId="77777777" w:rsidR="00720139" w:rsidRDefault="00720139" w:rsidP="00750296">
            <w:pPr>
              <w:pStyle w:val="a7"/>
              <w:ind w:firstLineChars="0" w:firstLine="0"/>
              <w:jc w:val="center"/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2423" w:type="pct"/>
            <w:vAlign w:val="center"/>
          </w:tcPr>
          <w:p w14:paraId="7BE413D4" w14:textId="77777777" w:rsidR="00720139" w:rsidRDefault="00720139" w:rsidP="002068D0">
            <w:pPr>
              <w:pStyle w:val="a7"/>
              <w:ind w:firstLineChars="0" w:firstLine="0"/>
              <w:jc w:val="left"/>
              <w:rPr>
                <w:rFonts w:ascii="Arial" w:eastAsia="宋体" w:hAnsi="Arial" w:cs="Arial"/>
                <w:szCs w:val="21"/>
              </w:rPr>
            </w:pPr>
          </w:p>
        </w:tc>
      </w:tr>
    </w:tbl>
    <w:p w14:paraId="1C7E439C" w14:textId="77777777" w:rsidR="00437D96" w:rsidRDefault="00437D96" w:rsidP="007B5CC9">
      <w:pPr>
        <w:pStyle w:val="a7"/>
        <w:ind w:left="360" w:firstLineChars="0" w:firstLine="0"/>
        <w:rPr>
          <w:rFonts w:ascii="Arial" w:hAnsi="Arial" w:cs="Arial"/>
          <w:sz w:val="28"/>
          <w:szCs w:val="28"/>
        </w:rPr>
      </w:pPr>
    </w:p>
    <w:p w14:paraId="32F47497" w14:textId="77777777" w:rsidR="00416A98" w:rsidRPr="00416A98" w:rsidRDefault="00416A98" w:rsidP="00416A98">
      <w:pPr>
        <w:pStyle w:val="a7"/>
        <w:ind w:left="360" w:firstLineChars="0" w:firstLine="0"/>
        <w:jc w:val="left"/>
        <w:rPr>
          <w:rFonts w:ascii="微软雅黑" w:eastAsia="微软雅黑" w:hAnsi="微软雅黑" w:cs="Arial"/>
          <w:b/>
          <w:color w:val="FF0000"/>
          <w:sz w:val="36"/>
          <w:szCs w:val="36"/>
        </w:rPr>
      </w:pPr>
      <w:r w:rsidRPr="00416A98">
        <w:rPr>
          <w:rFonts w:ascii="微软雅黑" w:eastAsia="微软雅黑" w:hAnsi="微软雅黑" w:cs="Arial" w:hint="eastAsia"/>
          <w:b/>
          <w:color w:val="FF0000"/>
          <w:sz w:val="36"/>
          <w:szCs w:val="36"/>
        </w:rPr>
        <w:t>请特别注意文档中红色字体的描述部分！！！</w:t>
      </w:r>
    </w:p>
    <w:p w14:paraId="6729922E" w14:textId="77777777" w:rsidR="00437D96" w:rsidRDefault="00437D96">
      <w:pPr>
        <w:widowControl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0D9D9EF" w14:textId="77777777" w:rsidR="00D60818" w:rsidRDefault="000E4FD4" w:rsidP="00136BB9">
      <w:pPr>
        <w:pStyle w:val="a7"/>
        <w:numPr>
          <w:ilvl w:val="0"/>
          <w:numId w:val="1"/>
        </w:numPr>
        <w:ind w:firstLineChars="0"/>
        <w:outlineLvl w:val="0"/>
        <w:rPr>
          <w:rFonts w:ascii="Arial" w:eastAsia="微软雅黑" w:hAnsi="Arial" w:cs="Arial"/>
          <w:b/>
          <w:sz w:val="44"/>
          <w:szCs w:val="44"/>
        </w:rPr>
      </w:pPr>
      <w:bookmarkStart w:id="2" w:name="_Toc422246613"/>
      <w:r w:rsidRPr="00314B6D">
        <w:rPr>
          <w:rFonts w:ascii="Arial" w:eastAsia="微软雅黑" w:hAnsi="Arial" w:cs="Arial"/>
          <w:b/>
          <w:sz w:val="44"/>
          <w:szCs w:val="44"/>
        </w:rPr>
        <w:lastRenderedPageBreak/>
        <w:t>术语与缩写解释</w:t>
      </w:r>
      <w:bookmarkEnd w:id="2"/>
    </w:p>
    <w:tbl>
      <w:tblPr>
        <w:tblpPr w:leftFromText="180" w:rightFromText="180" w:vertAnchor="page" w:horzAnchor="page" w:tblpX="1450" w:tblpY="2297"/>
        <w:tblW w:w="52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1"/>
        <w:gridCol w:w="2903"/>
        <w:gridCol w:w="2832"/>
      </w:tblGrid>
      <w:tr w:rsidR="0005407D" w:rsidRPr="008F66DD" w14:paraId="5C159E84" w14:textId="77777777" w:rsidTr="00C67D39">
        <w:trPr>
          <w:trHeight w:val="179"/>
        </w:trPr>
        <w:tc>
          <w:tcPr>
            <w:tcW w:w="1699" w:type="pct"/>
            <w:shd w:val="clear" w:color="auto" w:fill="63B810"/>
            <w:vAlign w:val="center"/>
          </w:tcPr>
          <w:p w14:paraId="686D3702" w14:textId="77777777" w:rsidR="0005407D" w:rsidRPr="008F66DD" w:rsidRDefault="0005407D" w:rsidP="00C67D39">
            <w:pPr>
              <w:pStyle w:val="a7"/>
              <w:ind w:firstLineChars="0" w:firstLine="0"/>
              <w:jc w:val="center"/>
              <w:rPr>
                <w:rFonts w:ascii="Consolas" w:hAnsi="Consolas" w:cs="Arial"/>
                <w:sz w:val="28"/>
                <w:szCs w:val="28"/>
              </w:rPr>
            </w:pPr>
            <w:r w:rsidRPr="008F66DD">
              <w:rPr>
                <w:rFonts w:ascii="Consolas" w:hAnsi="Arial" w:cs="Arial"/>
                <w:sz w:val="28"/>
                <w:szCs w:val="28"/>
              </w:rPr>
              <w:t>术语</w:t>
            </w:r>
          </w:p>
        </w:tc>
        <w:tc>
          <w:tcPr>
            <w:tcW w:w="1671" w:type="pct"/>
            <w:shd w:val="clear" w:color="auto" w:fill="63B810"/>
            <w:vAlign w:val="center"/>
          </w:tcPr>
          <w:p w14:paraId="40E43E7D" w14:textId="77777777" w:rsidR="0005407D" w:rsidRPr="008F66DD" w:rsidRDefault="0005407D" w:rsidP="00C67D39">
            <w:pPr>
              <w:pStyle w:val="a7"/>
              <w:ind w:firstLineChars="0" w:firstLine="0"/>
              <w:jc w:val="center"/>
              <w:rPr>
                <w:rFonts w:ascii="Consolas" w:hAnsi="Consolas" w:cs="Arial"/>
                <w:sz w:val="28"/>
                <w:szCs w:val="28"/>
              </w:rPr>
            </w:pPr>
            <w:r w:rsidRPr="008F66DD">
              <w:rPr>
                <w:rFonts w:ascii="Consolas" w:hAnsi="Arial" w:cs="Arial"/>
                <w:sz w:val="28"/>
                <w:szCs w:val="28"/>
              </w:rPr>
              <w:t>定义</w:t>
            </w:r>
          </w:p>
        </w:tc>
        <w:tc>
          <w:tcPr>
            <w:tcW w:w="1630" w:type="pct"/>
            <w:shd w:val="clear" w:color="auto" w:fill="63B810"/>
            <w:vAlign w:val="center"/>
          </w:tcPr>
          <w:p w14:paraId="0F3E176E" w14:textId="77777777" w:rsidR="0005407D" w:rsidRPr="008F66DD" w:rsidRDefault="0005407D" w:rsidP="00C67D39">
            <w:pPr>
              <w:pStyle w:val="a7"/>
              <w:ind w:firstLineChars="0" w:firstLine="0"/>
              <w:jc w:val="center"/>
              <w:rPr>
                <w:rFonts w:ascii="Consolas" w:hAnsi="Consolas" w:cs="Arial"/>
                <w:sz w:val="28"/>
                <w:szCs w:val="28"/>
              </w:rPr>
            </w:pPr>
            <w:r w:rsidRPr="008F66DD">
              <w:rPr>
                <w:rFonts w:ascii="Consolas" w:hAnsi="Arial" w:cs="Arial"/>
                <w:sz w:val="28"/>
                <w:szCs w:val="28"/>
              </w:rPr>
              <w:t>备注</w:t>
            </w:r>
          </w:p>
        </w:tc>
      </w:tr>
      <w:tr w:rsidR="0005407D" w:rsidRPr="008F66DD" w14:paraId="6EFEDB06" w14:textId="77777777" w:rsidTr="00C67D39">
        <w:trPr>
          <w:trHeight w:val="207"/>
        </w:trPr>
        <w:tc>
          <w:tcPr>
            <w:tcW w:w="1699" w:type="pct"/>
            <w:vAlign w:val="center"/>
          </w:tcPr>
          <w:p w14:paraId="446F19B3" w14:textId="77777777" w:rsidR="0005407D" w:rsidRPr="008F66DD" w:rsidRDefault="0005407D" w:rsidP="00C67D39">
            <w:pPr>
              <w:pStyle w:val="a7"/>
              <w:ind w:firstLineChars="0" w:firstLine="0"/>
              <w:jc w:val="center"/>
              <w:rPr>
                <w:rFonts w:ascii="Consolas" w:eastAsia="Microsoft YaHei" w:hAnsi="Consolas" w:cs="Arial"/>
                <w:szCs w:val="21"/>
              </w:rPr>
            </w:pPr>
            <w:r w:rsidRPr="008F66DD">
              <w:rPr>
                <w:rFonts w:ascii="Consolas" w:eastAsia="Microsoft YaHei" w:hAnsi="Consolas" w:cs="Arial"/>
                <w:szCs w:val="21"/>
              </w:rPr>
              <w:t>ClientId</w:t>
            </w:r>
            <w:r>
              <w:rPr>
                <w:rFonts w:ascii="Consolas" w:eastAsia="Microsoft YaHei" w:hAnsi="Consolas" w:cs="Arial" w:hint="eastAsia"/>
                <w:szCs w:val="21"/>
              </w:rPr>
              <w:t>/client_id</w:t>
            </w:r>
          </w:p>
        </w:tc>
        <w:tc>
          <w:tcPr>
            <w:tcW w:w="1671" w:type="pct"/>
            <w:vAlign w:val="center"/>
          </w:tcPr>
          <w:p w14:paraId="7539C982" w14:textId="77777777" w:rsidR="0005407D" w:rsidRPr="008F66DD" w:rsidRDefault="0005407D" w:rsidP="00C67D39">
            <w:pPr>
              <w:pStyle w:val="a7"/>
              <w:ind w:firstLineChars="0" w:firstLine="0"/>
              <w:jc w:val="left"/>
              <w:rPr>
                <w:rFonts w:ascii="Consolas" w:eastAsia="Microsoft YaHei" w:hAnsi="Consolas" w:cs="Arial"/>
                <w:szCs w:val="21"/>
              </w:rPr>
            </w:pPr>
            <w:r w:rsidRPr="008F66DD">
              <w:rPr>
                <w:rFonts w:ascii="Consolas" w:hAnsi="Tahoma" w:cs="Tahoma"/>
              </w:rPr>
              <w:t>应用编号</w:t>
            </w:r>
          </w:p>
        </w:tc>
        <w:tc>
          <w:tcPr>
            <w:tcW w:w="1630" w:type="pct"/>
            <w:vAlign w:val="center"/>
          </w:tcPr>
          <w:p w14:paraId="44F46621" w14:textId="77777777" w:rsidR="0005407D" w:rsidRPr="008F66DD" w:rsidRDefault="0005407D" w:rsidP="00C67D39">
            <w:pPr>
              <w:pStyle w:val="a7"/>
              <w:ind w:firstLineChars="0" w:firstLine="0"/>
              <w:jc w:val="left"/>
              <w:rPr>
                <w:rFonts w:ascii="Consolas" w:eastAsia="Microsoft YaHei" w:hAnsi="Consolas" w:cs="Arial"/>
                <w:szCs w:val="21"/>
              </w:rPr>
            </w:pPr>
          </w:p>
        </w:tc>
      </w:tr>
      <w:tr w:rsidR="0005407D" w:rsidRPr="008F66DD" w14:paraId="1322BA77" w14:textId="77777777" w:rsidTr="00C67D39">
        <w:trPr>
          <w:trHeight w:val="207"/>
        </w:trPr>
        <w:tc>
          <w:tcPr>
            <w:tcW w:w="1699" w:type="pct"/>
            <w:vAlign w:val="center"/>
          </w:tcPr>
          <w:p w14:paraId="4225699E" w14:textId="77777777" w:rsidR="0005407D" w:rsidRPr="008F66DD" w:rsidRDefault="0005407D" w:rsidP="00C67D39">
            <w:pPr>
              <w:pStyle w:val="a7"/>
              <w:ind w:firstLineChars="0" w:firstLine="0"/>
              <w:jc w:val="center"/>
              <w:rPr>
                <w:rFonts w:ascii="Consolas" w:eastAsia="Microsoft YaHei" w:hAnsi="Consolas" w:cs="Arial"/>
                <w:szCs w:val="21"/>
              </w:rPr>
            </w:pPr>
            <w:r>
              <w:rPr>
                <w:rFonts w:ascii="Consolas" w:eastAsia="Microsoft YaHei" w:hAnsi="Consolas" w:cs="Arial" w:hint="eastAsia"/>
                <w:szCs w:val="21"/>
              </w:rPr>
              <w:t>ClientSecret/client_secret</w:t>
            </w:r>
          </w:p>
        </w:tc>
        <w:tc>
          <w:tcPr>
            <w:tcW w:w="1671" w:type="pct"/>
            <w:vAlign w:val="center"/>
          </w:tcPr>
          <w:p w14:paraId="3051B6BB" w14:textId="77777777" w:rsidR="0005407D" w:rsidRPr="008F66DD" w:rsidRDefault="0005407D" w:rsidP="00C67D39">
            <w:pPr>
              <w:pStyle w:val="a7"/>
              <w:ind w:firstLineChars="0" w:firstLine="0"/>
              <w:jc w:val="left"/>
              <w:rPr>
                <w:rFonts w:ascii="Consolas" w:hAnsi="Tahoma" w:cs="Tahoma"/>
              </w:rPr>
            </w:pPr>
            <w:r w:rsidRPr="004C4C7D">
              <w:rPr>
                <w:rFonts w:ascii="Tahoma" w:hAnsi="Tahoma" w:cs="Tahoma" w:hint="eastAsia"/>
              </w:rPr>
              <w:t>应用密码</w:t>
            </w:r>
          </w:p>
        </w:tc>
        <w:tc>
          <w:tcPr>
            <w:tcW w:w="1630" w:type="pct"/>
            <w:vAlign w:val="center"/>
          </w:tcPr>
          <w:p w14:paraId="49DBDFBA" w14:textId="77777777" w:rsidR="0005407D" w:rsidRPr="008F66DD" w:rsidRDefault="0005407D" w:rsidP="00C67D39">
            <w:pPr>
              <w:pStyle w:val="a7"/>
              <w:ind w:firstLineChars="0" w:firstLine="0"/>
              <w:jc w:val="left"/>
              <w:rPr>
                <w:rFonts w:ascii="Consolas" w:eastAsia="Microsoft YaHei" w:hAnsi="Consolas" w:cs="Arial"/>
                <w:szCs w:val="21"/>
              </w:rPr>
            </w:pPr>
            <w:r w:rsidRPr="004C4C7D">
              <w:rPr>
                <w:rFonts w:ascii="Tahoma" w:hAnsi="Tahoma" w:cs="Tahoma" w:hint="eastAsia"/>
              </w:rPr>
              <w:t>为</w:t>
            </w:r>
            <w:r w:rsidRPr="004C4C7D">
              <w:rPr>
                <w:rFonts w:ascii="Tahoma" w:hAnsi="Tahoma" w:cs="Tahoma" w:hint="eastAsia"/>
              </w:rPr>
              <w:t>32</w:t>
            </w:r>
            <w:r w:rsidRPr="004C4C7D">
              <w:rPr>
                <w:rFonts w:ascii="Tahoma" w:hAnsi="Tahoma" w:cs="Tahoma" w:hint="eastAsia"/>
              </w:rPr>
              <w:t>为</w:t>
            </w:r>
            <w:r w:rsidRPr="004C4C7D">
              <w:rPr>
                <w:rFonts w:ascii="Tahoma" w:hAnsi="Tahoma" w:cs="Tahoma" w:hint="eastAsia"/>
              </w:rPr>
              <w:t>md5</w:t>
            </w:r>
            <w:r w:rsidRPr="004C4C7D">
              <w:rPr>
                <w:rFonts w:ascii="Tahoma" w:hAnsi="Tahoma" w:cs="Tahoma" w:hint="eastAsia"/>
              </w:rPr>
              <w:t>码，用于应用和爱游戏服务器端通信时，对通信内容进行数字签名</w:t>
            </w:r>
          </w:p>
        </w:tc>
      </w:tr>
      <w:tr w:rsidR="0005407D" w:rsidRPr="008F66DD" w14:paraId="26C87FFA" w14:textId="77777777" w:rsidTr="00C67D39">
        <w:trPr>
          <w:trHeight w:val="395"/>
        </w:trPr>
        <w:tc>
          <w:tcPr>
            <w:tcW w:w="1699" w:type="pct"/>
            <w:vAlign w:val="center"/>
          </w:tcPr>
          <w:p w14:paraId="36581D2E" w14:textId="77777777" w:rsidR="0005407D" w:rsidRPr="008F66DD" w:rsidRDefault="0005407D" w:rsidP="00C67D39">
            <w:pPr>
              <w:pStyle w:val="a7"/>
              <w:ind w:firstLineChars="0" w:firstLine="0"/>
              <w:jc w:val="center"/>
              <w:rPr>
                <w:rFonts w:ascii="Consolas" w:eastAsia="Microsoft YaHei" w:hAnsi="Consolas" w:cs="Arial"/>
                <w:szCs w:val="21"/>
              </w:rPr>
            </w:pPr>
            <w:r w:rsidRPr="008F66DD">
              <w:rPr>
                <w:rFonts w:ascii="Consolas" w:hAnsi="Consolas" w:cs="Tahoma"/>
              </w:rPr>
              <w:t>CP</w:t>
            </w:r>
          </w:p>
        </w:tc>
        <w:tc>
          <w:tcPr>
            <w:tcW w:w="1671" w:type="pct"/>
            <w:vAlign w:val="center"/>
          </w:tcPr>
          <w:p w14:paraId="6D643F28" w14:textId="77777777" w:rsidR="0005407D" w:rsidRPr="008F66DD" w:rsidRDefault="0005407D" w:rsidP="00C67D39">
            <w:pPr>
              <w:pStyle w:val="a7"/>
              <w:ind w:firstLineChars="0" w:firstLine="0"/>
              <w:jc w:val="left"/>
              <w:rPr>
                <w:rFonts w:ascii="Consolas" w:eastAsia="Microsoft YaHei" w:hAnsi="Consolas" w:cs="Arial"/>
                <w:szCs w:val="21"/>
              </w:rPr>
            </w:pPr>
            <w:r w:rsidRPr="008F66DD">
              <w:rPr>
                <w:rFonts w:ascii="Consolas" w:hAnsi="Tahoma" w:cs="Tahoma"/>
              </w:rPr>
              <w:t>应用提供商</w:t>
            </w:r>
          </w:p>
        </w:tc>
        <w:tc>
          <w:tcPr>
            <w:tcW w:w="1630" w:type="pct"/>
            <w:vAlign w:val="center"/>
          </w:tcPr>
          <w:p w14:paraId="39D7CC61" w14:textId="77777777" w:rsidR="0005407D" w:rsidRPr="008F66DD" w:rsidRDefault="0005407D" w:rsidP="00C67D39">
            <w:pPr>
              <w:pStyle w:val="a7"/>
              <w:ind w:firstLineChars="0" w:firstLine="0"/>
              <w:jc w:val="left"/>
              <w:rPr>
                <w:rFonts w:ascii="Consolas" w:eastAsia="Microsoft YaHei" w:hAnsi="Consolas" w:cs="Arial"/>
                <w:szCs w:val="21"/>
              </w:rPr>
            </w:pPr>
          </w:p>
        </w:tc>
      </w:tr>
      <w:tr w:rsidR="0005407D" w:rsidRPr="008F66DD" w14:paraId="11321254" w14:textId="77777777" w:rsidTr="00C67D39">
        <w:trPr>
          <w:trHeight w:val="395"/>
        </w:trPr>
        <w:tc>
          <w:tcPr>
            <w:tcW w:w="1699" w:type="pct"/>
            <w:vAlign w:val="center"/>
          </w:tcPr>
          <w:p w14:paraId="74E27262" w14:textId="77777777" w:rsidR="0005407D" w:rsidRPr="008F66DD" w:rsidRDefault="0005407D" w:rsidP="00C67D39">
            <w:pPr>
              <w:pStyle w:val="a7"/>
              <w:ind w:firstLineChars="0" w:firstLine="0"/>
              <w:jc w:val="center"/>
              <w:rPr>
                <w:rFonts w:ascii="Consolas" w:eastAsia="Microsoft YaHei" w:hAnsi="Consolas" w:cs="Arial"/>
                <w:szCs w:val="21"/>
              </w:rPr>
            </w:pPr>
            <w:r w:rsidRPr="008F66DD">
              <w:rPr>
                <w:rFonts w:ascii="Consolas" w:hAnsi="Consolas" w:cs="Tahoma"/>
              </w:rPr>
              <w:t>token</w:t>
            </w:r>
          </w:p>
        </w:tc>
        <w:tc>
          <w:tcPr>
            <w:tcW w:w="1671" w:type="pct"/>
            <w:vAlign w:val="center"/>
          </w:tcPr>
          <w:p w14:paraId="2E4B0E44" w14:textId="77777777" w:rsidR="0005407D" w:rsidRPr="008F66DD" w:rsidRDefault="0005407D" w:rsidP="00C67D39">
            <w:pPr>
              <w:pStyle w:val="a7"/>
              <w:ind w:firstLineChars="0" w:firstLine="0"/>
              <w:jc w:val="left"/>
              <w:rPr>
                <w:rFonts w:ascii="Consolas" w:eastAsia="Microsoft YaHei" w:hAnsi="Consolas" w:cs="Arial"/>
                <w:szCs w:val="21"/>
              </w:rPr>
            </w:pPr>
            <w:r w:rsidRPr="004C4C7D">
              <w:rPr>
                <w:rFonts w:ascii="Tahoma" w:hAnsi="Tahoma" w:cs="Tahoma" w:hint="eastAsia"/>
              </w:rPr>
              <w:t>用户给应用的授权令牌</w:t>
            </w:r>
            <w:r>
              <w:rPr>
                <w:rFonts w:ascii="Tahoma" w:hAnsi="Tahoma" w:cs="Tahoma" w:hint="eastAsia"/>
              </w:rPr>
              <w:t>信息</w:t>
            </w:r>
            <w:r w:rsidRPr="008F66DD">
              <w:rPr>
                <w:rFonts w:ascii="Consolas" w:eastAsia="Microsoft YaHei" w:hAnsi="Consolas" w:cs="Arial"/>
                <w:szCs w:val="21"/>
              </w:rPr>
              <w:t xml:space="preserve"> </w:t>
            </w:r>
          </w:p>
        </w:tc>
        <w:tc>
          <w:tcPr>
            <w:tcW w:w="1630" w:type="pct"/>
            <w:vAlign w:val="center"/>
          </w:tcPr>
          <w:p w14:paraId="106F1981" w14:textId="77777777" w:rsidR="0005407D" w:rsidRPr="008F66DD" w:rsidRDefault="0005407D" w:rsidP="00C67D39">
            <w:pPr>
              <w:pStyle w:val="a7"/>
              <w:ind w:firstLineChars="0" w:firstLine="0"/>
              <w:jc w:val="left"/>
              <w:rPr>
                <w:rFonts w:ascii="Consolas" w:eastAsia="Microsoft YaHei" w:hAnsi="Consolas" w:cs="Arial"/>
                <w:szCs w:val="21"/>
              </w:rPr>
            </w:pPr>
            <w:r w:rsidRPr="004C4C7D">
              <w:rPr>
                <w:rFonts w:ascii="Tahoma" w:hAnsi="Tahoma" w:cs="Tahoma" w:hint="eastAsia"/>
              </w:rPr>
              <w:t>包含授权令牌，刷新令牌，有效期，是否失效状态，用户编号，应用编号等信息</w:t>
            </w:r>
            <w:r>
              <w:rPr>
                <w:rFonts w:ascii="Tahoma" w:hAnsi="Tahoma" w:cs="Tahoma" w:hint="eastAsia"/>
              </w:rPr>
              <w:t>，</w:t>
            </w:r>
            <w:r w:rsidRPr="008F66DD">
              <w:rPr>
                <w:rFonts w:ascii="Consolas" w:hAnsi="Tahoma" w:cs="Tahoma"/>
              </w:rPr>
              <w:t>爱游戏服务器颁发的令牌有效期为两个月</w:t>
            </w:r>
          </w:p>
        </w:tc>
      </w:tr>
      <w:tr w:rsidR="0005407D" w:rsidRPr="008F66DD" w14:paraId="0410987D" w14:textId="77777777" w:rsidTr="00C67D39">
        <w:trPr>
          <w:trHeight w:val="395"/>
        </w:trPr>
        <w:tc>
          <w:tcPr>
            <w:tcW w:w="1699" w:type="pct"/>
            <w:vAlign w:val="center"/>
          </w:tcPr>
          <w:p w14:paraId="48F5D74A" w14:textId="77777777" w:rsidR="0005407D" w:rsidRPr="008F66DD" w:rsidRDefault="0005407D" w:rsidP="00C67D39">
            <w:pPr>
              <w:pStyle w:val="a7"/>
              <w:ind w:firstLineChars="0" w:firstLine="0"/>
              <w:jc w:val="center"/>
              <w:rPr>
                <w:rFonts w:ascii="Consolas" w:hAnsi="Consolas" w:cs="Tahoma"/>
              </w:rPr>
            </w:pPr>
            <w:r w:rsidRPr="008F66DD">
              <w:rPr>
                <w:rFonts w:ascii="Consolas" w:hAnsi="Consolas" w:cs="Tahoma"/>
              </w:rPr>
              <w:t>access_token</w:t>
            </w:r>
          </w:p>
        </w:tc>
        <w:tc>
          <w:tcPr>
            <w:tcW w:w="1671" w:type="pct"/>
            <w:vAlign w:val="center"/>
          </w:tcPr>
          <w:p w14:paraId="1A510342" w14:textId="77777777" w:rsidR="0005407D" w:rsidRPr="008F66DD" w:rsidRDefault="0005407D" w:rsidP="00C67D39">
            <w:pPr>
              <w:pStyle w:val="a7"/>
              <w:ind w:firstLineChars="0" w:firstLine="0"/>
              <w:jc w:val="left"/>
              <w:rPr>
                <w:rFonts w:ascii="Consolas" w:hAnsi="Consolas" w:cs="Tahoma"/>
              </w:rPr>
            </w:pPr>
            <w:r w:rsidRPr="004C4C7D">
              <w:rPr>
                <w:rFonts w:ascii="Tahoma" w:hAnsi="Tahoma" w:cs="Tahoma" w:hint="eastAsia"/>
              </w:rPr>
              <w:t>授权令牌</w:t>
            </w:r>
          </w:p>
        </w:tc>
        <w:tc>
          <w:tcPr>
            <w:tcW w:w="1630" w:type="pct"/>
            <w:vAlign w:val="center"/>
          </w:tcPr>
          <w:p w14:paraId="30F6B87E" w14:textId="77777777" w:rsidR="0005407D" w:rsidRPr="008F66DD" w:rsidRDefault="0005407D" w:rsidP="00C67D39">
            <w:pPr>
              <w:pStyle w:val="a7"/>
              <w:ind w:firstLineChars="0" w:firstLine="0"/>
              <w:jc w:val="left"/>
              <w:rPr>
                <w:rFonts w:ascii="Consolas" w:hAnsi="Consolas" w:cs="Tahoma"/>
              </w:rPr>
            </w:pPr>
            <w:r w:rsidRPr="008F66DD">
              <w:rPr>
                <w:rFonts w:ascii="Consolas" w:hAnsi="Tahoma" w:cs="Tahoma"/>
              </w:rPr>
              <w:t>为</w:t>
            </w:r>
            <w:r w:rsidRPr="008F66DD">
              <w:rPr>
                <w:rFonts w:ascii="Consolas" w:hAnsi="Consolas" w:cs="Tahoma"/>
              </w:rPr>
              <w:t>32</w:t>
            </w:r>
            <w:r w:rsidRPr="008F66DD">
              <w:rPr>
                <w:rFonts w:ascii="Consolas" w:hAnsi="Tahoma" w:cs="Tahoma"/>
              </w:rPr>
              <w:t>位</w:t>
            </w:r>
            <w:r w:rsidRPr="008F66DD">
              <w:rPr>
                <w:rFonts w:ascii="Consolas" w:hAnsi="Consolas" w:cs="Tahoma"/>
              </w:rPr>
              <w:t>md5</w:t>
            </w:r>
            <w:r w:rsidRPr="008F66DD">
              <w:rPr>
                <w:rFonts w:ascii="Consolas" w:hAnsi="Tahoma" w:cs="Tahoma"/>
              </w:rPr>
              <w:t>码</w:t>
            </w:r>
          </w:p>
        </w:tc>
      </w:tr>
      <w:tr w:rsidR="0005407D" w:rsidRPr="008F66DD" w14:paraId="4637ABEF" w14:textId="77777777" w:rsidTr="00C67D39">
        <w:trPr>
          <w:trHeight w:val="395"/>
        </w:trPr>
        <w:tc>
          <w:tcPr>
            <w:tcW w:w="1699" w:type="pct"/>
            <w:vAlign w:val="center"/>
          </w:tcPr>
          <w:p w14:paraId="0BB6974E" w14:textId="77777777" w:rsidR="0005407D" w:rsidRPr="008F66DD" w:rsidRDefault="0005407D" w:rsidP="00C67D39">
            <w:pPr>
              <w:pStyle w:val="a7"/>
              <w:ind w:firstLineChars="0" w:firstLine="0"/>
              <w:jc w:val="center"/>
              <w:rPr>
                <w:rFonts w:ascii="Consolas" w:hAnsi="Consolas" w:cs="Tahoma"/>
              </w:rPr>
            </w:pPr>
            <w:r>
              <w:rPr>
                <w:rFonts w:ascii="Consolas" w:hAnsi="Consolas" w:cs="Tahoma" w:hint="eastAsia"/>
              </w:rPr>
              <w:t>code</w:t>
            </w:r>
          </w:p>
        </w:tc>
        <w:tc>
          <w:tcPr>
            <w:tcW w:w="1671" w:type="pct"/>
            <w:vAlign w:val="center"/>
          </w:tcPr>
          <w:p w14:paraId="76D73F09" w14:textId="77777777" w:rsidR="0005407D" w:rsidRPr="008F66DD" w:rsidRDefault="0005407D" w:rsidP="00C67D39">
            <w:pPr>
              <w:pStyle w:val="a7"/>
              <w:ind w:firstLineChars="0" w:firstLine="0"/>
              <w:jc w:val="left"/>
              <w:rPr>
                <w:rFonts w:ascii="Consolas" w:hAnsi="Consolas" w:cs="Tahoma"/>
              </w:rPr>
            </w:pPr>
            <w:r w:rsidRPr="004C4C7D">
              <w:rPr>
                <w:rFonts w:ascii="Tahoma" w:hAnsi="Tahoma" w:cs="Tahoma" w:hint="eastAsia"/>
              </w:rPr>
              <w:t>授权码，</w:t>
            </w:r>
            <w:r>
              <w:rPr>
                <w:rFonts w:hint="eastAsia"/>
              </w:rPr>
              <w:t>用于兑换授权令牌</w:t>
            </w:r>
          </w:p>
        </w:tc>
        <w:tc>
          <w:tcPr>
            <w:tcW w:w="1630" w:type="pct"/>
            <w:vAlign w:val="center"/>
          </w:tcPr>
          <w:p w14:paraId="3A9A22D9" w14:textId="77777777" w:rsidR="0005407D" w:rsidRPr="008F66DD" w:rsidRDefault="0005407D" w:rsidP="00C67D39">
            <w:pPr>
              <w:pStyle w:val="a7"/>
              <w:ind w:firstLineChars="0" w:firstLine="0"/>
              <w:jc w:val="left"/>
              <w:rPr>
                <w:rFonts w:ascii="Consolas" w:hAnsi="Consolas" w:cs="Tahoma"/>
              </w:rPr>
            </w:pPr>
            <w:r w:rsidRPr="008F66DD">
              <w:rPr>
                <w:rFonts w:ascii="Consolas" w:hAnsi="Tahoma" w:cs="Tahoma"/>
              </w:rPr>
              <w:t>为</w:t>
            </w:r>
            <w:r w:rsidRPr="008F66DD">
              <w:rPr>
                <w:rFonts w:ascii="Consolas" w:hAnsi="Consolas" w:cs="Tahoma"/>
              </w:rPr>
              <w:t>32</w:t>
            </w:r>
            <w:r w:rsidRPr="008F66DD">
              <w:rPr>
                <w:rFonts w:ascii="Consolas" w:hAnsi="Tahoma" w:cs="Tahoma"/>
              </w:rPr>
              <w:t>位</w:t>
            </w:r>
            <w:r w:rsidRPr="008F66DD">
              <w:rPr>
                <w:rFonts w:ascii="Consolas" w:hAnsi="Consolas" w:cs="Tahoma"/>
              </w:rPr>
              <w:t>md5</w:t>
            </w:r>
            <w:r w:rsidRPr="008F66DD">
              <w:rPr>
                <w:rFonts w:ascii="Consolas" w:hAnsi="Tahoma" w:cs="Tahoma"/>
              </w:rPr>
              <w:t>码，有效期十分钟</w:t>
            </w:r>
          </w:p>
        </w:tc>
      </w:tr>
    </w:tbl>
    <w:p w14:paraId="45125B92" w14:textId="77777777" w:rsidR="00437D96" w:rsidRDefault="00437D96">
      <w:pPr>
        <w:widowControl/>
        <w:jc w:val="left"/>
        <w:rPr>
          <w:rFonts w:ascii="Arial" w:hAnsi="Arial" w:cs="Arial"/>
          <w:sz w:val="28"/>
          <w:szCs w:val="28"/>
        </w:rPr>
      </w:pPr>
    </w:p>
    <w:p w14:paraId="6C4FCD2C" w14:textId="77777777" w:rsidR="00437D96" w:rsidRDefault="00437D96">
      <w:pPr>
        <w:widowControl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C7F08B8" w14:textId="03A259E9" w:rsidR="000E4FD4" w:rsidRPr="00314B6D" w:rsidRDefault="0005407D" w:rsidP="00136BB9">
      <w:pPr>
        <w:pStyle w:val="a7"/>
        <w:numPr>
          <w:ilvl w:val="0"/>
          <w:numId w:val="1"/>
        </w:numPr>
        <w:ind w:firstLineChars="0"/>
        <w:outlineLvl w:val="0"/>
        <w:rPr>
          <w:rFonts w:ascii="Arial" w:eastAsia="微软雅黑" w:hAnsi="Arial" w:cs="Arial"/>
          <w:b/>
          <w:sz w:val="44"/>
          <w:szCs w:val="44"/>
        </w:rPr>
      </w:pPr>
      <w:bookmarkStart w:id="3" w:name="_Toc422246614"/>
      <w:r>
        <w:rPr>
          <w:rFonts w:ascii="Arial" w:eastAsia="微软雅黑" w:hAnsi="Arial" w:cs="Arial"/>
          <w:b/>
          <w:sz w:val="44"/>
          <w:szCs w:val="44"/>
        </w:rPr>
        <w:lastRenderedPageBreak/>
        <w:t>客户端接入方式</w:t>
      </w:r>
      <w:bookmarkEnd w:id="3"/>
    </w:p>
    <w:p w14:paraId="407E5EE0" w14:textId="77777777" w:rsidR="000E4FD4" w:rsidRDefault="000E4FD4" w:rsidP="00A15C20">
      <w:pPr>
        <w:pStyle w:val="a7"/>
        <w:numPr>
          <w:ilvl w:val="1"/>
          <w:numId w:val="1"/>
        </w:numPr>
        <w:ind w:left="0" w:firstLineChars="0" w:firstLine="1"/>
        <w:outlineLvl w:val="1"/>
        <w:rPr>
          <w:rFonts w:ascii="Arial" w:eastAsia="黑体" w:hAnsi="Arial" w:cs="Arial"/>
          <w:b/>
          <w:sz w:val="32"/>
          <w:szCs w:val="32"/>
        </w:rPr>
      </w:pPr>
      <w:bookmarkStart w:id="4" w:name="_Toc422246615"/>
      <w:r w:rsidRPr="00314B6D">
        <w:rPr>
          <w:rFonts w:ascii="Arial" w:eastAsia="黑体" w:hAnsi="Arial" w:cs="Arial"/>
          <w:b/>
          <w:sz w:val="32"/>
          <w:szCs w:val="32"/>
        </w:rPr>
        <w:t>SDK</w:t>
      </w:r>
      <w:r w:rsidRPr="00314B6D">
        <w:rPr>
          <w:rFonts w:ascii="Arial" w:eastAsia="黑体" w:hAnsi="Arial" w:cs="Arial"/>
          <w:b/>
          <w:sz w:val="32"/>
          <w:szCs w:val="32"/>
        </w:rPr>
        <w:t>文件清单</w:t>
      </w:r>
      <w:bookmarkEnd w:id="4"/>
    </w:p>
    <w:p w14:paraId="4CC66A4B" w14:textId="2FDB5EAE" w:rsidR="00432CD6" w:rsidRDefault="00432CD6" w:rsidP="00AB02F0">
      <w:pPr>
        <w:ind w:firstLine="420"/>
      </w:pPr>
      <w:r>
        <w:rPr>
          <w:rFonts w:hint="eastAsia"/>
        </w:rPr>
        <w:t>在</w:t>
      </w:r>
      <w:r w:rsidR="00460367">
        <w:rPr>
          <w:rFonts w:hint="eastAsia"/>
        </w:rPr>
        <w:t>xCode</w:t>
      </w:r>
      <w:r>
        <w:t>的工程目录中新建如图</w:t>
      </w:r>
      <w:r w:rsidR="00853A87">
        <w:rPr>
          <w:rFonts w:hint="eastAsia"/>
        </w:rPr>
        <w:t>3-1</w:t>
      </w:r>
      <w:r w:rsidR="00853A87">
        <w:rPr>
          <w:rFonts w:hint="eastAsia"/>
        </w:rPr>
        <w:t>的</w:t>
      </w:r>
      <w:r>
        <w:t>文件夹</w:t>
      </w:r>
      <w:r w:rsidR="00853A87">
        <w:rPr>
          <w:rFonts w:hint="eastAsia"/>
        </w:rPr>
        <w:t>E</w:t>
      </w:r>
      <w:r w:rsidR="00853A87">
        <w:t>game</w:t>
      </w:r>
      <w:r w:rsidR="00ED0E88">
        <w:t>U</w:t>
      </w:r>
      <w:r w:rsidR="00ED0E88">
        <w:rPr>
          <w:rFonts w:hint="eastAsia"/>
        </w:rPr>
        <w:t>ser</w:t>
      </w:r>
      <w:r w:rsidR="00853A87">
        <w:t>Sdk</w:t>
      </w:r>
      <w:r w:rsidR="00E8186E">
        <w:rPr>
          <w:rFonts w:hint="eastAsia"/>
        </w:rPr>
        <w:t xml:space="preserve">, </w:t>
      </w:r>
      <w:r w:rsidR="00853A87">
        <w:t>并在</w:t>
      </w:r>
      <w:r w:rsidR="00853A87">
        <w:t>xcode</w:t>
      </w:r>
      <w:r w:rsidR="00853A87">
        <w:t>工程中</w:t>
      </w:r>
      <w:r w:rsidR="00853A87">
        <w:rPr>
          <w:rFonts w:hint="eastAsia"/>
        </w:rPr>
        <w:t>通过</w:t>
      </w:r>
      <w:r w:rsidR="00853A87">
        <w:rPr>
          <w:rFonts w:hint="eastAsia"/>
        </w:rPr>
        <w:t>A</w:t>
      </w:r>
      <w:r w:rsidR="00853A87">
        <w:t>dd Files to“</w:t>
      </w:r>
      <w:r w:rsidR="00853A87">
        <w:rPr>
          <w:rFonts w:hint="eastAsia"/>
        </w:rPr>
        <w:t>工程名</w:t>
      </w:r>
      <w:r w:rsidR="00853A87">
        <w:t xml:space="preserve">” </w:t>
      </w:r>
      <w:r w:rsidR="00853A87">
        <w:t>导入</w:t>
      </w:r>
      <w:r w:rsidR="00853A87">
        <w:rPr>
          <w:rFonts w:hint="eastAsia"/>
        </w:rPr>
        <w:t>sdk</w:t>
      </w:r>
      <w:r w:rsidR="00853A87">
        <w:t>所需文件</w:t>
      </w:r>
      <w:r w:rsidR="00853A87">
        <w:rPr>
          <w:rFonts w:hint="eastAsia"/>
        </w:rPr>
        <w:t>。</w:t>
      </w:r>
    </w:p>
    <w:p w14:paraId="1C4DA9A7" w14:textId="7FDBA697" w:rsidR="00AB02F0" w:rsidRPr="00853A87" w:rsidRDefault="0005407D" w:rsidP="00E8186E">
      <w:pPr>
        <w:jc w:val="center"/>
      </w:pPr>
      <w:r w:rsidRPr="0005407D">
        <w:rPr>
          <w:noProof/>
        </w:rPr>
        <w:drawing>
          <wp:inline distT="0" distB="0" distL="0" distR="0" wp14:anchorId="2892FAE6" wp14:editId="29B00FC4">
            <wp:extent cx="2806700" cy="952500"/>
            <wp:effectExtent l="0" t="0" r="1270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0727" w14:textId="55E26C7A" w:rsidR="009F7479" w:rsidRDefault="00410A4C" w:rsidP="009F747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-1</w:t>
      </w:r>
      <w:r w:rsidR="00E8186E">
        <w:rPr>
          <w:rFonts w:hint="eastAsia"/>
        </w:rPr>
        <w:t xml:space="preserve"> </w:t>
      </w:r>
      <w:r w:rsidR="0005407D">
        <w:rPr>
          <w:rFonts w:hint="eastAsia"/>
        </w:rPr>
        <w:t>用户</w:t>
      </w:r>
      <w:r w:rsidR="00E8186E">
        <w:rPr>
          <w:rFonts w:hint="eastAsia"/>
        </w:rPr>
        <w:t>SDK</w:t>
      </w:r>
      <w:r w:rsidR="00E8186E">
        <w:rPr>
          <w:rFonts w:hint="eastAsia"/>
        </w:rPr>
        <w:t>文件列表</w:t>
      </w:r>
    </w:p>
    <w:p w14:paraId="46B785CA" w14:textId="77777777" w:rsidR="005604F5" w:rsidRPr="00410A4C" w:rsidRDefault="005604F5" w:rsidP="0005407D"/>
    <w:p w14:paraId="5F48BE0B" w14:textId="77777777" w:rsidR="000E4FD4" w:rsidRPr="00314B6D" w:rsidRDefault="00853A87" w:rsidP="00A15C20">
      <w:pPr>
        <w:pStyle w:val="a7"/>
        <w:numPr>
          <w:ilvl w:val="1"/>
          <w:numId w:val="1"/>
        </w:numPr>
        <w:ind w:left="0" w:firstLineChars="0" w:firstLine="1"/>
        <w:outlineLvl w:val="1"/>
        <w:rPr>
          <w:rFonts w:ascii="Arial" w:eastAsia="黑体" w:hAnsi="Arial" w:cs="Arial"/>
          <w:b/>
          <w:sz w:val="32"/>
          <w:szCs w:val="32"/>
        </w:rPr>
      </w:pPr>
      <w:bookmarkStart w:id="5" w:name="_Toc422246616"/>
      <w:r>
        <w:rPr>
          <w:rFonts w:ascii="Arial" w:eastAsia="黑体" w:hAnsi="Arial" w:cs="Arial" w:hint="eastAsia"/>
          <w:b/>
          <w:sz w:val="32"/>
          <w:szCs w:val="32"/>
        </w:rPr>
        <w:t>配置</w:t>
      </w:r>
      <w:r>
        <w:rPr>
          <w:rFonts w:ascii="Arial" w:eastAsia="黑体" w:hAnsi="Arial" w:cs="Arial" w:hint="eastAsia"/>
          <w:b/>
          <w:sz w:val="32"/>
          <w:szCs w:val="32"/>
        </w:rPr>
        <w:t>X</w:t>
      </w:r>
      <w:r>
        <w:rPr>
          <w:rFonts w:ascii="Arial" w:eastAsia="黑体" w:hAnsi="Arial" w:cs="Arial"/>
          <w:b/>
          <w:sz w:val="32"/>
          <w:szCs w:val="32"/>
        </w:rPr>
        <w:t>code</w:t>
      </w:r>
      <w:r>
        <w:rPr>
          <w:rFonts w:ascii="Arial" w:eastAsia="黑体" w:hAnsi="Arial" w:cs="Arial"/>
          <w:b/>
          <w:sz w:val="32"/>
          <w:szCs w:val="32"/>
        </w:rPr>
        <w:t>工程</w:t>
      </w:r>
      <w:bookmarkEnd w:id="5"/>
    </w:p>
    <w:p w14:paraId="5F3D96ED" w14:textId="77777777" w:rsidR="00853A87" w:rsidRDefault="001C3D34" w:rsidP="00753EB4">
      <w:pPr>
        <w:ind w:firstLine="1"/>
        <w:rPr>
          <w:rFonts w:ascii="Arial" w:hAnsi="Arial" w:cs="Arial"/>
          <w:b/>
          <w:sz w:val="28"/>
          <w:szCs w:val="28"/>
        </w:rPr>
      </w:pPr>
      <w:r w:rsidRPr="00314B6D">
        <w:rPr>
          <w:rFonts w:ascii="Arial" w:hAnsi="Arial" w:cs="Arial"/>
          <w:b/>
          <w:sz w:val="28"/>
          <w:szCs w:val="28"/>
        </w:rPr>
        <w:t>第一步</w:t>
      </w:r>
      <w:r w:rsidR="000F26A1">
        <w:rPr>
          <w:rFonts w:ascii="Arial" w:hAnsi="Arial" w:cs="Arial" w:hint="eastAsia"/>
          <w:b/>
          <w:sz w:val="28"/>
          <w:szCs w:val="28"/>
        </w:rPr>
        <w:t xml:space="preserve">: </w:t>
      </w:r>
      <w:r w:rsidR="00853A87">
        <w:rPr>
          <w:rFonts w:ascii="Arial" w:hAnsi="Arial" w:cs="Arial" w:hint="eastAsia"/>
          <w:b/>
          <w:sz w:val="28"/>
          <w:szCs w:val="28"/>
        </w:rPr>
        <w:t>加入</w:t>
      </w:r>
      <w:r w:rsidR="00853A87">
        <w:rPr>
          <w:rFonts w:ascii="Arial" w:hAnsi="Arial" w:cs="Arial"/>
          <w:b/>
          <w:sz w:val="28"/>
          <w:szCs w:val="28"/>
        </w:rPr>
        <w:t>系统</w:t>
      </w:r>
      <w:r w:rsidR="00853A87">
        <w:rPr>
          <w:rFonts w:ascii="Arial" w:hAnsi="Arial" w:cs="Arial" w:hint="eastAsia"/>
          <w:b/>
          <w:sz w:val="28"/>
          <w:szCs w:val="28"/>
        </w:rPr>
        <w:t>L</w:t>
      </w:r>
      <w:r w:rsidR="00853A87">
        <w:rPr>
          <w:rFonts w:ascii="Arial" w:hAnsi="Arial" w:cs="Arial"/>
          <w:b/>
          <w:sz w:val="28"/>
          <w:szCs w:val="28"/>
        </w:rPr>
        <w:t>ibraries</w:t>
      </w:r>
    </w:p>
    <w:p w14:paraId="55837702" w14:textId="3A448972" w:rsidR="00853A87" w:rsidRDefault="0005407D" w:rsidP="00853A87">
      <w:pPr>
        <w:ind w:firstLine="420"/>
      </w:pPr>
      <w:r>
        <w:t>Mob</w:t>
      </w:r>
      <w:r w:rsidR="00B72009">
        <w:t>ileCoreServices</w:t>
      </w:r>
      <w:r w:rsidR="00853A87">
        <w:t>.framwork</w:t>
      </w:r>
    </w:p>
    <w:p w14:paraId="2F797C8B" w14:textId="780B8045" w:rsidR="00753EB4" w:rsidRDefault="00B72009" w:rsidP="006838B6">
      <w:pPr>
        <w:ind w:firstLine="420"/>
      </w:pPr>
      <w:r>
        <w:t>UIKit</w:t>
      </w:r>
      <w:r w:rsidR="006838B6" w:rsidRPr="006838B6">
        <w:t>.framework</w:t>
      </w:r>
    </w:p>
    <w:p w14:paraId="02CC1BF6" w14:textId="571ADC60" w:rsidR="006838B6" w:rsidRDefault="006838B6" w:rsidP="00B72009">
      <w:pPr>
        <w:ind w:firstLine="420"/>
      </w:pPr>
      <w:r w:rsidRPr="006838B6">
        <w:t>SystemConfiguration.framework</w:t>
      </w:r>
    </w:p>
    <w:p w14:paraId="24439665" w14:textId="29437495" w:rsidR="00B72009" w:rsidRDefault="00B72009" w:rsidP="00B72009">
      <w:pPr>
        <w:ind w:firstLine="420"/>
      </w:pPr>
      <w:r>
        <w:t>CFNetwork</w:t>
      </w:r>
      <w:r w:rsidRPr="006838B6">
        <w:t>.framework</w:t>
      </w:r>
    </w:p>
    <w:p w14:paraId="4932F9AD" w14:textId="1C1119E3" w:rsidR="00B72009" w:rsidRDefault="00B72009" w:rsidP="00B72009">
      <w:pPr>
        <w:ind w:firstLine="420"/>
      </w:pPr>
      <w:r>
        <w:t>AdSupport</w:t>
      </w:r>
      <w:r w:rsidRPr="006838B6">
        <w:t>.framework</w:t>
      </w:r>
    </w:p>
    <w:p w14:paraId="3C853095" w14:textId="3C7E8269" w:rsidR="00B72009" w:rsidRDefault="00B72009" w:rsidP="00B72009">
      <w:pPr>
        <w:ind w:firstLine="420"/>
      </w:pPr>
      <w:r>
        <w:t>l</w:t>
      </w:r>
      <w:r>
        <w:rPr>
          <w:rFonts w:hint="eastAsia"/>
        </w:rPr>
        <w:t>ibz.dylib</w:t>
      </w:r>
    </w:p>
    <w:p w14:paraId="78481253" w14:textId="77777777" w:rsidR="00D87CD2" w:rsidRDefault="00D87CD2" w:rsidP="00B72009"/>
    <w:p w14:paraId="0C1543E0" w14:textId="0BE00C28" w:rsidR="00DB7EA3" w:rsidRDefault="00DB7EA3" w:rsidP="00B7200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第</w:t>
      </w:r>
      <w:r w:rsidR="00B72009">
        <w:rPr>
          <w:rFonts w:ascii="Arial" w:hAnsi="Arial" w:cs="Arial" w:hint="eastAsia"/>
          <w:b/>
          <w:sz w:val="28"/>
          <w:szCs w:val="28"/>
        </w:rPr>
        <w:t>二</w:t>
      </w:r>
      <w:r w:rsidRPr="00314B6D">
        <w:rPr>
          <w:rFonts w:ascii="Arial" w:hAnsi="Arial" w:cs="Arial"/>
          <w:b/>
          <w:sz w:val="28"/>
          <w:szCs w:val="28"/>
        </w:rPr>
        <w:t>步</w:t>
      </w:r>
      <w:r>
        <w:rPr>
          <w:rFonts w:ascii="Arial" w:hAnsi="Arial" w:cs="Arial" w:hint="eastAsia"/>
          <w:b/>
          <w:sz w:val="28"/>
          <w:szCs w:val="28"/>
        </w:rPr>
        <w:t xml:space="preserve">: </w:t>
      </w:r>
      <w:r>
        <w:rPr>
          <w:rFonts w:ascii="Arial" w:hAnsi="Arial" w:cs="Arial"/>
          <w:b/>
          <w:sz w:val="28"/>
          <w:szCs w:val="28"/>
        </w:rPr>
        <w:t>配置</w:t>
      </w:r>
      <w:r>
        <w:rPr>
          <w:rFonts w:ascii="Arial" w:hAnsi="Arial" w:cs="Arial" w:hint="eastAsia"/>
          <w:b/>
          <w:sz w:val="28"/>
          <w:szCs w:val="28"/>
        </w:rPr>
        <w:t>URL Schemes</w:t>
      </w:r>
      <w:r>
        <w:rPr>
          <w:rFonts w:ascii="Arial" w:hAnsi="Arial" w:cs="Arial"/>
          <w:b/>
          <w:sz w:val="28"/>
          <w:szCs w:val="28"/>
        </w:rPr>
        <w:t>：</w:t>
      </w:r>
    </w:p>
    <w:p w14:paraId="678415FF" w14:textId="166F300A" w:rsidR="00DB7EA3" w:rsidRPr="00DB7EA3" w:rsidRDefault="00DB7EA3" w:rsidP="00C15B1A">
      <w:pPr>
        <w:ind w:firstLine="420"/>
      </w:pPr>
      <w:r>
        <w:rPr>
          <w:rFonts w:hint="eastAsia"/>
        </w:rPr>
        <w:t>打开</w:t>
      </w:r>
      <w:r>
        <w:rPr>
          <w:rFonts w:hint="eastAsia"/>
        </w:rPr>
        <w:t>Target</w:t>
      </w:r>
      <w:r>
        <w:rPr>
          <w:rFonts w:hint="eastAsia"/>
        </w:rPr>
        <w:t>的</w:t>
      </w:r>
      <w:r>
        <w:rPr>
          <w:rFonts w:hint="eastAsia"/>
        </w:rPr>
        <w:t>Info</w:t>
      </w:r>
      <w:r>
        <w:rPr>
          <w:rFonts w:hint="eastAsia"/>
        </w:rPr>
        <w:t>选项卡，找到</w:t>
      </w:r>
      <w:r>
        <w:rPr>
          <w:rFonts w:hint="eastAsia"/>
        </w:rPr>
        <w:t>URL Types</w:t>
      </w:r>
      <w:r>
        <w:rPr>
          <w:rFonts w:hint="eastAsia"/>
        </w:rPr>
        <w:t>并添加一个新项，</w:t>
      </w:r>
      <w:r>
        <w:rPr>
          <w:rFonts w:hint="eastAsia"/>
        </w:rPr>
        <w:t>Identifier</w:t>
      </w:r>
      <w:r>
        <w:rPr>
          <w:rFonts w:hint="eastAsia"/>
        </w:rPr>
        <w:t>为</w:t>
      </w:r>
      <w:r w:rsidR="00C67D39">
        <w:t>E</w:t>
      </w:r>
      <w:r w:rsidR="00B72009">
        <w:t>gameUser</w:t>
      </w:r>
      <w:r>
        <w:rPr>
          <w:rFonts w:hint="eastAsia"/>
        </w:rPr>
        <w:t>，</w:t>
      </w:r>
      <w:r>
        <w:rPr>
          <w:rFonts w:hint="eastAsia"/>
        </w:rPr>
        <w:t>URL Schemes</w:t>
      </w:r>
      <w:r>
        <w:rPr>
          <w:rFonts w:hint="eastAsia"/>
        </w:rPr>
        <w:t>为自定义，建议为产品英文名字</w:t>
      </w:r>
      <w:r>
        <w:rPr>
          <w:rFonts w:hint="eastAsia"/>
        </w:rPr>
        <w:t>+</w:t>
      </w:r>
      <w:r w:rsidR="00ED0E88">
        <w:t>E</w:t>
      </w:r>
      <w:r>
        <w:rPr>
          <w:rFonts w:hint="eastAsia"/>
        </w:rPr>
        <w:t>game</w:t>
      </w:r>
      <w:r w:rsidR="00B72009">
        <w:t>User</w:t>
      </w:r>
      <w:r>
        <w:rPr>
          <w:rFonts w:hint="eastAsia"/>
        </w:rPr>
        <w:t>(</w:t>
      </w:r>
      <w:r>
        <w:rPr>
          <w:rFonts w:hint="eastAsia"/>
        </w:rPr>
        <w:t>不支持下划线等特殊字符</w:t>
      </w:r>
      <w:r>
        <w:rPr>
          <w:rFonts w:hint="eastAsia"/>
        </w:rPr>
        <w:t>)</w:t>
      </w:r>
      <w:r w:rsidR="00D87CD2">
        <w:rPr>
          <w:rFonts w:hint="eastAsia"/>
        </w:rPr>
        <w:t>，</w:t>
      </w:r>
      <w:r w:rsidR="00D87CD2">
        <w:t>如图</w:t>
      </w:r>
      <w:r w:rsidR="00D87CD2">
        <w:rPr>
          <w:rFonts w:hint="eastAsia"/>
        </w:rPr>
        <w:t>3</w:t>
      </w:r>
      <w:r w:rsidR="00D87CD2">
        <w:t>-</w:t>
      </w:r>
      <w:r w:rsidR="00881D12">
        <w:t>4</w:t>
      </w:r>
      <w:r w:rsidR="00D87CD2">
        <w:rPr>
          <w:rFonts w:hint="eastAsia"/>
        </w:rPr>
        <w:t>所示</w:t>
      </w:r>
      <w:r w:rsidR="00D87CD2">
        <w:t>：</w:t>
      </w:r>
    </w:p>
    <w:p w14:paraId="6260148F" w14:textId="09BA1B16" w:rsidR="00881D12" w:rsidRPr="00881D12" w:rsidRDefault="000852CB" w:rsidP="00881D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2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ADD822" wp14:editId="5690E0F5">
            <wp:extent cx="5274310" cy="135763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A44A" w14:textId="269DCEFB" w:rsidR="00881D12" w:rsidRPr="00881D12" w:rsidRDefault="00881D12" w:rsidP="00881D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3</w:t>
      </w:r>
      <w:r>
        <w:t>-4</w:t>
      </w:r>
    </w:p>
    <w:p w14:paraId="17FA8DD1" w14:textId="021F47FF" w:rsidR="00FF7C7A" w:rsidRDefault="00FF7C7A" w:rsidP="00410A4C">
      <w:pPr>
        <w:widowControl/>
        <w:jc w:val="left"/>
      </w:pPr>
    </w:p>
    <w:p w14:paraId="3FBE4291" w14:textId="77777777" w:rsidR="00881D12" w:rsidRDefault="00881D12" w:rsidP="00410A4C">
      <w:pPr>
        <w:widowControl/>
        <w:jc w:val="left"/>
      </w:pPr>
    </w:p>
    <w:p w14:paraId="010C8DEB" w14:textId="77777777" w:rsidR="00881D12" w:rsidRDefault="00881D12" w:rsidP="00410A4C">
      <w:pPr>
        <w:widowControl/>
        <w:jc w:val="left"/>
      </w:pPr>
    </w:p>
    <w:p w14:paraId="59AD30A9" w14:textId="77777777" w:rsidR="00881D12" w:rsidRDefault="00881D12" w:rsidP="00410A4C">
      <w:pPr>
        <w:widowControl/>
        <w:jc w:val="left"/>
      </w:pPr>
    </w:p>
    <w:p w14:paraId="64309763" w14:textId="77777777" w:rsidR="00881D12" w:rsidRDefault="00881D12" w:rsidP="00410A4C">
      <w:pPr>
        <w:widowControl/>
        <w:jc w:val="left"/>
      </w:pPr>
    </w:p>
    <w:p w14:paraId="372CAE05" w14:textId="77777777" w:rsidR="00881D12" w:rsidRDefault="00881D12" w:rsidP="00410A4C">
      <w:pPr>
        <w:widowControl/>
        <w:jc w:val="left"/>
      </w:pPr>
    </w:p>
    <w:p w14:paraId="481CD5B9" w14:textId="77777777" w:rsidR="00881D12" w:rsidRDefault="00881D12" w:rsidP="00410A4C">
      <w:pPr>
        <w:widowControl/>
        <w:jc w:val="left"/>
      </w:pPr>
    </w:p>
    <w:p w14:paraId="1540073B" w14:textId="77777777" w:rsidR="00881D12" w:rsidRDefault="00881D12" w:rsidP="00410A4C">
      <w:pPr>
        <w:widowControl/>
        <w:jc w:val="left"/>
      </w:pPr>
    </w:p>
    <w:p w14:paraId="546220EC" w14:textId="77777777" w:rsidR="00881D12" w:rsidRDefault="00881D12" w:rsidP="00410A4C">
      <w:pPr>
        <w:widowControl/>
        <w:jc w:val="left"/>
      </w:pPr>
    </w:p>
    <w:p w14:paraId="3971A387" w14:textId="7B65C9B0" w:rsidR="00E9075B" w:rsidRDefault="00E9075B" w:rsidP="00E9075B">
      <w:pPr>
        <w:pStyle w:val="a7"/>
        <w:numPr>
          <w:ilvl w:val="0"/>
          <w:numId w:val="1"/>
        </w:numPr>
        <w:ind w:firstLineChars="0"/>
        <w:outlineLvl w:val="0"/>
        <w:rPr>
          <w:rFonts w:ascii="Arial" w:eastAsia="微软雅黑" w:hAnsi="Arial" w:cs="Arial"/>
          <w:b/>
          <w:sz w:val="44"/>
          <w:szCs w:val="44"/>
        </w:rPr>
      </w:pPr>
      <w:bookmarkStart w:id="6" w:name="_Toc422246617"/>
      <w:r w:rsidRPr="00E9075B">
        <w:rPr>
          <w:rFonts w:ascii="Arial" w:eastAsia="微软雅黑" w:hAnsi="Arial" w:cs="Arial" w:hint="eastAsia"/>
          <w:b/>
          <w:sz w:val="44"/>
          <w:szCs w:val="44"/>
        </w:rPr>
        <w:t>调用</w:t>
      </w:r>
      <w:r w:rsidR="00174460">
        <w:rPr>
          <w:rFonts w:ascii="Arial" w:eastAsia="微软雅黑" w:hAnsi="Arial" w:cs="Arial"/>
          <w:b/>
          <w:sz w:val="44"/>
          <w:szCs w:val="44"/>
        </w:rPr>
        <w:t>登</w:t>
      </w:r>
      <w:r w:rsidR="00995ACB">
        <w:rPr>
          <w:rFonts w:ascii="Arial" w:eastAsia="微软雅黑" w:hAnsi="Arial" w:cs="Arial"/>
          <w:b/>
          <w:sz w:val="44"/>
          <w:szCs w:val="44"/>
        </w:rPr>
        <w:t>录</w:t>
      </w:r>
      <w:r>
        <w:rPr>
          <w:rFonts w:ascii="Arial" w:eastAsia="微软雅黑" w:hAnsi="Arial" w:cs="Arial"/>
          <w:b/>
          <w:sz w:val="44"/>
          <w:szCs w:val="44"/>
        </w:rPr>
        <w:t>方法</w:t>
      </w:r>
      <w:bookmarkEnd w:id="6"/>
    </w:p>
    <w:p w14:paraId="579B4A9B" w14:textId="23A9F7E3" w:rsidR="00E9075B" w:rsidRDefault="00E9075B" w:rsidP="00E9075B">
      <w:r>
        <w:rPr>
          <w:rFonts w:hint="eastAsia"/>
        </w:rPr>
        <w:t>调用</w:t>
      </w:r>
      <w:r w:rsidR="00ED0E88">
        <w:t>登录</w:t>
      </w:r>
      <w:r>
        <w:t>代码</w:t>
      </w:r>
      <w:r>
        <w:rPr>
          <w:rFonts w:hint="eastAsia"/>
        </w:rPr>
        <w:t>主要</w:t>
      </w:r>
      <w:r>
        <w:t>分为以下</w:t>
      </w:r>
      <w:r>
        <w:rPr>
          <w:rFonts w:hint="eastAsia"/>
        </w:rPr>
        <w:t>步骤</w:t>
      </w:r>
      <w:r>
        <w:t>：</w:t>
      </w:r>
    </w:p>
    <w:p w14:paraId="7B8A10F8" w14:textId="5001270C" w:rsidR="0020477D" w:rsidRPr="00761397" w:rsidRDefault="00E9075B" w:rsidP="0020477D">
      <w:pPr>
        <w:pStyle w:val="a7"/>
        <w:numPr>
          <w:ilvl w:val="0"/>
          <w:numId w:val="8"/>
        </w:numPr>
        <w:ind w:firstLineChars="0"/>
        <w:rPr>
          <w:b/>
        </w:rPr>
      </w:pPr>
      <w:r w:rsidRPr="00761397">
        <w:rPr>
          <w:b/>
        </w:rPr>
        <w:t>导入头文件：在需要</w:t>
      </w:r>
      <w:r w:rsidRPr="00761397">
        <w:rPr>
          <w:rFonts w:hint="eastAsia"/>
          <w:b/>
        </w:rPr>
        <w:t>调用</w:t>
      </w:r>
      <w:r w:rsidR="00995ACB">
        <w:rPr>
          <w:b/>
        </w:rPr>
        <w:t>登录</w:t>
      </w:r>
      <w:r w:rsidRPr="00761397">
        <w:rPr>
          <w:rFonts w:hint="eastAsia"/>
          <w:b/>
        </w:rPr>
        <w:t>代码</w:t>
      </w:r>
      <w:r w:rsidRPr="00761397">
        <w:rPr>
          <w:b/>
        </w:rPr>
        <w:t>的文件中导入以下头文件</w:t>
      </w:r>
    </w:p>
    <w:p w14:paraId="4AB2F391" w14:textId="236C56BC" w:rsidR="0020477D" w:rsidRDefault="0020477D" w:rsidP="00C67D39">
      <w:bookmarkStart w:id="7" w:name="_Toc394426621"/>
      <w:r w:rsidRPr="00314B6D">
        <w:rPr>
          <w:noProof/>
        </w:rPr>
        <mc:AlternateContent>
          <mc:Choice Requires="wps">
            <w:drawing>
              <wp:inline distT="0" distB="0" distL="0" distR="0" wp14:anchorId="7F99C576" wp14:editId="36A9BBDC">
                <wp:extent cx="5486400" cy="1403985"/>
                <wp:effectExtent l="0" t="0" r="25400" b="3175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134F0" w14:textId="57C4FE57" w:rsidR="002B1339" w:rsidRPr="0020477D" w:rsidRDefault="002B1339" w:rsidP="002047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>#import “</w:t>
                            </w:r>
                            <w:r w:rsidRPr="00B72009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>EgameUserSdk.h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99C576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width:6in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">
                <v:textbox style="mso-fit-shape-to-text:t">
                  <w:txbxContent>
                    <w:p w14:paraId="6C2134F0" w14:textId="57C4FE57" w:rsidR="002B1339" w:rsidRPr="0020477D" w:rsidRDefault="002B1339" w:rsidP="002047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>#import “</w:t>
                      </w:r>
                      <w:r w:rsidRPr="00B72009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>EgameUserSdk.h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>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7"/>
    </w:p>
    <w:p w14:paraId="7302F36B" w14:textId="62C2A069" w:rsidR="00FE204F" w:rsidRDefault="0020477D" w:rsidP="00FE204F">
      <w:pPr>
        <w:pStyle w:val="a7"/>
        <w:numPr>
          <w:ilvl w:val="0"/>
          <w:numId w:val="8"/>
        </w:numPr>
        <w:ind w:firstLineChars="0"/>
        <w:jc w:val="left"/>
      </w:pPr>
      <w:bookmarkStart w:id="8" w:name="_Toc394426623"/>
      <w:r w:rsidRPr="00761397">
        <w:rPr>
          <w:rFonts w:hint="eastAsia"/>
          <w:b/>
        </w:rPr>
        <w:t>设置</w:t>
      </w:r>
      <w:r w:rsidRPr="00761397">
        <w:rPr>
          <w:b/>
        </w:rPr>
        <w:t>游戏参数：在需要调用</w:t>
      </w:r>
      <w:r w:rsidR="00995ACB">
        <w:rPr>
          <w:b/>
        </w:rPr>
        <w:t>登录</w:t>
      </w:r>
      <w:r w:rsidR="00B72009">
        <w:rPr>
          <w:b/>
        </w:rPr>
        <w:t>代码</w:t>
      </w:r>
      <w:r w:rsidRPr="00761397">
        <w:rPr>
          <w:b/>
        </w:rPr>
        <w:t>的文件中</w:t>
      </w:r>
      <w:r w:rsidRPr="00761397">
        <w:rPr>
          <w:rFonts w:hint="eastAsia"/>
          <w:b/>
        </w:rPr>
        <w:t>设置</w:t>
      </w:r>
      <w:r w:rsidRPr="00761397">
        <w:rPr>
          <w:b/>
        </w:rPr>
        <w:t>游戏参数</w:t>
      </w:r>
      <w:bookmarkEnd w:id="8"/>
    </w:p>
    <w:p w14:paraId="78DB8E65" w14:textId="26BFEC99" w:rsidR="00FE204F" w:rsidRDefault="00FE204F" w:rsidP="00FE204F">
      <w:pPr>
        <w:pStyle w:val="a7"/>
        <w:ind w:left="360" w:firstLineChars="0" w:firstLine="0"/>
        <w:jc w:val="left"/>
      </w:pPr>
      <w:r>
        <w:t>必要参数为</w:t>
      </w:r>
      <w:r>
        <w:rPr>
          <w:rFonts w:hint="eastAsia"/>
        </w:rPr>
        <w:t>游戏</w:t>
      </w:r>
      <w:r>
        <w:t>的</w:t>
      </w:r>
      <w:r>
        <w:t>C</w:t>
      </w:r>
      <w:r>
        <w:rPr>
          <w:rFonts w:hint="eastAsia"/>
        </w:rPr>
        <w:t>lient</w:t>
      </w:r>
      <w:r>
        <w:t>_id</w:t>
      </w:r>
    </w:p>
    <w:p w14:paraId="2DF4B895" w14:textId="77777777" w:rsidR="000E4A50" w:rsidRDefault="000E4A50" w:rsidP="00F026B5">
      <w:bookmarkStart w:id="9" w:name="_Toc394426625"/>
      <w:r w:rsidRPr="00314B6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inline distT="0" distB="0" distL="0" distR="0" wp14:anchorId="5C2BA83F" wp14:editId="48BE0FD4">
                <wp:extent cx="5486400" cy="1403985"/>
                <wp:effectExtent l="0" t="0" r="25400" b="36830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B3A8D" w14:textId="72B32744" w:rsidR="002B1339" w:rsidRPr="00FE204F" w:rsidRDefault="002B1339" w:rsidP="00FE20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E204F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r w:rsidRPr="00FE204F"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>游戏的</w:t>
                            </w:r>
                            <w:r w:rsidRPr="00FE204F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>Client_Id</w:t>
                            </w:r>
                          </w:p>
                          <w:p w14:paraId="16B740AF" w14:textId="5DF64367" w:rsidR="002B1339" w:rsidRPr="0020477D" w:rsidRDefault="002B1339" w:rsidP="00FE20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E204F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>#define CLIENT_ID  @"30681631"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2BA83F" id="_x0000_s1027" type="#_x0000_t202" style="width:6in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">
                <v:textbox style="mso-fit-shape-to-text:t">
                  <w:txbxContent>
                    <w:p w14:paraId="357B3A8D" w14:textId="72B32744" w:rsidR="002B1339" w:rsidRPr="00FE204F" w:rsidRDefault="002B1339" w:rsidP="00FE204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</w:pPr>
                      <w:r w:rsidRPr="00FE204F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>//</w:t>
                      </w:r>
                      <w:r w:rsidRPr="00FE204F">
                        <w:rPr>
                          <w:rFonts w:ascii="Consolas" w:hAnsi="Consolas" w:cs="Consolas" w:hint="eastAsia"/>
                          <w:color w:val="3F5FBF"/>
                          <w:kern w:val="0"/>
                          <w:sz w:val="18"/>
                          <w:szCs w:val="18"/>
                        </w:rPr>
                        <w:t>游戏的</w:t>
                      </w:r>
                      <w:r w:rsidRPr="00FE204F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>Client_Id</w:t>
                      </w:r>
                    </w:p>
                    <w:p w14:paraId="16B740AF" w14:textId="5DF64367" w:rsidR="002B1339" w:rsidRPr="0020477D" w:rsidRDefault="002B1339" w:rsidP="00FE204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E204F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>#define CLIENT_ID  @"30681631"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9"/>
    </w:p>
    <w:p w14:paraId="2059F975" w14:textId="1763FB9F" w:rsidR="0020477D" w:rsidRDefault="0020477D" w:rsidP="00F026B5"/>
    <w:p w14:paraId="042E4F37" w14:textId="5BF382B1" w:rsidR="00F026B5" w:rsidRPr="00C67D39" w:rsidRDefault="00ED0E88" w:rsidP="00F026B5">
      <w:pPr>
        <w:ind w:firstLine="420"/>
        <w:rPr>
          <w:color w:val="FF0000"/>
        </w:rPr>
      </w:pPr>
      <w:bookmarkStart w:id="10" w:name="_Toc394426626"/>
      <w:r w:rsidRPr="00C67D39">
        <w:rPr>
          <w:color w:val="FF0000"/>
        </w:rPr>
        <w:t>获取</w:t>
      </w:r>
      <w:r w:rsidRPr="00C67D39">
        <w:rPr>
          <w:color w:val="FF0000"/>
        </w:rPr>
        <w:t>SDK</w:t>
      </w:r>
      <w:r w:rsidRPr="00C67D39">
        <w:rPr>
          <w:rFonts w:hint="eastAsia"/>
          <w:color w:val="FF0000"/>
        </w:rPr>
        <w:t>的</w:t>
      </w:r>
      <w:r w:rsidRPr="00C67D39">
        <w:rPr>
          <w:color w:val="FF0000"/>
        </w:rPr>
        <w:t>单例并</w:t>
      </w:r>
      <w:r w:rsidR="000E4A50" w:rsidRPr="00C67D39">
        <w:rPr>
          <w:rFonts w:hint="eastAsia"/>
          <w:color w:val="FF0000"/>
        </w:rPr>
        <w:t>调用</w:t>
      </w:r>
      <w:r w:rsidR="000E4A50" w:rsidRPr="00C67D39">
        <w:rPr>
          <w:rFonts w:hint="eastAsia"/>
          <w:color w:val="FF0000"/>
        </w:rPr>
        <w:t>SDK</w:t>
      </w:r>
      <w:r w:rsidR="000E4A50" w:rsidRPr="00C67D39">
        <w:rPr>
          <w:rFonts w:hint="eastAsia"/>
          <w:color w:val="FF0000"/>
        </w:rPr>
        <w:t>的</w:t>
      </w:r>
      <w:r w:rsidR="00FE204F" w:rsidRPr="00C67D39">
        <w:rPr>
          <w:color w:val="FF0000"/>
        </w:rPr>
        <w:t>startWithClientId</w:t>
      </w:r>
      <w:r w:rsidR="00FE204F" w:rsidRPr="00C67D39">
        <w:rPr>
          <w:color w:val="FF0000"/>
        </w:rPr>
        <w:t>方法并处理</w:t>
      </w:r>
      <w:r w:rsidR="00995ACB" w:rsidRPr="00C67D39">
        <w:rPr>
          <w:rFonts w:hint="eastAsia"/>
          <w:color w:val="FF0000"/>
        </w:rPr>
        <w:t>登录</w:t>
      </w:r>
      <w:r w:rsidR="000E4A50" w:rsidRPr="00C67D39">
        <w:rPr>
          <w:color w:val="FF0000"/>
        </w:rPr>
        <w:t>结果</w:t>
      </w:r>
    </w:p>
    <w:p w14:paraId="36C3C25D" w14:textId="7FA1ABA5" w:rsidR="000E4A50" w:rsidRDefault="000E4A50" w:rsidP="00F026B5">
      <w:r w:rsidRPr="00314B6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inline distT="0" distB="0" distL="0" distR="0" wp14:anchorId="32C8D887" wp14:editId="459D48B9">
                <wp:extent cx="5486400" cy="1403985"/>
                <wp:effectExtent l="0" t="0" r="25400" b="36830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5029B" w14:textId="77777777" w:rsidR="002B1339" w:rsidRPr="00FE204F" w:rsidRDefault="002B1339" w:rsidP="00FE20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E4A5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FE204F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>[[EgameUserSdk shareInstance] startWithClientId:CLIENT_ID callback:^(EgameResult result, NSString *ssoCode, int failedReason) {</w:t>
                            </w:r>
                          </w:p>
                          <w:p w14:paraId="2D21C4B5" w14:textId="77777777" w:rsidR="002B1339" w:rsidRPr="00FE204F" w:rsidRDefault="002B1339" w:rsidP="00FE20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E204F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 xml:space="preserve">        // </w:t>
                            </w:r>
                            <w:r w:rsidRPr="00FE204F"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>处理结果</w:t>
                            </w:r>
                          </w:p>
                          <w:p w14:paraId="038429C7" w14:textId="77777777" w:rsidR="002B1339" w:rsidRPr="00FE204F" w:rsidRDefault="002B1339" w:rsidP="00FE20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E204F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 xml:space="preserve">        NSLog(@"The sso code: %@", ssoCode);</w:t>
                            </w:r>
                          </w:p>
                          <w:p w14:paraId="0043587E" w14:textId="77777777" w:rsidR="002B1339" w:rsidRPr="00FE204F" w:rsidRDefault="002B1339" w:rsidP="00FE20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E204F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 xml:space="preserve">        NSLog(@"The result: %d", result);</w:t>
                            </w:r>
                          </w:p>
                          <w:p w14:paraId="32A678CB" w14:textId="77777777" w:rsidR="002B1339" w:rsidRPr="00FE204F" w:rsidRDefault="002B1339" w:rsidP="00FE20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E204F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 xml:space="preserve">        NSLog(@"The failed reason: %d", failedReason);</w:t>
                            </w:r>
                          </w:p>
                          <w:p w14:paraId="36EE07DC" w14:textId="3774E53B" w:rsidR="002B1339" w:rsidRPr="0020477D" w:rsidRDefault="002B1339" w:rsidP="00FE20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E204F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 xml:space="preserve">    }];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C8D887" id="_x0000_s1028" type="#_x0000_t202" style="width:6in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">
                <v:textbox style="mso-fit-shape-to-text:t">
                  <w:txbxContent>
                    <w:p w14:paraId="3B65029B" w14:textId="77777777" w:rsidR="002B1339" w:rsidRPr="00FE204F" w:rsidRDefault="002B1339" w:rsidP="00FE204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</w:pPr>
                      <w:r w:rsidRPr="000E4A50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FE204F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>[[EgameUserSdk shareInstance] startWithClientId:CLIENT_ID callback:^(EgameResult result, NSString *ssoCode, int failedReason) {</w:t>
                      </w:r>
                    </w:p>
                    <w:p w14:paraId="2D21C4B5" w14:textId="77777777" w:rsidR="002B1339" w:rsidRPr="00FE204F" w:rsidRDefault="002B1339" w:rsidP="00FE204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</w:pPr>
                      <w:r w:rsidRPr="00FE204F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 xml:space="preserve">        // </w:t>
                      </w:r>
                      <w:r w:rsidRPr="00FE204F">
                        <w:rPr>
                          <w:rFonts w:ascii="Consolas" w:hAnsi="Consolas" w:cs="Consolas" w:hint="eastAsia"/>
                          <w:color w:val="3F5FBF"/>
                          <w:kern w:val="0"/>
                          <w:sz w:val="18"/>
                          <w:szCs w:val="18"/>
                        </w:rPr>
                        <w:t>处理结果</w:t>
                      </w:r>
                    </w:p>
                    <w:p w14:paraId="038429C7" w14:textId="77777777" w:rsidR="002B1339" w:rsidRPr="00FE204F" w:rsidRDefault="002B1339" w:rsidP="00FE204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</w:pPr>
                      <w:r w:rsidRPr="00FE204F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 xml:space="preserve">        NSLog(@"The sso code: %@", ssoCode);</w:t>
                      </w:r>
                    </w:p>
                    <w:p w14:paraId="0043587E" w14:textId="77777777" w:rsidR="002B1339" w:rsidRPr="00FE204F" w:rsidRDefault="002B1339" w:rsidP="00FE204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</w:pPr>
                      <w:r w:rsidRPr="00FE204F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 xml:space="preserve">        NSLog(@"The result: %d", result);</w:t>
                      </w:r>
                    </w:p>
                    <w:p w14:paraId="32A678CB" w14:textId="77777777" w:rsidR="002B1339" w:rsidRPr="00FE204F" w:rsidRDefault="002B1339" w:rsidP="00FE204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</w:pPr>
                      <w:r w:rsidRPr="00FE204F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 xml:space="preserve">        NSLog(@"The failed reason: %d", failedReason);</w:t>
                      </w:r>
                    </w:p>
                    <w:p w14:paraId="36EE07DC" w14:textId="3774E53B" w:rsidR="002B1339" w:rsidRPr="0020477D" w:rsidRDefault="002B1339" w:rsidP="00FE204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E204F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 xml:space="preserve">    }];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10"/>
    </w:p>
    <w:p w14:paraId="11BE55DC" w14:textId="098BF458" w:rsidR="00C67D39" w:rsidRDefault="00C67D39" w:rsidP="00995ACB">
      <w:pPr>
        <w:ind w:firstLine="420"/>
      </w:pPr>
      <w:bookmarkStart w:id="11" w:name="_Toc394426627"/>
      <w:r>
        <w:t>先判断</w:t>
      </w:r>
      <w:r>
        <w:t>E</w:t>
      </w:r>
      <w:r>
        <w:rPr>
          <w:rFonts w:hint="eastAsia"/>
        </w:rPr>
        <w:t>game</w:t>
      </w:r>
      <w:r>
        <w:t>Result</w:t>
      </w:r>
      <w:r>
        <w:rPr>
          <w:rFonts w:hint="eastAsia"/>
        </w:rPr>
        <w:t>的</w:t>
      </w:r>
      <w:r>
        <w:rPr>
          <w:rFonts w:hint="eastAsia"/>
        </w:rPr>
        <w:t>result</w:t>
      </w:r>
      <w:r>
        <w:t>值。</w:t>
      </w:r>
    </w:p>
    <w:p w14:paraId="59298E6A" w14:textId="3CCA199B" w:rsidR="00C67D39" w:rsidRDefault="00C67D39" w:rsidP="00995ACB">
      <w:pPr>
        <w:ind w:firstLine="420"/>
      </w:pPr>
      <w:r>
        <w:rPr>
          <w:rFonts w:hint="eastAsia"/>
        </w:rPr>
        <w:t>SUCCESS:</w:t>
      </w:r>
      <w:r>
        <w:t xml:space="preserve"> </w:t>
      </w:r>
      <w:r>
        <w:rPr>
          <w:rFonts w:hint="eastAsia"/>
        </w:rPr>
        <w:t>登录</w:t>
      </w:r>
      <w:r>
        <w:t>成功，</w:t>
      </w:r>
      <w:r>
        <w:rPr>
          <w:rFonts w:hint="eastAsia"/>
        </w:rPr>
        <w:t>sso</w:t>
      </w:r>
      <w:r>
        <w:t>C</w:t>
      </w:r>
      <w:r>
        <w:rPr>
          <w:rFonts w:hint="eastAsia"/>
        </w:rPr>
        <w:t>ode</w:t>
      </w:r>
      <w:r>
        <w:t>为授权码，</w:t>
      </w:r>
      <w:r>
        <w:t>CP</w:t>
      </w:r>
      <w:r>
        <w:rPr>
          <w:rFonts w:hint="eastAsia"/>
        </w:rPr>
        <w:t>可以</w:t>
      </w:r>
      <w:r>
        <w:t>用来换取</w:t>
      </w:r>
      <w:r>
        <w:t>token</w:t>
      </w:r>
      <w:r>
        <w:t>。</w:t>
      </w:r>
    </w:p>
    <w:p w14:paraId="4892A4D3" w14:textId="67406E17" w:rsidR="00C67D39" w:rsidRDefault="00C67D39" w:rsidP="00995ACB">
      <w:pPr>
        <w:ind w:firstLine="420"/>
      </w:pPr>
      <w:r>
        <w:rPr>
          <w:rFonts w:hint="eastAsia"/>
        </w:rPr>
        <w:t xml:space="preserve">FAILED:   </w:t>
      </w:r>
      <w:r>
        <w:rPr>
          <w:rFonts w:hint="eastAsia"/>
        </w:rPr>
        <w:t>登录失败</w:t>
      </w:r>
      <w:r>
        <w:t>，</w:t>
      </w:r>
      <w:r>
        <w:rPr>
          <w:rFonts w:hint="eastAsia"/>
        </w:rPr>
        <w:t>fail</w:t>
      </w:r>
      <w:r>
        <w:t>edReason</w:t>
      </w:r>
      <w:r>
        <w:rPr>
          <w:rFonts w:hint="eastAsia"/>
        </w:rPr>
        <w:t>为</w:t>
      </w:r>
      <w:r>
        <w:t>错误码，可在附录</w:t>
      </w:r>
      <w:r w:rsidR="000852CB">
        <w:t>I</w:t>
      </w:r>
      <w:r>
        <w:t>中</w:t>
      </w:r>
      <w:r>
        <w:rPr>
          <w:rFonts w:hint="eastAsia"/>
        </w:rPr>
        <w:t>查询</w:t>
      </w:r>
      <w:r>
        <w:t>。</w:t>
      </w:r>
    </w:p>
    <w:p w14:paraId="026A8383" w14:textId="56326B04" w:rsidR="000852CB" w:rsidRDefault="000852CB" w:rsidP="00995ACB">
      <w:pPr>
        <w:ind w:firstLine="420"/>
      </w:pPr>
      <w:r>
        <w:rPr>
          <w:rFonts w:hint="eastAsia"/>
        </w:rPr>
        <w:t>CANCEL</w:t>
      </w:r>
      <w:r>
        <w:t xml:space="preserve">:  </w:t>
      </w:r>
      <w:r>
        <w:rPr>
          <w:rFonts w:hint="eastAsia"/>
        </w:rPr>
        <w:t>登陆</w:t>
      </w:r>
      <w:r>
        <w:t>取消，</w:t>
      </w:r>
      <w:r>
        <w:rPr>
          <w:rFonts w:hint="eastAsia"/>
        </w:rPr>
        <w:t>用户</w:t>
      </w:r>
      <w:r>
        <w:t>取消登陆。</w:t>
      </w:r>
    </w:p>
    <w:bookmarkEnd w:id="11"/>
    <w:p w14:paraId="7B7B0F46" w14:textId="77777777" w:rsidR="00CF1166" w:rsidRDefault="00CF1166" w:rsidP="000852CB">
      <w:pPr>
        <w:jc w:val="left"/>
      </w:pPr>
    </w:p>
    <w:p w14:paraId="48F38BF1" w14:textId="719968D0" w:rsidR="00CF1166" w:rsidRDefault="00995ACB" w:rsidP="00CF1166">
      <w:pPr>
        <w:pStyle w:val="a7"/>
        <w:numPr>
          <w:ilvl w:val="0"/>
          <w:numId w:val="8"/>
        </w:numPr>
        <w:ind w:firstLineChars="0"/>
        <w:jc w:val="left"/>
        <w:rPr>
          <w:b/>
        </w:rPr>
      </w:pPr>
      <w:r>
        <w:rPr>
          <w:b/>
        </w:rPr>
        <w:t>登录成功后根据</w:t>
      </w:r>
      <w:r>
        <w:rPr>
          <w:rFonts w:hint="eastAsia"/>
          <w:b/>
        </w:rPr>
        <w:t>授权码</w:t>
      </w:r>
      <w:r>
        <w:rPr>
          <w:b/>
        </w:rPr>
        <w:t>在有效时间内请</w:t>
      </w:r>
      <w:r>
        <w:rPr>
          <w:rFonts w:hint="eastAsia"/>
          <w:b/>
        </w:rPr>
        <w:t>自行</w:t>
      </w:r>
      <w:r>
        <w:rPr>
          <w:b/>
        </w:rPr>
        <w:t>换取</w:t>
      </w:r>
      <w:r>
        <w:rPr>
          <w:b/>
        </w:rPr>
        <w:t>token</w:t>
      </w:r>
    </w:p>
    <w:p w14:paraId="67E04350" w14:textId="77777777" w:rsidR="00995ACB" w:rsidRDefault="00995ACB" w:rsidP="00995ACB">
      <w:pPr>
        <w:jc w:val="left"/>
        <w:rPr>
          <w:b/>
        </w:rPr>
      </w:pPr>
    </w:p>
    <w:p w14:paraId="129CD757" w14:textId="77777777" w:rsidR="00995ACB" w:rsidRDefault="00995ACB" w:rsidP="00995ACB">
      <w:pPr>
        <w:jc w:val="left"/>
        <w:rPr>
          <w:b/>
        </w:rPr>
      </w:pPr>
    </w:p>
    <w:p w14:paraId="25FDD263" w14:textId="77777777" w:rsidR="00995ACB" w:rsidRDefault="00995ACB" w:rsidP="00995ACB">
      <w:pPr>
        <w:jc w:val="left"/>
        <w:rPr>
          <w:b/>
        </w:rPr>
      </w:pPr>
    </w:p>
    <w:p w14:paraId="157CF922" w14:textId="77777777" w:rsidR="00995ACB" w:rsidRDefault="00995ACB" w:rsidP="00995ACB">
      <w:pPr>
        <w:jc w:val="left"/>
        <w:rPr>
          <w:b/>
        </w:rPr>
      </w:pPr>
    </w:p>
    <w:p w14:paraId="766E46AB" w14:textId="77777777" w:rsidR="00995ACB" w:rsidRDefault="00995ACB" w:rsidP="00995ACB">
      <w:pPr>
        <w:jc w:val="left"/>
        <w:rPr>
          <w:b/>
        </w:rPr>
      </w:pPr>
    </w:p>
    <w:p w14:paraId="7F9A0C99" w14:textId="77777777" w:rsidR="00995ACB" w:rsidRDefault="00995ACB" w:rsidP="00995ACB">
      <w:pPr>
        <w:jc w:val="left"/>
        <w:rPr>
          <w:b/>
        </w:rPr>
      </w:pPr>
    </w:p>
    <w:p w14:paraId="53E23ACC" w14:textId="77777777" w:rsidR="00995ACB" w:rsidRDefault="00995ACB" w:rsidP="00995ACB">
      <w:pPr>
        <w:jc w:val="left"/>
        <w:rPr>
          <w:b/>
        </w:rPr>
      </w:pPr>
    </w:p>
    <w:p w14:paraId="28F68FA2" w14:textId="77777777" w:rsidR="00995ACB" w:rsidRDefault="00995ACB" w:rsidP="00995ACB">
      <w:pPr>
        <w:jc w:val="left"/>
        <w:rPr>
          <w:b/>
        </w:rPr>
      </w:pPr>
    </w:p>
    <w:p w14:paraId="15F1066E" w14:textId="77777777" w:rsidR="00995ACB" w:rsidRDefault="00995ACB" w:rsidP="00995ACB">
      <w:pPr>
        <w:jc w:val="left"/>
        <w:rPr>
          <w:b/>
        </w:rPr>
      </w:pPr>
    </w:p>
    <w:p w14:paraId="5A9075DD" w14:textId="77777777" w:rsidR="00995ACB" w:rsidRDefault="00995ACB" w:rsidP="00995ACB">
      <w:pPr>
        <w:jc w:val="left"/>
        <w:rPr>
          <w:b/>
        </w:rPr>
      </w:pPr>
    </w:p>
    <w:p w14:paraId="73067932" w14:textId="77777777" w:rsidR="00995ACB" w:rsidRDefault="00995ACB" w:rsidP="00995ACB">
      <w:pPr>
        <w:jc w:val="left"/>
        <w:rPr>
          <w:b/>
        </w:rPr>
      </w:pPr>
    </w:p>
    <w:p w14:paraId="5A64722B" w14:textId="77777777" w:rsidR="00995ACB" w:rsidRDefault="00995ACB" w:rsidP="00995ACB">
      <w:pPr>
        <w:jc w:val="left"/>
        <w:rPr>
          <w:b/>
        </w:rPr>
      </w:pPr>
    </w:p>
    <w:p w14:paraId="5A7CB0F7" w14:textId="77777777" w:rsidR="00995ACB" w:rsidRDefault="00995ACB" w:rsidP="00995ACB">
      <w:pPr>
        <w:jc w:val="left"/>
        <w:rPr>
          <w:b/>
        </w:rPr>
      </w:pPr>
    </w:p>
    <w:p w14:paraId="27E99ABE" w14:textId="77777777" w:rsidR="00ED0E88" w:rsidRDefault="00ED0E88" w:rsidP="00995ACB">
      <w:pPr>
        <w:jc w:val="left"/>
        <w:rPr>
          <w:b/>
        </w:rPr>
      </w:pPr>
    </w:p>
    <w:p w14:paraId="7437DFEC" w14:textId="77777777" w:rsidR="00ED0E88" w:rsidRDefault="00ED0E88" w:rsidP="00995ACB">
      <w:pPr>
        <w:jc w:val="left"/>
        <w:rPr>
          <w:b/>
        </w:rPr>
      </w:pPr>
    </w:p>
    <w:p w14:paraId="7C9DC94C" w14:textId="77777777" w:rsidR="00995ACB" w:rsidRPr="00995ACB" w:rsidRDefault="00995ACB" w:rsidP="00995ACB">
      <w:pPr>
        <w:jc w:val="left"/>
        <w:rPr>
          <w:b/>
        </w:rPr>
      </w:pPr>
    </w:p>
    <w:p w14:paraId="2556EEAC" w14:textId="22065464" w:rsidR="00995ACB" w:rsidRPr="00995ACB" w:rsidRDefault="00410A4C" w:rsidP="00995ACB">
      <w:pPr>
        <w:pStyle w:val="a7"/>
        <w:numPr>
          <w:ilvl w:val="0"/>
          <w:numId w:val="1"/>
        </w:numPr>
        <w:ind w:firstLineChars="0"/>
        <w:outlineLvl w:val="0"/>
        <w:rPr>
          <w:rFonts w:ascii="Arial" w:eastAsia="微软雅黑" w:hAnsi="Arial" w:cs="Arial"/>
          <w:b/>
          <w:sz w:val="44"/>
          <w:szCs w:val="44"/>
        </w:rPr>
      </w:pPr>
      <w:bookmarkStart w:id="12" w:name="_Toc422246618"/>
      <w:r>
        <w:rPr>
          <w:rFonts w:ascii="Arial" w:eastAsia="微软雅黑" w:hAnsi="Arial" w:cs="Arial"/>
          <w:b/>
          <w:sz w:val="44"/>
          <w:szCs w:val="44"/>
        </w:rPr>
        <w:t>API</w:t>
      </w:r>
      <w:r>
        <w:rPr>
          <w:rFonts w:ascii="Arial" w:eastAsia="微软雅黑" w:hAnsi="Arial" w:cs="Arial"/>
          <w:b/>
          <w:sz w:val="44"/>
          <w:szCs w:val="44"/>
        </w:rPr>
        <w:t>文档</w:t>
      </w:r>
      <w:bookmarkEnd w:id="12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05"/>
        <w:gridCol w:w="7085"/>
      </w:tblGrid>
      <w:tr w:rsidR="00410A4C" w14:paraId="73A178B2" w14:textId="77777777" w:rsidTr="00A8621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14:paraId="365EF31D" w14:textId="77777777" w:rsidR="00410A4C" w:rsidRPr="00FF7C7A" w:rsidRDefault="00410A4C" w:rsidP="009F7479">
            <w:pPr>
              <w:pStyle w:val="a7"/>
              <w:ind w:left="360" w:firstLineChars="0" w:firstLine="0"/>
              <w:rPr>
                <w:rFonts w:ascii="SimSun" w:eastAsia="宋体" w:hAnsi="SimSun" w:cs="宋体"/>
                <w:b/>
                <w:bCs/>
                <w:color w:val="000000"/>
                <w:sz w:val="27"/>
                <w:szCs w:val="27"/>
              </w:rPr>
            </w:pPr>
            <w:r w:rsidRPr="00FF7C7A">
              <w:rPr>
                <w:rFonts w:ascii="SimSun" w:hAnsi="SimSun"/>
                <w:b/>
                <w:bCs/>
                <w:color w:val="000000"/>
                <w:sz w:val="36"/>
                <w:szCs w:val="36"/>
              </w:rPr>
              <w:t>方法摘要</w:t>
            </w:r>
          </w:p>
        </w:tc>
      </w:tr>
      <w:tr w:rsidR="00410A4C" w14:paraId="6AFBF899" w14:textId="77777777" w:rsidTr="00A86219">
        <w:trPr>
          <w:tblCellSpacing w:w="0" w:type="dxa"/>
        </w:trPr>
        <w:tc>
          <w:tcPr>
            <w:tcW w:w="7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9CDDA5" w14:textId="1511E5E5" w:rsidR="00410A4C" w:rsidRPr="00306BB2" w:rsidRDefault="00410A4C" w:rsidP="004C7B5D">
            <w:pPr>
              <w:jc w:val="right"/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r w:rsidRPr="00306BB2">
              <w:rPr>
                <w:rStyle w:val="HTML1"/>
                <w:rFonts w:ascii="Courier New" w:hAnsi="Courier New" w:cs="Courier New"/>
                <w:color w:val="000000"/>
              </w:rPr>
              <w:t>+</w:t>
            </w:r>
            <w:r w:rsidR="004C7B5D" w:rsidRPr="00306BB2">
              <w:rPr>
                <w:rStyle w:val="HTML1"/>
                <w:rFonts w:ascii="Courier New" w:hAnsi="Courier New" w:cs="Courier New"/>
                <w:color w:val="000000"/>
              </w:rPr>
              <w:t xml:space="preserve"> </w:t>
            </w:r>
            <w:r w:rsidRPr="00306BB2">
              <w:rPr>
                <w:rStyle w:val="HTML1"/>
                <w:rFonts w:ascii="Courier New" w:hAnsi="Courier New" w:cs="Courier New"/>
                <w:color w:val="000000"/>
              </w:rPr>
              <w:t>(id)</w:t>
            </w:r>
          </w:p>
        </w:tc>
        <w:tc>
          <w:tcPr>
            <w:tcW w:w="4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A8349B" w14:textId="77777777" w:rsidR="005E2E78" w:rsidRPr="00306BB2" w:rsidRDefault="00410A4C" w:rsidP="009F7479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06BB2">
              <w:rPr>
                <w:rStyle w:val="HTML1"/>
                <w:rFonts w:ascii="Courier New" w:hAnsi="Courier New" w:cs="Courier New"/>
                <w:b/>
                <w:bCs/>
              </w:rPr>
              <w:t>shareInstance</w:t>
            </w:r>
          </w:p>
          <w:p w14:paraId="55EFC8EC" w14:textId="646FF60A" w:rsidR="00410A4C" w:rsidRPr="00306BB2" w:rsidRDefault="00410A4C" w:rsidP="00306BB2">
            <w:pPr>
              <w:ind w:firstLineChars="200" w:firstLine="480"/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r w:rsidRPr="00306BB2">
              <w:rPr>
                <w:rFonts w:ascii="Courier New" w:hAnsi="Courier New" w:cs="Courier New"/>
                <w:color w:val="000000"/>
                <w:sz w:val="24"/>
                <w:szCs w:val="24"/>
              </w:rPr>
              <w:t>单例模式，返回唯一实例</w:t>
            </w:r>
          </w:p>
        </w:tc>
      </w:tr>
      <w:tr w:rsidR="00410A4C" w14:paraId="78A2F7F3" w14:textId="77777777" w:rsidTr="00A86219">
        <w:trPr>
          <w:tblCellSpacing w:w="0" w:type="dxa"/>
        </w:trPr>
        <w:tc>
          <w:tcPr>
            <w:tcW w:w="7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7CF0E1" w14:textId="741102DF" w:rsidR="00410A4C" w:rsidRPr="00306BB2" w:rsidRDefault="004C7B5D" w:rsidP="004C7B5D">
            <w:pPr>
              <w:jc w:val="right"/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r w:rsidRPr="00306BB2">
              <w:rPr>
                <w:rStyle w:val="HTML1"/>
                <w:rFonts w:ascii="Courier New" w:hAnsi="Courier New" w:cs="Courier New"/>
                <w:color w:val="000000"/>
              </w:rPr>
              <w:t xml:space="preserve">- </w:t>
            </w:r>
            <w:r w:rsidR="00410A4C" w:rsidRPr="00306BB2">
              <w:rPr>
                <w:rStyle w:val="HTML1"/>
                <w:rFonts w:ascii="Courier New" w:hAnsi="Courier New" w:cs="Courier New"/>
                <w:color w:val="000000"/>
              </w:rPr>
              <w:t>(void)</w:t>
            </w:r>
          </w:p>
        </w:tc>
        <w:tc>
          <w:tcPr>
            <w:tcW w:w="4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2B45E0" w14:textId="521ECA38" w:rsidR="005E2E78" w:rsidRPr="00306BB2" w:rsidRDefault="00995ACB" w:rsidP="009F7479">
            <w:pPr>
              <w:jc w:val="left"/>
              <w:rPr>
                <w:rStyle w:val="HTML1"/>
                <w:rFonts w:ascii="Courier New" w:hAnsi="Courier New" w:cs="Courier New"/>
                <w:color w:val="000000"/>
              </w:rPr>
            </w:pPr>
            <w:r>
              <w:rPr>
                <w:rStyle w:val="HTML1"/>
                <w:rFonts w:ascii="Courier New" w:eastAsiaTheme="minorEastAsia" w:hAnsi="Courier New" w:cs="Courier New"/>
                <w:b/>
                <w:bCs/>
                <w:color w:val="000000"/>
              </w:rPr>
              <w:t>startWithClientId</w:t>
            </w:r>
            <w:r w:rsidR="00410A4C" w:rsidRPr="00306BB2">
              <w:rPr>
                <w:rStyle w:val="HTML1"/>
                <w:rFonts w:ascii="Courier New" w:eastAsiaTheme="minorEastAsia" w:hAnsi="Courier New" w:cs="Courier New"/>
                <w:b/>
                <w:bCs/>
                <w:color w:val="000000"/>
              </w:rPr>
              <w:t>:</w:t>
            </w:r>
            <w:r w:rsidR="00410A4C" w:rsidRPr="00306BB2">
              <w:rPr>
                <w:rStyle w:val="HTML1"/>
                <w:rFonts w:ascii="Courier New" w:hAnsi="Courier New" w:cs="Courier New"/>
                <w:color w:val="000000"/>
              </w:rPr>
              <w:t>(</w:t>
            </w:r>
            <w:r>
              <w:rPr>
                <w:rStyle w:val="HTML1"/>
                <w:rFonts w:ascii="Courier New" w:hAnsi="Courier New" w:cs="Courier New"/>
                <w:color w:val="000000"/>
              </w:rPr>
              <w:t>NSString</w:t>
            </w:r>
            <w:r w:rsidR="00410A4C" w:rsidRPr="00306BB2">
              <w:rPr>
                <w:rStyle w:val="HTML1"/>
                <w:rFonts w:ascii="Courier New" w:hAnsi="Courier New" w:cs="Courier New"/>
                <w:color w:val="000000"/>
              </w:rPr>
              <w:t xml:space="preserve"> *) </w:t>
            </w:r>
            <w:r>
              <w:rPr>
                <w:rStyle w:val="HTML1"/>
                <w:rFonts w:ascii="Courier New" w:hAnsi="Courier New" w:cs="Courier New"/>
                <w:color w:val="000000"/>
              </w:rPr>
              <w:t>clientId</w:t>
            </w:r>
            <w:r w:rsidR="00410A4C" w:rsidRPr="00306BB2">
              <w:rPr>
                <w:rStyle w:val="HTML1"/>
                <w:rFonts w:ascii="Courier New" w:hAnsi="Courier New" w:cs="Courier New"/>
                <w:color w:val="000000"/>
              </w:rPr>
              <w:t xml:space="preserve"> </w:t>
            </w:r>
          </w:p>
          <w:p w14:paraId="5731C5C6" w14:textId="0370A6B5" w:rsidR="00410A4C" w:rsidRPr="00306BB2" w:rsidRDefault="00995ACB" w:rsidP="009F7479">
            <w:pPr>
              <w:jc w:val="left"/>
              <w:rPr>
                <w:rStyle w:val="HTML1"/>
                <w:rFonts w:ascii="Courier New" w:hAnsi="Courier New" w:cs="Courier New"/>
                <w:color w:val="000000"/>
              </w:rPr>
            </w:pPr>
            <w:r>
              <w:rPr>
                <w:rStyle w:val="HTML1"/>
                <w:rFonts w:ascii="Courier New" w:hAnsi="Courier New" w:cs="Courier New"/>
                <w:color w:val="000000"/>
              </w:rPr>
              <w:t>payCallback:(Egame</w:t>
            </w:r>
            <w:r w:rsidR="00410A4C" w:rsidRPr="00306BB2">
              <w:rPr>
                <w:rStyle w:val="HTML1"/>
                <w:rFonts w:ascii="Courier New" w:hAnsi="Courier New" w:cs="Courier New"/>
                <w:color w:val="000000"/>
              </w:rPr>
              <w:t>CallbackBlock) callback</w:t>
            </w:r>
          </w:p>
          <w:p w14:paraId="2B7D1532" w14:textId="28C23AA3" w:rsidR="00410A4C" w:rsidRPr="00306BB2" w:rsidRDefault="00410A4C" w:rsidP="00995ACB">
            <w:pPr>
              <w:ind w:firstLineChars="200" w:firstLine="480"/>
              <w:jc w:val="left"/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r w:rsidRPr="00306BB2">
              <w:rPr>
                <w:rFonts w:ascii="Courier New" w:hAnsi="Courier New" w:cs="Courier New"/>
                <w:color w:val="000000"/>
                <w:sz w:val="24"/>
                <w:szCs w:val="24"/>
              </w:rPr>
              <w:t>调用</w:t>
            </w:r>
            <w:r w:rsidR="00995ACB">
              <w:rPr>
                <w:rFonts w:ascii="Courier New" w:hAnsi="Courier New" w:cs="Courier New" w:hint="eastAsia"/>
                <w:color w:val="000000"/>
                <w:sz w:val="24"/>
                <w:szCs w:val="24"/>
              </w:rPr>
              <w:t>登录</w:t>
            </w:r>
            <w:r w:rsidRPr="00306BB2">
              <w:rPr>
                <w:rFonts w:ascii="Courier New" w:hAnsi="Courier New" w:cs="Courier New"/>
                <w:color w:val="000000"/>
                <w:sz w:val="24"/>
                <w:szCs w:val="24"/>
              </w:rPr>
              <w:t>函数，在</w:t>
            </w:r>
            <w:r w:rsidR="00995ACB">
              <w:rPr>
                <w:rFonts w:ascii="Courier New" w:hAnsi="Courier New" w:cs="Courier New" w:hint="eastAsia"/>
                <w:color w:val="000000"/>
                <w:sz w:val="24"/>
                <w:szCs w:val="24"/>
              </w:rPr>
              <w:t>游戏</w:t>
            </w:r>
            <w:r w:rsidR="00995ACB">
              <w:rPr>
                <w:rFonts w:ascii="Courier New" w:hAnsi="Courier New" w:cs="Courier New"/>
                <w:color w:val="000000"/>
                <w:sz w:val="24"/>
                <w:szCs w:val="24"/>
              </w:rPr>
              <w:t>登录之前</w:t>
            </w:r>
            <w:r w:rsidRPr="00306BB2">
              <w:rPr>
                <w:rFonts w:ascii="Courier New" w:hAnsi="Courier New" w:cs="Courier New"/>
                <w:color w:val="000000"/>
                <w:sz w:val="24"/>
                <w:szCs w:val="24"/>
              </w:rPr>
              <w:t>执行</w:t>
            </w:r>
          </w:p>
        </w:tc>
      </w:tr>
      <w:tr w:rsidR="007C4F1A" w14:paraId="1B35954C" w14:textId="77777777" w:rsidTr="00A86219">
        <w:trPr>
          <w:tblCellSpacing w:w="0" w:type="dxa"/>
        </w:trPr>
        <w:tc>
          <w:tcPr>
            <w:tcW w:w="7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51A006" w14:textId="436A872D" w:rsidR="007C4F1A" w:rsidRPr="00306BB2" w:rsidRDefault="007C4F1A" w:rsidP="004C7B5D">
            <w:pPr>
              <w:jc w:val="right"/>
              <w:rPr>
                <w:rStyle w:val="HTML1"/>
                <w:rFonts w:ascii="Courier New" w:hAnsi="Courier New" w:cs="Courier New"/>
                <w:color w:val="000000"/>
              </w:rPr>
            </w:pPr>
          </w:p>
        </w:tc>
        <w:tc>
          <w:tcPr>
            <w:tcW w:w="4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74F05A" w14:textId="5AF6A6D1" w:rsidR="007C4F1A" w:rsidRPr="007C4F1A" w:rsidRDefault="007C4F1A" w:rsidP="007C4F1A">
            <w:pPr>
              <w:jc w:val="left"/>
              <w:rPr>
                <w:rStyle w:val="HTML1"/>
                <w:rFonts w:ascii="Courier New" w:hAnsi="Courier New" w:cs="Courier New"/>
                <w:color w:val="000000"/>
              </w:rPr>
            </w:pPr>
          </w:p>
        </w:tc>
      </w:tr>
    </w:tbl>
    <w:p w14:paraId="452F8E3E" w14:textId="0C3373F2" w:rsidR="00410A4C" w:rsidRDefault="00410A4C" w:rsidP="00410A4C">
      <w:bookmarkStart w:id="13" w:name="methods_inherited_from_class_java.lang.O"/>
      <w:bookmarkEnd w:id="13"/>
    </w:p>
    <w:p w14:paraId="4C70A72E" w14:textId="77777777" w:rsidR="00410A4C" w:rsidRDefault="00410A4C" w:rsidP="00410A4C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290"/>
      </w:tblGrid>
      <w:tr w:rsidR="00410A4C" w14:paraId="29E6A4E3" w14:textId="77777777" w:rsidTr="009F74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14:paraId="18CA7491" w14:textId="77777777" w:rsidR="00410A4C" w:rsidRDefault="00410A4C" w:rsidP="009F7479">
            <w:pPr>
              <w:rPr>
                <w:rFonts w:ascii="SimSun" w:eastAsia="宋体" w:hAnsi="SimSun" w:cs="宋体"/>
                <w:b/>
                <w:bCs/>
                <w:color w:val="000000"/>
                <w:sz w:val="27"/>
                <w:szCs w:val="27"/>
              </w:rPr>
            </w:pPr>
            <w:bookmarkStart w:id="14" w:name="method_detail"/>
            <w:bookmarkEnd w:id="14"/>
            <w:r>
              <w:rPr>
                <w:rFonts w:ascii="SimSun" w:hAnsi="SimSun"/>
                <w:b/>
                <w:bCs/>
                <w:color w:val="000000"/>
                <w:sz w:val="36"/>
                <w:szCs w:val="36"/>
              </w:rPr>
              <w:t>方法详细信息</w:t>
            </w:r>
          </w:p>
        </w:tc>
      </w:tr>
    </w:tbl>
    <w:p w14:paraId="1F190B17" w14:textId="77777777" w:rsidR="005E2E78" w:rsidRPr="00A86219" w:rsidRDefault="005E2E78" w:rsidP="00A86219">
      <w:pPr>
        <w:pStyle w:val="3"/>
        <w:spacing w:before="0" w:beforeAutospacing="0" w:after="0" w:afterAutospacing="0" w:line="360" w:lineRule="exact"/>
        <w:rPr>
          <w:rFonts w:ascii="Courier New" w:hAnsi="Courier New" w:cs="Courier New"/>
          <w:color w:val="000000"/>
          <w:sz w:val="24"/>
          <w:szCs w:val="24"/>
        </w:rPr>
      </w:pPr>
      <w:bookmarkStart w:id="15" w:name="init(Context,_java.lang.String)"/>
      <w:bookmarkStart w:id="16" w:name="_Toc422246619"/>
      <w:bookmarkEnd w:id="15"/>
      <w:r w:rsidRPr="00A86219">
        <w:rPr>
          <w:rFonts w:ascii="Courier New" w:hAnsi="Courier New" w:cs="Courier New"/>
          <w:color w:val="000000"/>
          <w:sz w:val="24"/>
          <w:szCs w:val="24"/>
        </w:rPr>
        <w:t>shareInstance</w:t>
      </w:r>
      <w:bookmarkEnd w:id="16"/>
    </w:p>
    <w:p w14:paraId="1ECB2A27" w14:textId="4B578A35" w:rsidR="005E2E78" w:rsidRPr="00A86219" w:rsidRDefault="005E2E78" w:rsidP="00A86219">
      <w:pPr>
        <w:pStyle w:val="HTML"/>
        <w:spacing w:line="360" w:lineRule="exact"/>
        <w:rPr>
          <w:rFonts w:ascii="Courier New" w:hAnsi="Courier New" w:cs="Courier New"/>
          <w:color w:val="000000"/>
        </w:rPr>
      </w:pPr>
      <w:r w:rsidRPr="00A86219">
        <w:rPr>
          <w:rFonts w:ascii="Courier New" w:hAnsi="Courier New" w:cs="Courier New"/>
          <w:color w:val="000000"/>
        </w:rPr>
        <w:t>+ (id) shareInstance</w:t>
      </w:r>
    </w:p>
    <w:p w14:paraId="731CE7DE" w14:textId="28CBE632" w:rsidR="005E2E78" w:rsidRPr="00A86219" w:rsidRDefault="005E2E78" w:rsidP="00A86219">
      <w:pPr>
        <w:spacing w:line="360" w:lineRule="exact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A86219">
        <w:rPr>
          <w:rFonts w:ascii="Courier New" w:hAnsi="Courier New" w:cs="Courier New"/>
          <w:color w:val="000000"/>
          <w:sz w:val="24"/>
          <w:szCs w:val="24"/>
        </w:rPr>
        <w:t>返回</w:t>
      </w:r>
      <w:r w:rsidR="0064459D">
        <w:rPr>
          <w:rFonts w:ascii="Courier New" w:hAnsi="Courier New" w:cs="Courier New"/>
          <w:color w:val="000000"/>
          <w:sz w:val="24"/>
          <w:szCs w:val="24"/>
        </w:rPr>
        <w:t>登录</w:t>
      </w:r>
      <w:r w:rsidRPr="00A86219">
        <w:rPr>
          <w:rFonts w:ascii="Courier New" w:hAnsi="Courier New" w:cs="Courier New"/>
          <w:color w:val="000000"/>
          <w:sz w:val="24"/>
          <w:szCs w:val="24"/>
        </w:rPr>
        <w:t>对象的单例</w:t>
      </w:r>
    </w:p>
    <w:p w14:paraId="6C8AFD76" w14:textId="1E362AC4" w:rsidR="00410A4C" w:rsidRPr="00A86219" w:rsidRDefault="002B1339" w:rsidP="00A86219">
      <w:pPr>
        <w:spacing w:line="36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 w14:anchorId="550AEC53">
          <v:rect id="_x0000_i1026" style="width:0;height:1.5pt" o:hralign="center" o:hrstd="t" o:hrnoshade="t" o:hr="t" fillcolor="black" stroked="f"/>
        </w:pict>
      </w:r>
    </w:p>
    <w:p w14:paraId="52B2FDE1" w14:textId="467E8809" w:rsidR="00410A4C" w:rsidRPr="00A86219" w:rsidRDefault="0064459D" w:rsidP="00A86219">
      <w:pPr>
        <w:pStyle w:val="3"/>
        <w:spacing w:before="0" w:beforeAutospacing="0" w:after="0" w:afterAutospacing="0" w:line="360" w:lineRule="exact"/>
        <w:rPr>
          <w:rFonts w:ascii="Courier New" w:hAnsi="Courier New" w:cs="Courier New"/>
          <w:color w:val="000000"/>
          <w:sz w:val="24"/>
          <w:szCs w:val="24"/>
        </w:rPr>
      </w:pPr>
      <w:bookmarkStart w:id="17" w:name="onEvent(Context,_java.lang.String)"/>
      <w:bookmarkStart w:id="18" w:name="onEvent(Context,_java.lang.String,_java."/>
      <w:bookmarkStart w:id="19" w:name="_Toc422246620"/>
      <w:bookmarkEnd w:id="17"/>
      <w:bookmarkEnd w:id="18"/>
      <w:r>
        <w:rPr>
          <w:rFonts w:ascii="Courier New" w:hAnsi="Courier New" w:cs="Courier New"/>
          <w:color w:val="000000"/>
          <w:sz w:val="24"/>
          <w:szCs w:val="24"/>
        </w:rPr>
        <w:t>startWithClientId</w:t>
      </w:r>
      <w:bookmarkEnd w:id="19"/>
    </w:p>
    <w:p w14:paraId="6D6FFC9F" w14:textId="6FC8C8F8" w:rsidR="00A86219" w:rsidRDefault="005E2E78" w:rsidP="00A86219">
      <w:pPr>
        <w:pStyle w:val="HTML"/>
        <w:spacing w:line="360" w:lineRule="exact"/>
        <w:ind w:left="240" w:hangingChars="100" w:hanging="240"/>
        <w:rPr>
          <w:rStyle w:val="HTML1"/>
          <w:rFonts w:ascii="Courier New" w:hAnsi="Courier New" w:cs="Courier New"/>
          <w:color w:val="000000"/>
        </w:rPr>
      </w:pPr>
      <w:r w:rsidRPr="00A86219">
        <w:rPr>
          <w:rFonts w:ascii="Courier New" w:hAnsi="Courier New" w:cs="Courier New"/>
          <w:color w:val="000000"/>
        </w:rPr>
        <w:t xml:space="preserve">- </w:t>
      </w:r>
      <w:r w:rsidR="00410A4C" w:rsidRPr="00A86219">
        <w:rPr>
          <w:rFonts w:ascii="Courier New" w:hAnsi="Courier New" w:cs="Courier New"/>
          <w:color w:val="000000"/>
        </w:rPr>
        <w:t>(void)</w:t>
      </w:r>
      <w:r w:rsidRPr="00A86219">
        <w:rPr>
          <w:rFonts w:ascii="Courier New" w:hAnsi="Courier New" w:cs="Courier New"/>
          <w:color w:val="000000"/>
        </w:rPr>
        <w:t xml:space="preserve"> </w:t>
      </w:r>
      <w:r w:rsidR="0064459D">
        <w:rPr>
          <w:rFonts w:ascii="Courier New" w:hAnsi="Courier New" w:cs="Courier New"/>
          <w:color w:val="000000"/>
        </w:rPr>
        <w:t>startWithClientId</w:t>
      </w:r>
      <w:r w:rsidR="00410A4C" w:rsidRPr="00A86219">
        <w:rPr>
          <w:rFonts w:ascii="Courier New" w:hAnsi="Courier New" w:cs="Courier New"/>
          <w:color w:val="000000"/>
        </w:rPr>
        <w:t>:</w:t>
      </w:r>
      <w:r w:rsidR="00410A4C" w:rsidRPr="00A86219">
        <w:rPr>
          <w:rStyle w:val="HTML1"/>
          <w:rFonts w:ascii="Courier New" w:hAnsi="Courier New" w:cs="Courier New"/>
          <w:color w:val="000000"/>
        </w:rPr>
        <w:t>(</w:t>
      </w:r>
      <w:r w:rsidR="00D9552F">
        <w:rPr>
          <w:rStyle w:val="HTML1"/>
          <w:rFonts w:ascii="Courier New" w:hAnsi="Courier New" w:cs="Courier New"/>
          <w:color w:val="000000"/>
        </w:rPr>
        <w:t>NSS</w:t>
      </w:r>
      <w:r w:rsidR="00D9552F">
        <w:rPr>
          <w:rStyle w:val="HTML1"/>
          <w:rFonts w:ascii="Courier New" w:hAnsi="Courier New" w:cs="Courier New" w:hint="eastAsia"/>
          <w:color w:val="000000"/>
        </w:rPr>
        <w:t>tring</w:t>
      </w:r>
      <w:r w:rsidR="00410A4C" w:rsidRPr="00A86219">
        <w:rPr>
          <w:rStyle w:val="HTML1"/>
          <w:rFonts w:ascii="Courier New" w:hAnsi="Courier New" w:cs="Courier New"/>
          <w:color w:val="000000"/>
        </w:rPr>
        <w:t xml:space="preserve"> *) </w:t>
      </w:r>
      <w:r w:rsidR="00D9552F">
        <w:rPr>
          <w:rStyle w:val="HTML1"/>
          <w:rFonts w:ascii="Courier New" w:hAnsi="Courier New" w:cs="Courier New"/>
          <w:color w:val="000000"/>
        </w:rPr>
        <w:t>clientId</w:t>
      </w:r>
    </w:p>
    <w:p w14:paraId="37C28285" w14:textId="23738678" w:rsidR="00410A4C" w:rsidRPr="00A86219" w:rsidRDefault="00D9552F" w:rsidP="00A86219">
      <w:pPr>
        <w:pStyle w:val="HTML"/>
        <w:spacing w:line="360" w:lineRule="exact"/>
        <w:ind w:left="240" w:hangingChars="100" w:hanging="240"/>
        <w:rPr>
          <w:rFonts w:ascii="Courier New" w:hAnsi="Courier New" w:cs="Courier New"/>
          <w:color w:val="000000"/>
        </w:rPr>
      </w:pPr>
      <w:r>
        <w:rPr>
          <w:rStyle w:val="HTML1"/>
          <w:rFonts w:ascii="Courier New" w:hAnsi="Courier New" w:cs="Courier New"/>
          <w:color w:val="000000"/>
        </w:rPr>
        <w:t xml:space="preserve"> payCallback:(Egame</w:t>
      </w:r>
      <w:r w:rsidR="00410A4C" w:rsidRPr="00A86219">
        <w:rPr>
          <w:rStyle w:val="HTML1"/>
          <w:rFonts w:ascii="Courier New" w:hAnsi="Courier New" w:cs="Courier New"/>
          <w:color w:val="000000"/>
        </w:rPr>
        <w:t>CallbackBlock) callback</w:t>
      </w:r>
    </w:p>
    <w:p w14:paraId="3879721C" w14:textId="489335F1" w:rsidR="00A86219" w:rsidRPr="00A86219" w:rsidRDefault="00A86219" w:rsidP="00A86219">
      <w:pPr>
        <w:spacing w:line="360" w:lineRule="exact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A86219">
        <w:rPr>
          <w:rFonts w:ascii="Courier New" w:hAnsi="Courier New" w:cs="Courier New"/>
          <w:color w:val="000000"/>
          <w:sz w:val="24"/>
          <w:szCs w:val="24"/>
        </w:rPr>
        <w:t>调用</w:t>
      </w:r>
      <w:r w:rsidR="00D9552F">
        <w:rPr>
          <w:rFonts w:ascii="Courier New" w:hAnsi="Courier New" w:cs="Courier New" w:hint="eastAsia"/>
          <w:color w:val="000000"/>
          <w:sz w:val="24"/>
          <w:szCs w:val="24"/>
        </w:rPr>
        <w:t>登录</w:t>
      </w:r>
      <w:r w:rsidRPr="00A86219">
        <w:rPr>
          <w:rFonts w:ascii="Courier New" w:hAnsi="Courier New" w:cs="Courier New"/>
          <w:color w:val="000000"/>
          <w:sz w:val="24"/>
          <w:szCs w:val="24"/>
        </w:rPr>
        <w:t>函数，在</w:t>
      </w:r>
      <w:r w:rsidR="00D9552F">
        <w:rPr>
          <w:rFonts w:ascii="Courier New" w:hAnsi="Courier New" w:cs="Courier New"/>
          <w:color w:val="000000"/>
          <w:sz w:val="24"/>
          <w:szCs w:val="24"/>
        </w:rPr>
        <w:t>游戏登录之前</w:t>
      </w:r>
      <w:r w:rsidRPr="00A86219">
        <w:rPr>
          <w:rFonts w:ascii="Courier New" w:hAnsi="Courier New" w:cs="Courier New"/>
          <w:color w:val="000000"/>
          <w:sz w:val="24"/>
          <w:szCs w:val="24"/>
        </w:rPr>
        <w:t>执行</w:t>
      </w:r>
    </w:p>
    <w:p w14:paraId="3399E77D" w14:textId="261B73D7" w:rsidR="00410A4C" w:rsidRPr="00A86219" w:rsidRDefault="00410A4C" w:rsidP="00A86219">
      <w:pPr>
        <w:spacing w:line="360" w:lineRule="exact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A86219">
        <w:rPr>
          <w:rFonts w:ascii="Courier New" w:hAnsi="Courier New" w:cs="Courier New"/>
          <w:b/>
          <w:bCs/>
          <w:color w:val="000000"/>
          <w:sz w:val="24"/>
          <w:szCs w:val="24"/>
        </w:rPr>
        <w:t>参数：</w:t>
      </w:r>
    </w:p>
    <w:p w14:paraId="325275FC" w14:textId="1701DB23" w:rsidR="00410A4C" w:rsidRPr="00A86219" w:rsidRDefault="00410A4C" w:rsidP="00A86219">
      <w:pPr>
        <w:spacing w:line="360" w:lineRule="exact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A86219">
        <w:rPr>
          <w:rStyle w:val="HTML1"/>
          <w:rFonts w:ascii="Courier New" w:hAnsi="Courier New" w:cs="Courier New"/>
          <w:color w:val="000000"/>
        </w:rPr>
        <w:t>(</w:t>
      </w:r>
      <w:r w:rsidR="00D9552F">
        <w:rPr>
          <w:rStyle w:val="HTML1"/>
          <w:rFonts w:ascii="Courier New" w:hAnsi="Courier New" w:cs="Courier New"/>
          <w:color w:val="000000"/>
        </w:rPr>
        <w:t>NSString</w:t>
      </w:r>
      <w:r w:rsidRPr="00A86219">
        <w:rPr>
          <w:rStyle w:val="HTML1"/>
          <w:rFonts w:ascii="Courier New" w:hAnsi="Courier New" w:cs="Courier New"/>
          <w:color w:val="000000"/>
        </w:rPr>
        <w:t xml:space="preserve">*) </w:t>
      </w:r>
      <w:r w:rsidR="00D9552F">
        <w:rPr>
          <w:rStyle w:val="HTML1"/>
          <w:rFonts w:ascii="Courier New" w:hAnsi="Courier New" w:cs="Courier New"/>
          <w:color w:val="000000"/>
        </w:rPr>
        <w:t>clientId</w:t>
      </w:r>
      <w:r w:rsidRPr="00A862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D9552F">
        <w:rPr>
          <w:rFonts w:ascii="Courier New" w:hAnsi="Courier New" w:cs="Courier New"/>
          <w:color w:val="000000"/>
          <w:sz w:val="24"/>
          <w:szCs w:val="24"/>
        </w:rPr>
        <w:t>–</w:t>
      </w:r>
      <w:r w:rsidRPr="00A862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D9552F">
        <w:rPr>
          <w:rFonts w:ascii="Courier New" w:hAnsi="Courier New" w:cs="Courier New" w:hint="eastAsia"/>
          <w:color w:val="000000"/>
          <w:sz w:val="24"/>
          <w:szCs w:val="24"/>
        </w:rPr>
        <w:t>游戏</w:t>
      </w:r>
      <w:r w:rsidR="00D9552F">
        <w:rPr>
          <w:rFonts w:ascii="Courier New" w:hAnsi="Courier New" w:cs="Courier New"/>
          <w:color w:val="000000"/>
          <w:sz w:val="24"/>
          <w:szCs w:val="24"/>
        </w:rPr>
        <w:t>的</w:t>
      </w:r>
      <w:r w:rsidR="00D9552F">
        <w:rPr>
          <w:rFonts w:ascii="Courier New" w:hAnsi="Courier New" w:cs="Courier New"/>
          <w:color w:val="000000"/>
          <w:sz w:val="24"/>
          <w:szCs w:val="24"/>
        </w:rPr>
        <w:t>C</w:t>
      </w:r>
      <w:r w:rsidR="00D9552F">
        <w:rPr>
          <w:rFonts w:ascii="Courier New" w:hAnsi="Courier New" w:cs="Courier New" w:hint="eastAsia"/>
          <w:color w:val="000000"/>
          <w:sz w:val="24"/>
          <w:szCs w:val="24"/>
        </w:rPr>
        <w:t>lient</w:t>
      </w:r>
      <w:r w:rsidR="00D9552F">
        <w:rPr>
          <w:rFonts w:ascii="Courier New" w:hAnsi="Courier New" w:cs="Courier New"/>
          <w:color w:val="000000"/>
          <w:sz w:val="24"/>
          <w:szCs w:val="24"/>
        </w:rPr>
        <w:t>_id</w:t>
      </w:r>
    </w:p>
    <w:p w14:paraId="20851AA4" w14:textId="7001F6F3" w:rsidR="00410A4C" w:rsidRPr="00A86219" w:rsidRDefault="00410A4C" w:rsidP="00A86219">
      <w:pPr>
        <w:spacing w:line="360" w:lineRule="exact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A86219">
        <w:rPr>
          <w:rStyle w:val="HTML1"/>
          <w:rFonts w:ascii="Courier New" w:hAnsi="Courier New" w:cs="Courier New"/>
          <w:color w:val="000000"/>
        </w:rPr>
        <w:t>(EgamePayCallbackBlock)</w:t>
      </w:r>
      <w:r w:rsidRPr="00A8621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A86219">
        <w:rPr>
          <w:rStyle w:val="HTML1"/>
          <w:rFonts w:ascii="Courier New" w:hAnsi="Courier New" w:cs="Courier New"/>
          <w:color w:val="000000"/>
        </w:rPr>
        <w:t>callback</w:t>
      </w:r>
      <w:r w:rsidRPr="00A86219">
        <w:rPr>
          <w:rFonts w:ascii="Courier New" w:hAnsi="Courier New" w:cs="Courier New"/>
          <w:color w:val="000000"/>
          <w:sz w:val="24"/>
          <w:szCs w:val="24"/>
        </w:rPr>
        <w:t xml:space="preserve">  - </w:t>
      </w:r>
      <w:r w:rsidR="00D9552F">
        <w:rPr>
          <w:rFonts w:ascii="Courier New" w:hAnsi="Courier New" w:cs="Courier New" w:hint="eastAsia"/>
          <w:color w:val="000000"/>
          <w:sz w:val="24"/>
          <w:szCs w:val="24"/>
        </w:rPr>
        <w:t>登录</w:t>
      </w:r>
      <w:r w:rsidRPr="00A86219">
        <w:rPr>
          <w:rFonts w:ascii="Courier New" w:hAnsi="Courier New" w:cs="Courier New"/>
          <w:color w:val="000000"/>
          <w:sz w:val="24"/>
          <w:szCs w:val="24"/>
        </w:rPr>
        <w:t>的回调函数</w:t>
      </w:r>
    </w:p>
    <w:p w14:paraId="2D5BD41B" w14:textId="77777777" w:rsidR="00410A4C" w:rsidRDefault="002B1339" w:rsidP="00410A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 w14:anchorId="6DA33C43">
          <v:rect id="_x0000_i1027" style="width:0;height:1.5pt" o:hralign="center" o:hrstd="t" o:hrnoshade="t" o:hr="t" fillcolor="black" stroked="f"/>
        </w:pict>
      </w:r>
      <w:bookmarkStart w:id="20" w:name="onResume(Context)"/>
      <w:bookmarkEnd w:id="20"/>
    </w:p>
    <w:p w14:paraId="32C483A6" w14:textId="7B733E3A" w:rsidR="00D9552F" w:rsidRPr="00D9552F" w:rsidRDefault="00410A4C" w:rsidP="00D9552F">
      <w:pPr>
        <w:widowControl/>
        <w:jc w:val="left"/>
      </w:pPr>
      <w:r>
        <w:br w:type="page"/>
      </w:r>
    </w:p>
    <w:p w14:paraId="37FB4A40" w14:textId="452437D7" w:rsidR="00D9552F" w:rsidRPr="00D9552F" w:rsidRDefault="00D9552F" w:rsidP="00D9552F">
      <w:pPr>
        <w:jc w:val="left"/>
        <w:outlineLvl w:val="0"/>
        <w:rPr>
          <w:rFonts w:ascii="Consolas" w:eastAsia="Microsoft YaHei" w:hAnsi="Consolas" w:cs="Arial"/>
          <w:b/>
          <w:sz w:val="44"/>
          <w:szCs w:val="44"/>
        </w:rPr>
      </w:pPr>
      <w:bookmarkStart w:id="21" w:name="_Toc421091295"/>
      <w:bookmarkStart w:id="22" w:name="_Toc422246621"/>
      <w:r>
        <w:rPr>
          <w:rFonts w:ascii="Consolas" w:eastAsia="Microsoft YaHei" w:hAnsi="Arial" w:cs="Arial"/>
          <w:b/>
          <w:sz w:val="44"/>
          <w:szCs w:val="44"/>
        </w:rPr>
        <w:lastRenderedPageBreak/>
        <w:t>6.</w:t>
      </w:r>
      <w:r w:rsidRPr="00D9552F">
        <w:rPr>
          <w:rFonts w:ascii="Consolas" w:eastAsia="Microsoft YaHei" w:hAnsi="Arial" w:cs="Arial"/>
          <w:b/>
          <w:sz w:val="44"/>
          <w:szCs w:val="44"/>
        </w:rPr>
        <w:t>服务端接入方式</w:t>
      </w:r>
      <w:bookmarkEnd w:id="21"/>
      <w:bookmarkEnd w:id="22"/>
    </w:p>
    <w:p w14:paraId="3E5C5603" w14:textId="714F8E24" w:rsidR="00D9552F" w:rsidRPr="007A2838" w:rsidRDefault="007A2838" w:rsidP="0038010D">
      <w:pPr>
        <w:jc w:val="left"/>
        <w:outlineLvl w:val="1"/>
        <w:rPr>
          <w:rFonts w:ascii="Consolas" w:eastAsia="Microsoft YaHei" w:hAnsi="Consolas" w:cs="Arial"/>
          <w:b/>
          <w:color w:val="FF0000"/>
          <w:sz w:val="44"/>
          <w:szCs w:val="44"/>
        </w:rPr>
      </w:pPr>
      <w:bookmarkStart w:id="23" w:name="_Toc421091296"/>
      <w:bookmarkStart w:id="24" w:name="_Toc422246622"/>
      <w:r>
        <w:rPr>
          <w:rFonts w:ascii="Consolas" w:eastAsia="Microsoft YaHei" w:hAnsi="Arial" w:cs="Arial"/>
          <w:b/>
          <w:color w:val="FF0000"/>
          <w:sz w:val="44"/>
          <w:szCs w:val="44"/>
        </w:rPr>
        <w:t>6.1</w:t>
      </w:r>
      <w:r w:rsidR="00D9552F" w:rsidRPr="007A2838">
        <w:rPr>
          <w:rFonts w:ascii="Consolas" w:eastAsia="Microsoft YaHei" w:hAnsi="Arial" w:cs="Arial"/>
          <w:b/>
          <w:color w:val="FF0000"/>
          <w:sz w:val="44"/>
          <w:szCs w:val="44"/>
        </w:rPr>
        <w:t>数字签名</w:t>
      </w:r>
      <w:r w:rsidR="00D9552F" w:rsidRPr="007A2838">
        <w:rPr>
          <w:rFonts w:ascii="Consolas" w:eastAsia="Microsoft YaHei" w:hAnsi="Arial" w:cs="Arial" w:hint="eastAsia"/>
          <w:b/>
          <w:color w:val="FF0000"/>
          <w:sz w:val="44"/>
          <w:szCs w:val="44"/>
        </w:rPr>
        <w:t>(</w:t>
      </w:r>
      <w:r w:rsidR="00D9552F" w:rsidRPr="007A2838">
        <w:rPr>
          <w:rFonts w:ascii="Consolas" w:eastAsia="Microsoft YaHei" w:hAnsi="Arial" w:cs="Arial" w:hint="eastAsia"/>
          <w:b/>
          <w:color w:val="FF0000"/>
          <w:sz w:val="44"/>
          <w:szCs w:val="44"/>
        </w:rPr>
        <w:t>重要</w:t>
      </w:r>
      <w:r w:rsidR="00D9552F" w:rsidRPr="007A2838">
        <w:rPr>
          <w:rFonts w:ascii="Consolas" w:eastAsia="Microsoft YaHei" w:hAnsi="Arial" w:cs="Arial" w:hint="eastAsia"/>
          <w:b/>
          <w:color w:val="FF0000"/>
          <w:sz w:val="44"/>
          <w:szCs w:val="44"/>
        </w:rPr>
        <w:t>)</w:t>
      </w:r>
      <w:bookmarkEnd w:id="23"/>
      <w:bookmarkEnd w:id="24"/>
    </w:p>
    <w:p w14:paraId="775C85FB" w14:textId="2D3B8ECA" w:rsidR="00D9552F" w:rsidRPr="007A2838" w:rsidRDefault="007A2838" w:rsidP="0038010D">
      <w:pPr>
        <w:jc w:val="left"/>
        <w:outlineLvl w:val="2"/>
        <w:rPr>
          <w:rFonts w:ascii="Consolas" w:eastAsia="SimHei" w:hAnsi="Consolas" w:cs="Arial"/>
          <w:b/>
          <w:sz w:val="32"/>
          <w:szCs w:val="32"/>
        </w:rPr>
      </w:pPr>
      <w:bookmarkStart w:id="25" w:name="_Toc421091297"/>
      <w:bookmarkStart w:id="26" w:name="_Toc422246623"/>
      <w:r>
        <w:rPr>
          <w:rFonts w:ascii="Consolas" w:eastAsia="SimHei" w:hAnsi="Arial" w:cs="Arial"/>
          <w:b/>
          <w:sz w:val="32"/>
          <w:szCs w:val="32"/>
        </w:rPr>
        <w:t>6.1.1</w:t>
      </w:r>
      <w:r w:rsidR="00D9552F" w:rsidRPr="007A2838">
        <w:rPr>
          <w:rFonts w:ascii="Consolas" w:eastAsia="SimHei" w:hAnsi="Arial" w:cs="Arial"/>
          <w:b/>
          <w:sz w:val="32"/>
          <w:szCs w:val="32"/>
        </w:rPr>
        <w:t>签名策略</w:t>
      </w:r>
      <w:bookmarkEnd w:id="25"/>
      <w:bookmarkEnd w:id="26"/>
    </w:p>
    <w:p w14:paraId="338CE6AB" w14:textId="77777777" w:rsidR="00D9552F" w:rsidRDefault="00D9552F" w:rsidP="00D9552F">
      <w:pPr>
        <w:pStyle w:val="a7"/>
        <w:ind w:firstLineChars="177" w:firstLine="425"/>
        <w:jc w:val="left"/>
        <w:rPr>
          <w:rFonts w:ascii="Consolas" w:hAnsi="SimSun" w:cs="SimSun"/>
          <w:kern w:val="0"/>
          <w:sz w:val="24"/>
          <w:szCs w:val="24"/>
        </w:rPr>
      </w:pPr>
      <w:r w:rsidRPr="008F66DD">
        <w:rPr>
          <w:rFonts w:ascii="Consolas" w:hAnsi="SimSun" w:cs="SimSun"/>
          <w:kern w:val="0"/>
          <w:sz w:val="24"/>
          <w:szCs w:val="24"/>
        </w:rPr>
        <w:t>爱游戏开放平台的数字签名级别分三种，安全级别由低到高依次为：</w:t>
      </w:r>
      <w:r w:rsidRPr="008F66DD">
        <w:rPr>
          <w:rFonts w:ascii="Consolas" w:hAnsi="SimSun" w:cs="SimSun"/>
          <w:b/>
          <w:kern w:val="0"/>
          <w:sz w:val="24"/>
          <w:szCs w:val="24"/>
        </w:rPr>
        <w:t>无签名；基本签名；业务签名</w:t>
      </w:r>
      <w:r w:rsidRPr="008F66DD">
        <w:rPr>
          <w:rFonts w:ascii="Consolas" w:hAnsi="SimSun" w:cs="SimSun"/>
          <w:kern w:val="0"/>
          <w:sz w:val="24"/>
          <w:szCs w:val="24"/>
        </w:rPr>
        <w:t>。每个接口都会根据数据的安全要求，对数字签名级别进行限制，在服务请求过程中，如果签名的级别与要求的不一致，或者签名信息与请求参数不匹配，则会被认定为非法请求并阻止调用。所以请您在开发过程中，确保每个接口的签名都与接口所要求的级别、算法一致。</w:t>
      </w:r>
    </w:p>
    <w:p w14:paraId="3F7A0AF5" w14:textId="77777777" w:rsidR="00D9552F" w:rsidRPr="00A83795" w:rsidRDefault="00D9552F" w:rsidP="00D9552F">
      <w:pPr>
        <w:pStyle w:val="a7"/>
        <w:ind w:firstLineChars="177" w:firstLine="425"/>
        <w:jc w:val="left"/>
        <w:rPr>
          <w:rFonts w:ascii="Consolas" w:hAnsi="Consolas" w:cs="SimSun"/>
          <w:kern w:val="0"/>
          <w:sz w:val="24"/>
          <w:szCs w:val="24"/>
        </w:rPr>
      </w:pPr>
      <w:r>
        <w:rPr>
          <w:rFonts w:ascii="Consolas" w:hAnsi="SimSun" w:cs="SimSun" w:hint="eastAsia"/>
          <w:kern w:val="0"/>
          <w:sz w:val="24"/>
          <w:szCs w:val="24"/>
        </w:rPr>
        <w:t>另外，我们为您提供了用于服务器交互的</w:t>
      </w:r>
      <w:r>
        <w:rPr>
          <w:rFonts w:ascii="Consolas" w:hAnsi="SimSun" w:cs="SimSun" w:hint="eastAsia"/>
          <w:kern w:val="0"/>
          <w:sz w:val="24"/>
          <w:szCs w:val="24"/>
        </w:rPr>
        <w:t>jar</w:t>
      </w:r>
      <w:r>
        <w:rPr>
          <w:rFonts w:ascii="Consolas" w:hAnsi="SimSun" w:cs="SimSun" w:hint="eastAsia"/>
          <w:kern w:val="0"/>
          <w:sz w:val="24"/>
          <w:szCs w:val="24"/>
        </w:rPr>
        <w:t>包及</w:t>
      </w:r>
      <w:r>
        <w:rPr>
          <w:rFonts w:ascii="Consolas" w:hAnsi="SimSun" w:cs="SimSun" w:hint="eastAsia"/>
          <w:kern w:val="0"/>
          <w:sz w:val="24"/>
          <w:szCs w:val="24"/>
        </w:rPr>
        <w:t>demo</w:t>
      </w:r>
      <w:r>
        <w:rPr>
          <w:rFonts w:ascii="Consolas" w:hAnsi="SimSun" w:cs="SimSun" w:hint="eastAsia"/>
          <w:kern w:val="0"/>
          <w:sz w:val="24"/>
          <w:szCs w:val="24"/>
        </w:rPr>
        <w:t>，包含发起</w:t>
      </w:r>
      <w:r>
        <w:rPr>
          <w:rFonts w:ascii="Consolas" w:hAnsi="SimSun" w:cs="SimSun" w:hint="eastAsia"/>
          <w:kern w:val="0"/>
          <w:sz w:val="24"/>
          <w:szCs w:val="24"/>
        </w:rPr>
        <w:t>http/https</w:t>
      </w:r>
      <w:r>
        <w:rPr>
          <w:rFonts w:ascii="Consolas" w:hAnsi="SimSun" w:cs="SimSun" w:hint="eastAsia"/>
          <w:kern w:val="0"/>
          <w:sz w:val="24"/>
          <w:szCs w:val="24"/>
        </w:rPr>
        <w:t>请求、数字签名等功能，如果您的服务器采用</w:t>
      </w:r>
      <w:r>
        <w:rPr>
          <w:rFonts w:ascii="Consolas" w:hAnsi="SimSun" w:cs="SimSun" w:hint="eastAsia"/>
          <w:kern w:val="0"/>
          <w:sz w:val="24"/>
          <w:szCs w:val="24"/>
        </w:rPr>
        <w:t>JAVA</w:t>
      </w:r>
      <w:r>
        <w:rPr>
          <w:rFonts w:ascii="Consolas" w:hAnsi="SimSun" w:cs="SimSun" w:hint="eastAsia"/>
          <w:kern w:val="0"/>
          <w:sz w:val="24"/>
          <w:szCs w:val="24"/>
        </w:rPr>
        <w:t>语言开发，可以直接引用，无需开发，如果您的服务器采用其他语言，请参考文档和</w:t>
      </w:r>
      <w:r>
        <w:rPr>
          <w:rFonts w:ascii="Consolas" w:hAnsi="SimSun" w:cs="SimSun" w:hint="eastAsia"/>
          <w:kern w:val="0"/>
          <w:sz w:val="24"/>
          <w:szCs w:val="24"/>
        </w:rPr>
        <w:t>demo</w:t>
      </w:r>
      <w:r>
        <w:rPr>
          <w:rFonts w:ascii="Consolas" w:hAnsi="SimSun" w:cs="SimSun" w:hint="eastAsia"/>
          <w:kern w:val="0"/>
          <w:sz w:val="24"/>
          <w:szCs w:val="24"/>
        </w:rPr>
        <w:t>自主实现相关功能。</w:t>
      </w:r>
    </w:p>
    <w:p w14:paraId="480334DE" w14:textId="67A31391" w:rsidR="00D9552F" w:rsidRPr="007A2838" w:rsidRDefault="007A2838" w:rsidP="0038010D">
      <w:pPr>
        <w:jc w:val="left"/>
        <w:outlineLvl w:val="2"/>
        <w:rPr>
          <w:rFonts w:ascii="Consolas" w:eastAsia="SimHei" w:hAnsi="Consolas" w:cs="Arial"/>
          <w:b/>
          <w:sz w:val="32"/>
          <w:szCs w:val="32"/>
        </w:rPr>
      </w:pPr>
      <w:bookmarkStart w:id="27" w:name="_Toc407265607"/>
      <w:bookmarkStart w:id="28" w:name="_Toc421091298"/>
      <w:bookmarkStart w:id="29" w:name="_Toc422246624"/>
      <w:r>
        <w:rPr>
          <w:rFonts w:ascii="Consolas" w:eastAsia="SimHei" w:hAnsi="Arial" w:cs="Arial"/>
          <w:b/>
          <w:sz w:val="32"/>
          <w:szCs w:val="32"/>
        </w:rPr>
        <w:t>6.1.2</w:t>
      </w:r>
      <w:r w:rsidR="00D9552F" w:rsidRPr="007A2838">
        <w:rPr>
          <w:rFonts w:ascii="Consolas" w:eastAsia="SimHei" w:hAnsi="Arial" w:cs="Arial"/>
          <w:b/>
          <w:sz w:val="32"/>
          <w:szCs w:val="32"/>
        </w:rPr>
        <w:t>签名算法</w:t>
      </w:r>
      <w:bookmarkEnd w:id="27"/>
      <w:bookmarkEnd w:id="28"/>
      <w:bookmarkEnd w:id="29"/>
    </w:p>
    <w:p w14:paraId="3E0FF6A6" w14:textId="77777777" w:rsidR="00D9552F" w:rsidRPr="00CC0371" w:rsidRDefault="00D9552F" w:rsidP="00D9552F">
      <w:pPr>
        <w:pStyle w:val="a7"/>
        <w:ind w:firstLineChars="0" w:firstLine="0"/>
        <w:jc w:val="left"/>
        <w:rPr>
          <w:rFonts w:ascii="Microsoft YaHei" w:eastAsia="Microsoft YaHei" w:hAnsi="Microsoft YaHei" w:cs="Arial"/>
          <w:b/>
          <w:color w:val="FF0000"/>
          <w:sz w:val="32"/>
          <w:szCs w:val="32"/>
        </w:rPr>
      </w:pPr>
      <w:r w:rsidRPr="00CC0371">
        <w:rPr>
          <w:rFonts w:ascii="Microsoft YaHei" w:eastAsia="Microsoft YaHei" w:hAnsi="Microsoft YaHei" w:cs="Arial"/>
          <w:b/>
          <w:color w:val="FF0000"/>
          <w:sz w:val="32"/>
          <w:szCs w:val="32"/>
        </w:rPr>
        <w:t>基本签名</w:t>
      </w:r>
    </w:p>
    <w:p w14:paraId="05761B85" w14:textId="77777777" w:rsidR="00D9552F" w:rsidRPr="008F66DD" w:rsidRDefault="00D9552F" w:rsidP="00D9552F">
      <w:pPr>
        <w:ind w:firstLine="480"/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SimSun" w:cs="SimSun"/>
          <w:kern w:val="0"/>
          <w:sz w:val="24"/>
          <w:szCs w:val="24"/>
        </w:rPr>
        <w:t>基本签名只对固定的基本参数进行签名，是</w:t>
      </w:r>
      <w:r w:rsidRPr="008F66DD">
        <w:rPr>
          <w:rFonts w:ascii="Consolas" w:hAnsi="Consolas" w:cs="SimSun"/>
          <w:kern w:val="0"/>
          <w:sz w:val="24"/>
          <w:szCs w:val="24"/>
        </w:rPr>
        <w:t>CP</w:t>
      </w:r>
      <w:r w:rsidRPr="008F66DD">
        <w:rPr>
          <w:rFonts w:ascii="Consolas" w:hAnsi="SimSun" w:cs="SimSun"/>
          <w:kern w:val="0"/>
          <w:sz w:val="24"/>
          <w:szCs w:val="24"/>
        </w:rPr>
        <w:t>身份的证明。</w:t>
      </w:r>
    </w:p>
    <w:p w14:paraId="1F0A6F4C" w14:textId="77777777" w:rsidR="00D9552F" w:rsidRPr="008F66DD" w:rsidRDefault="00D9552F" w:rsidP="00D9552F">
      <w:pPr>
        <w:ind w:firstLine="480"/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SimSun" w:cs="SimSun"/>
          <w:kern w:val="0"/>
          <w:sz w:val="24"/>
          <w:szCs w:val="24"/>
        </w:rPr>
        <w:t>必须进行签名的字段：统一为</w:t>
      </w:r>
      <w:r w:rsidRPr="008F66DD">
        <w:rPr>
          <w:rFonts w:ascii="Consolas" w:hAnsi="Consolas" w:cs="SimSun"/>
          <w:kern w:val="0"/>
          <w:sz w:val="24"/>
          <w:szCs w:val="24"/>
        </w:rPr>
        <w:t>client_id</w:t>
      </w:r>
      <w:r w:rsidRPr="008F66DD">
        <w:rPr>
          <w:rFonts w:ascii="Consolas" w:hAnsi="SimSun" w:cs="SimSun"/>
          <w:kern w:val="0"/>
          <w:sz w:val="24"/>
          <w:szCs w:val="24"/>
        </w:rPr>
        <w:t>、</w:t>
      </w:r>
      <w:r w:rsidRPr="008F66DD">
        <w:rPr>
          <w:rFonts w:ascii="Consolas" w:hAnsi="Consolas" w:cs="SimSun"/>
          <w:kern w:val="0"/>
          <w:sz w:val="24"/>
          <w:szCs w:val="24"/>
        </w:rPr>
        <w:t>sign_method</w:t>
      </w:r>
      <w:r w:rsidRPr="008F66DD">
        <w:rPr>
          <w:rFonts w:ascii="Consolas" w:hAnsi="SimSun" w:cs="SimSun"/>
          <w:kern w:val="0"/>
          <w:sz w:val="24"/>
          <w:szCs w:val="24"/>
        </w:rPr>
        <w:t>、</w:t>
      </w:r>
      <w:r w:rsidRPr="008F66DD">
        <w:rPr>
          <w:rFonts w:ascii="Consolas" w:hAnsi="Consolas" w:cs="SimSun"/>
          <w:kern w:val="0"/>
          <w:sz w:val="24"/>
          <w:szCs w:val="24"/>
        </w:rPr>
        <w:t>version</w:t>
      </w:r>
      <w:r w:rsidRPr="008F66DD">
        <w:rPr>
          <w:rFonts w:ascii="Consolas" w:hAnsi="SimSun" w:cs="SimSun"/>
          <w:kern w:val="0"/>
          <w:sz w:val="24"/>
          <w:szCs w:val="24"/>
        </w:rPr>
        <w:t>、</w:t>
      </w:r>
      <w:r w:rsidRPr="008F66DD">
        <w:rPr>
          <w:rFonts w:ascii="Consolas" w:hAnsi="Consolas" w:cs="SimSun"/>
          <w:kern w:val="0"/>
          <w:sz w:val="24"/>
          <w:szCs w:val="24"/>
        </w:rPr>
        <w:t>timestamp</w:t>
      </w:r>
      <w:r w:rsidRPr="008F66DD">
        <w:rPr>
          <w:rFonts w:ascii="Consolas" w:hAnsi="SimSun" w:cs="SimSun"/>
          <w:kern w:val="0"/>
          <w:sz w:val="24"/>
          <w:szCs w:val="24"/>
        </w:rPr>
        <w:t>、</w:t>
      </w:r>
      <w:r w:rsidRPr="008F66DD">
        <w:rPr>
          <w:rFonts w:ascii="Consolas" w:hAnsi="Consolas" w:cs="SimSun"/>
          <w:kern w:val="0"/>
          <w:sz w:val="24"/>
          <w:szCs w:val="24"/>
        </w:rPr>
        <w:t>client_secret</w:t>
      </w:r>
    </w:p>
    <w:p w14:paraId="6E5C7000" w14:textId="77777777" w:rsidR="00D9552F" w:rsidRPr="008F66DD" w:rsidRDefault="00D9552F" w:rsidP="00D9552F">
      <w:pPr>
        <w:ind w:firstLine="480"/>
        <w:jc w:val="left"/>
        <w:rPr>
          <w:rFonts w:ascii="Consolas" w:hAnsi="Consolas" w:cs="SimSun"/>
          <w:kern w:val="0"/>
          <w:sz w:val="24"/>
          <w:szCs w:val="24"/>
        </w:rPr>
      </w:pPr>
    </w:p>
    <w:p w14:paraId="6B41B572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SimSun" w:cs="SimSun"/>
          <w:kern w:val="0"/>
          <w:sz w:val="24"/>
          <w:szCs w:val="24"/>
        </w:rPr>
        <w:t>具体算法如下：</w:t>
      </w:r>
      <w:r w:rsidRPr="008F66DD">
        <w:rPr>
          <w:rFonts w:ascii="Consolas" w:hAnsi="Consolas" w:cs="SimSun"/>
          <w:kern w:val="0"/>
          <w:sz w:val="24"/>
          <w:szCs w:val="24"/>
        </w:rPr>
        <w:t xml:space="preserve"> </w:t>
      </w:r>
    </w:p>
    <w:p w14:paraId="52DAC395" w14:textId="77777777" w:rsidR="00D9552F" w:rsidRPr="008F66DD" w:rsidRDefault="00D9552F" w:rsidP="00D9552F">
      <w:pPr>
        <w:ind w:firstLine="480"/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SimSun" w:cs="SimSun"/>
          <w:kern w:val="0"/>
          <w:sz w:val="24"/>
          <w:szCs w:val="24"/>
        </w:rPr>
        <w:t>在调用接口时，如果需要使用基本签名，需要在</w:t>
      </w:r>
      <w:r w:rsidRPr="008F66DD">
        <w:rPr>
          <w:rFonts w:ascii="Consolas" w:hAnsi="Consolas" w:cs="SimSun"/>
          <w:kern w:val="0"/>
          <w:sz w:val="24"/>
          <w:szCs w:val="24"/>
        </w:rPr>
        <w:t>https</w:t>
      </w:r>
      <w:r w:rsidRPr="008F66DD">
        <w:rPr>
          <w:rFonts w:ascii="Consolas" w:hAnsi="SimSun" w:cs="SimSun"/>
          <w:kern w:val="0"/>
          <w:sz w:val="24"/>
          <w:szCs w:val="24"/>
        </w:rPr>
        <w:t>请求参数中加入如下参数</w:t>
      </w:r>
      <w:r w:rsidRPr="008F66DD">
        <w:rPr>
          <w:rFonts w:ascii="Consolas" w:hAnsi="Consolas" w:cs="SimSun"/>
          <w:kern w:val="0"/>
          <w:sz w:val="24"/>
          <w:szCs w:val="24"/>
        </w:rPr>
        <w:t xml:space="preserve">, </w:t>
      </w:r>
      <w:r w:rsidRPr="008F66DD">
        <w:rPr>
          <w:rFonts w:ascii="Consolas" w:hAnsi="SimSun" w:cs="SimSun"/>
          <w:kern w:val="0"/>
          <w:sz w:val="24"/>
          <w:szCs w:val="24"/>
        </w:rPr>
        <w:t>且参数名必须保持一致：</w:t>
      </w:r>
      <w:r w:rsidRPr="008F66DD">
        <w:rPr>
          <w:rFonts w:ascii="Consolas" w:hAnsi="Consolas" w:cs="SimSun"/>
          <w:kern w:val="0"/>
          <w:sz w:val="24"/>
          <w:szCs w:val="24"/>
        </w:rPr>
        <w:t>client_id</w:t>
      </w:r>
      <w:r w:rsidRPr="008F66DD">
        <w:rPr>
          <w:rFonts w:ascii="Consolas" w:hAnsi="SimSun" w:cs="SimSun"/>
          <w:kern w:val="0"/>
          <w:sz w:val="24"/>
          <w:szCs w:val="24"/>
        </w:rPr>
        <w:t>、</w:t>
      </w:r>
      <w:r w:rsidRPr="008F66DD">
        <w:rPr>
          <w:rFonts w:ascii="Consolas" w:hAnsi="Consolas" w:cs="SimSun"/>
          <w:kern w:val="0"/>
          <w:sz w:val="24"/>
          <w:szCs w:val="24"/>
        </w:rPr>
        <w:t>sign_method</w:t>
      </w:r>
      <w:r w:rsidRPr="008F66DD">
        <w:rPr>
          <w:rFonts w:ascii="Consolas" w:hAnsi="SimSun" w:cs="SimSun"/>
          <w:kern w:val="0"/>
          <w:sz w:val="24"/>
          <w:szCs w:val="24"/>
        </w:rPr>
        <w:t>、</w:t>
      </w:r>
      <w:r w:rsidRPr="008F66DD">
        <w:rPr>
          <w:rFonts w:ascii="Consolas" w:hAnsi="Consolas" w:cs="SimSun"/>
          <w:kern w:val="0"/>
          <w:sz w:val="24"/>
          <w:szCs w:val="24"/>
        </w:rPr>
        <w:t>version</w:t>
      </w:r>
      <w:r w:rsidRPr="008F66DD">
        <w:rPr>
          <w:rFonts w:ascii="Consolas" w:hAnsi="SimSun" w:cs="SimSun"/>
          <w:kern w:val="0"/>
          <w:sz w:val="24"/>
          <w:szCs w:val="24"/>
        </w:rPr>
        <w:t>、</w:t>
      </w:r>
      <w:r w:rsidRPr="008F66DD">
        <w:rPr>
          <w:rFonts w:ascii="Consolas" w:hAnsi="Consolas" w:cs="SimSun"/>
          <w:kern w:val="0"/>
          <w:sz w:val="24"/>
          <w:szCs w:val="24"/>
        </w:rPr>
        <w:t>timestamp</w:t>
      </w:r>
      <w:r w:rsidRPr="008F66DD">
        <w:rPr>
          <w:rFonts w:ascii="Consolas" w:hAnsi="SimSun" w:cs="SimSun"/>
          <w:kern w:val="0"/>
          <w:sz w:val="24"/>
          <w:szCs w:val="24"/>
        </w:rPr>
        <w:t>、</w:t>
      </w:r>
      <w:r w:rsidRPr="008F66DD">
        <w:rPr>
          <w:rFonts w:ascii="Consolas" w:hAnsi="Consolas" w:cs="SimSun"/>
          <w:kern w:val="0"/>
          <w:sz w:val="24"/>
          <w:szCs w:val="24"/>
        </w:rPr>
        <w:t>sign_sort</w:t>
      </w:r>
      <w:r w:rsidRPr="008F66DD">
        <w:rPr>
          <w:rFonts w:ascii="Consolas" w:hAnsi="SimSun" w:cs="SimSun"/>
          <w:kern w:val="0"/>
          <w:sz w:val="24"/>
          <w:szCs w:val="24"/>
        </w:rPr>
        <w:t>、</w:t>
      </w:r>
      <w:r w:rsidRPr="008F66DD">
        <w:rPr>
          <w:rFonts w:ascii="Consolas" w:hAnsi="Consolas" w:cs="SimSun"/>
          <w:kern w:val="0"/>
          <w:sz w:val="24"/>
          <w:szCs w:val="24"/>
        </w:rPr>
        <w:t>signature</w:t>
      </w:r>
      <w:r w:rsidRPr="008F66DD">
        <w:rPr>
          <w:rFonts w:ascii="Consolas" w:hAnsi="SimSun" w:cs="SimSun"/>
          <w:kern w:val="0"/>
          <w:sz w:val="24"/>
          <w:szCs w:val="24"/>
        </w:rPr>
        <w:t>。</w:t>
      </w:r>
    </w:p>
    <w:p w14:paraId="2D8E1DFF" w14:textId="77777777" w:rsidR="00D9552F" w:rsidRPr="008F66DD" w:rsidRDefault="00D9552F" w:rsidP="00D9552F">
      <w:pPr>
        <w:jc w:val="left"/>
        <w:rPr>
          <w:rFonts w:ascii="Consolas" w:hAnsi="Consolas" w:cs="SimSun"/>
          <w:b/>
          <w:kern w:val="0"/>
          <w:sz w:val="24"/>
          <w:szCs w:val="24"/>
        </w:rPr>
      </w:pPr>
    </w:p>
    <w:p w14:paraId="40218492" w14:textId="77777777" w:rsidR="00D9552F" w:rsidRPr="008F66DD" w:rsidRDefault="00D9552F" w:rsidP="00D9552F">
      <w:pPr>
        <w:jc w:val="left"/>
        <w:rPr>
          <w:rFonts w:ascii="Consolas" w:hAnsi="Consolas" w:cs="SimSun"/>
          <w:b/>
          <w:kern w:val="0"/>
          <w:sz w:val="24"/>
          <w:szCs w:val="24"/>
        </w:rPr>
      </w:pPr>
      <w:r w:rsidRPr="008F66DD">
        <w:rPr>
          <w:rFonts w:ascii="Consolas" w:hAnsi="Consolas" w:cs="SimSun"/>
          <w:b/>
          <w:kern w:val="0"/>
          <w:sz w:val="24"/>
          <w:szCs w:val="24"/>
        </w:rPr>
        <w:t>client_id:</w:t>
      </w:r>
      <w:r w:rsidRPr="008F66DD">
        <w:rPr>
          <w:rFonts w:ascii="Consolas" w:hAnsi="Consolas" w:cs="SimSun"/>
          <w:kern w:val="0"/>
          <w:sz w:val="24"/>
          <w:szCs w:val="24"/>
        </w:rPr>
        <w:t xml:space="preserve"> </w:t>
      </w:r>
      <w:r w:rsidRPr="008F66DD">
        <w:rPr>
          <w:rFonts w:ascii="Consolas" w:hAnsi="SimSun" w:cs="SimSun"/>
          <w:kern w:val="0"/>
          <w:sz w:val="24"/>
          <w:szCs w:val="24"/>
        </w:rPr>
        <w:t>应用向开放平台注册时分配的应用编号</w:t>
      </w:r>
    </w:p>
    <w:p w14:paraId="60E7B313" w14:textId="77777777" w:rsidR="00D9552F" w:rsidRPr="008F66DD" w:rsidRDefault="00D9552F" w:rsidP="00D9552F">
      <w:pPr>
        <w:jc w:val="left"/>
        <w:rPr>
          <w:rFonts w:ascii="Consolas" w:hAnsi="Consolas" w:cs="SimSun"/>
          <w:b/>
          <w:kern w:val="0"/>
          <w:sz w:val="24"/>
          <w:szCs w:val="24"/>
        </w:rPr>
      </w:pPr>
    </w:p>
    <w:p w14:paraId="33CDB82B" w14:textId="77777777" w:rsidR="00D9552F" w:rsidRPr="008B12C6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Consolas" w:cs="SimSun"/>
          <w:b/>
          <w:kern w:val="0"/>
          <w:sz w:val="24"/>
          <w:szCs w:val="24"/>
        </w:rPr>
        <w:t>sign_method:</w:t>
      </w:r>
      <w:r w:rsidRPr="008F66DD">
        <w:rPr>
          <w:rFonts w:ascii="Consolas" w:hAnsi="Consolas" w:cs="SimSun"/>
          <w:kern w:val="0"/>
          <w:sz w:val="24"/>
          <w:szCs w:val="24"/>
        </w:rPr>
        <w:t xml:space="preserve"> </w:t>
      </w:r>
      <w:r w:rsidRPr="008F66DD">
        <w:rPr>
          <w:rFonts w:ascii="Consolas" w:hAnsi="SimSun" w:cs="SimSun"/>
          <w:kern w:val="0"/>
          <w:sz w:val="24"/>
          <w:szCs w:val="24"/>
        </w:rPr>
        <w:t>数字签名的编码算法，如</w:t>
      </w:r>
      <w:r w:rsidRPr="008F66DD">
        <w:rPr>
          <w:rFonts w:ascii="Consolas" w:hAnsi="Consolas" w:cs="SimSun"/>
          <w:kern w:val="0"/>
          <w:sz w:val="24"/>
          <w:szCs w:val="24"/>
        </w:rPr>
        <w:t>MD5</w:t>
      </w:r>
      <w:r w:rsidRPr="008F66DD">
        <w:rPr>
          <w:rFonts w:ascii="Consolas" w:hAnsi="SimSun" w:cs="SimSun"/>
          <w:kern w:val="0"/>
          <w:sz w:val="24"/>
          <w:szCs w:val="24"/>
        </w:rPr>
        <w:t>，</w:t>
      </w:r>
      <w:r w:rsidRPr="008F66DD">
        <w:rPr>
          <w:rFonts w:ascii="Consolas" w:hAnsi="Consolas" w:cs="SimSun"/>
          <w:kern w:val="0"/>
          <w:sz w:val="24"/>
          <w:szCs w:val="24"/>
        </w:rPr>
        <w:t>HmacSha1</w:t>
      </w:r>
      <w:r w:rsidRPr="008F66DD">
        <w:rPr>
          <w:rFonts w:ascii="Consolas" w:hAnsi="SimSun" w:cs="SimSun"/>
          <w:kern w:val="0"/>
          <w:sz w:val="24"/>
          <w:szCs w:val="24"/>
        </w:rPr>
        <w:t>，</w:t>
      </w:r>
      <w:r w:rsidRPr="008F66DD">
        <w:rPr>
          <w:rFonts w:ascii="Consolas" w:hAnsi="Consolas" w:cs="SimSun"/>
          <w:kern w:val="0"/>
          <w:sz w:val="24"/>
          <w:szCs w:val="24"/>
        </w:rPr>
        <w:t>HmacMD5</w:t>
      </w:r>
      <w:r w:rsidRPr="008F66DD">
        <w:rPr>
          <w:rFonts w:ascii="Consolas" w:hAnsi="SimSun" w:cs="SimSun"/>
          <w:kern w:val="0"/>
          <w:sz w:val="24"/>
          <w:szCs w:val="24"/>
        </w:rPr>
        <w:t>等，</w:t>
      </w:r>
      <w:r w:rsidRPr="008F66DD">
        <w:rPr>
          <w:rFonts w:ascii="Consolas" w:hAnsi="Consolas" w:cs="SimSun"/>
          <w:kern w:val="0"/>
          <w:sz w:val="24"/>
          <w:szCs w:val="24"/>
        </w:rPr>
        <w:t>SDK</w:t>
      </w:r>
      <w:r>
        <w:rPr>
          <w:rFonts w:ascii="Consolas" w:hAnsi="Consolas" w:cs="SimSun" w:hint="eastAsia"/>
          <w:kern w:val="0"/>
          <w:sz w:val="24"/>
          <w:szCs w:val="24"/>
        </w:rPr>
        <w:t>目前</w:t>
      </w:r>
      <w:r w:rsidRPr="008F66DD">
        <w:rPr>
          <w:rFonts w:ascii="Consolas" w:hAnsi="SimSun" w:cs="SimSun"/>
          <w:kern w:val="0"/>
          <w:sz w:val="24"/>
          <w:szCs w:val="24"/>
        </w:rPr>
        <w:t>版本暂时只支持</w:t>
      </w:r>
      <w:r w:rsidRPr="008F66DD">
        <w:rPr>
          <w:rFonts w:ascii="Consolas" w:hAnsi="Consolas" w:cs="SimSun"/>
          <w:kern w:val="0"/>
          <w:sz w:val="24"/>
          <w:szCs w:val="24"/>
        </w:rPr>
        <w:t>MD5</w:t>
      </w:r>
      <w:r w:rsidRPr="008F66DD">
        <w:rPr>
          <w:rFonts w:ascii="Consolas" w:hAnsi="SimSun" w:cs="SimSun"/>
          <w:kern w:val="0"/>
          <w:sz w:val="24"/>
          <w:szCs w:val="24"/>
        </w:rPr>
        <w:t>算法</w:t>
      </w:r>
    </w:p>
    <w:p w14:paraId="761F2268" w14:textId="77777777" w:rsidR="00D9552F" w:rsidRPr="008F66DD" w:rsidRDefault="00D9552F" w:rsidP="00D9552F">
      <w:pPr>
        <w:jc w:val="left"/>
        <w:rPr>
          <w:rFonts w:ascii="Consolas" w:hAnsi="Consolas" w:cs="SimSun"/>
          <w:b/>
          <w:kern w:val="0"/>
          <w:sz w:val="24"/>
          <w:szCs w:val="24"/>
        </w:rPr>
      </w:pPr>
    </w:p>
    <w:p w14:paraId="2377F95A" w14:textId="77777777" w:rsidR="00D9552F" w:rsidRPr="008F66DD" w:rsidRDefault="00D9552F" w:rsidP="00D9552F">
      <w:pPr>
        <w:jc w:val="left"/>
        <w:rPr>
          <w:rFonts w:ascii="Consolas" w:hAnsi="Consolas" w:cs="SimSun"/>
          <w:b/>
          <w:kern w:val="0"/>
          <w:sz w:val="24"/>
          <w:szCs w:val="24"/>
        </w:rPr>
      </w:pPr>
      <w:r w:rsidRPr="008F66DD">
        <w:rPr>
          <w:rFonts w:ascii="Consolas" w:hAnsi="Consolas" w:cs="SimSun"/>
          <w:b/>
          <w:kern w:val="0"/>
          <w:sz w:val="24"/>
          <w:szCs w:val="24"/>
        </w:rPr>
        <w:t>version:</w:t>
      </w:r>
      <w:r w:rsidRPr="008F66DD">
        <w:rPr>
          <w:rFonts w:ascii="Consolas" w:hAnsi="Consolas" w:cs="SimSun"/>
          <w:kern w:val="0"/>
          <w:sz w:val="24"/>
          <w:szCs w:val="24"/>
        </w:rPr>
        <w:t xml:space="preserve"> </w:t>
      </w:r>
      <w:r w:rsidRPr="008F66DD">
        <w:rPr>
          <w:rFonts w:ascii="Consolas" w:hAnsi="SimSun" w:cs="SimSun"/>
          <w:kern w:val="0"/>
          <w:sz w:val="24"/>
          <w:szCs w:val="24"/>
        </w:rPr>
        <w:t>所使用的</w:t>
      </w:r>
      <w:r w:rsidRPr="008F66DD">
        <w:rPr>
          <w:rFonts w:ascii="Consolas" w:hAnsi="Consolas" w:cs="SimSun"/>
          <w:kern w:val="0"/>
          <w:sz w:val="24"/>
          <w:szCs w:val="24"/>
        </w:rPr>
        <w:t>SDK</w:t>
      </w:r>
      <w:r>
        <w:rPr>
          <w:rFonts w:ascii="Consolas" w:hAnsi="SimSun" w:cs="SimSun"/>
          <w:kern w:val="0"/>
          <w:sz w:val="24"/>
          <w:szCs w:val="24"/>
        </w:rPr>
        <w:t>版本</w:t>
      </w:r>
      <w:r>
        <w:rPr>
          <w:rFonts w:ascii="Consolas" w:hAnsi="SimSun" w:cs="SimSun" w:hint="eastAsia"/>
          <w:kern w:val="0"/>
          <w:sz w:val="24"/>
          <w:szCs w:val="24"/>
        </w:rPr>
        <w:t>号，例如</w:t>
      </w:r>
      <w:r>
        <w:rPr>
          <w:rFonts w:ascii="Consolas" w:hAnsi="SimSun" w:cs="SimSun" w:hint="eastAsia"/>
          <w:kern w:val="0"/>
          <w:sz w:val="24"/>
          <w:szCs w:val="24"/>
        </w:rPr>
        <w:t>v2.1.0</w:t>
      </w:r>
    </w:p>
    <w:p w14:paraId="4CA5B80D" w14:textId="77777777" w:rsidR="00D9552F" w:rsidRPr="008F66DD" w:rsidRDefault="00D9552F" w:rsidP="00D9552F">
      <w:pPr>
        <w:jc w:val="left"/>
        <w:rPr>
          <w:rFonts w:ascii="Consolas" w:hAnsi="Consolas" w:cs="SimSun"/>
          <w:b/>
          <w:kern w:val="0"/>
          <w:sz w:val="24"/>
          <w:szCs w:val="24"/>
        </w:rPr>
      </w:pPr>
    </w:p>
    <w:p w14:paraId="0C92BA12" w14:textId="77777777" w:rsidR="00D9552F" w:rsidRPr="008F66DD" w:rsidRDefault="00D9552F" w:rsidP="00D9552F">
      <w:pPr>
        <w:jc w:val="left"/>
        <w:rPr>
          <w:rFonts w:ascii="Consolas" w:hAnsi="Consolas" w:cs="SimSun"/>
          <w:b/>
          <w:kern w:val="0"/>
          <w:sz w:val="24"/>
          <w:szCs w:val="24"/>
        </w:rPr>
      </w:pPr>
      <w:r w:rsidRPr="008F66DD">
        <w:rPr>
          <w:rFonts w:ascii="Consolas" w:hAnsi="Consolas" w:cs="SimSun"/>
          <w:b/>
          <w:kern w:val="0"/>
          <w:sz w:val="24"/>
          <w:szCs w:val="24"/>
        </w:rPr>
        <w:t>timestamp:</w:t>
      </w:r>
      <w:r w:rsidRPr="008F66DD">
        <w:rPr>
          <w:rFonts w:ascii="Consolas" w:hAnsi="Consolas" w:cs="SimSun"/>
          <w:kern w:val="0"/>
          <w:sz w:val="24"/>
          <w:szCs w:val="24"/>
        </w:rPr>
        <w:t xml:space="preserve"> </w:t>
      </w:r>
      <w:r w:rsidRPr="008F66DD">
        <w:rPr>
          <w:rFonts w:ascii="Consolas" w:hAnsi="SimSun" w:cs="SimSun"/>
          <w:kern w:val="0"/>
          <w:sz w:val="24"/>
          <w:szCs w:val="24"/>
        </w:rPr>
        <w:t>请求发起时的时间戳，如：</w:t>
      </w:r>
      <w:r w:rsidRPr="008F66DD">
        <w:rPr>
          <w:rFonts w:ascii="Consolas" w:hAnsi="Consolas" w:cs="SimSun"/>
          <w:kern w:val="0"/>
          <w:sz w:val="24"/>
          <w:szCs w:val="24"/>
        </w:rPr>
        <w:t>1385345938378</w:t>
      </w:r>
    </w:p>
    <w:p w14:paraId="73F8F4DD" w14:textId="77777777" w:rsidR="00D9552F" w:rsidRPr="008F66DD" w:rsidRDefault="00D9552F" w:rsidP="00D9552F">
      <w:pPr>
        <w:jc w:val="left"/>
        <w:rPr>
          <w:rFonts w:ascii="Consolas" w:hAnsi="Consolas" w:cs="SimSun"/>
          <w:b/>
          <w:kern w:val="0"/>
          <w:sz w:val="24"/>
          <w:szCs w:val="24"/>
        </w:rPr>
      </w:pPr>
    </w:p>
    <w:p w14:paraId="30D6C88F" w14:textId="77777777" w:rsidR="00D9552F" w:rsidRDefault="00D9552F" w:rsidP="00D9552F">
      <w:pPr>
        <w:jc w:val="left"/>
        <w:rPr>
          <w:rFonts w:ascii="Consolas" w:hAnsi="Consolas" w:cs="SimSun"/>
          <w:color w:val="FF0000"/>
          <w:kern w:val="0"/>
          <w:sz w:val="24"/>
          <w:szCs w:val="24"/>
        </w:rPr>
      </w:pPr>
      <w:r w:rsidRPr="008F66DD">
        <w:rPr>
          <w:rFonts w:ascii="Consolas" w:hAnsi="Consolas" w:cs="SimSun"/>
          <w:b/>
          <w:color w:val="FF0000"/>
          <w:kern w:val="0"/>
          <w:sz w:val="24"/>
          <w:szCs w:val="24"/>
        </w:rPr>
        <w:t>sign_sort</w:t>
      </w:r>
      <w:r w:rsidRPr="008F66DD">
        <w:rPr>
          <w:rFonts w:ascii="Consolas" w:hAnsi="SimSun" w:cs="SimSun"/>
          <w:b/>
          <w:color w:val="FF0000"/>
          <w:kern w:val="0"/>
          <w:sz w:val="24"/>
          <w:szCs w:val="24"/>
        </w:rPr>
        <w:t>：</w:t>
      </w:r>
      <w:r w:rsidRPr="008F66DD">
        <w:rPr>
          <w:rFonts w:ascii="Consolas" w:hAnsi="SimSun" w:cs="SimSun"/>
          <w:kern w:val="0"/>
          <w:sz w:val="24"/>
          <w:szCs w:val="24"/>
        </w:rPr>
        <w:t>用于指定请求参数在进行数字签名时的排列顺序。把</w:t>
      </w:r>
      <w:r w:rsidRPr="008F66DD">
        <w:rPr>
          <w:rFonts w:ascii="Consolas" w:hAnsi="Consolas" w:cs="SimSun"/>
          <w:kern w:val="0"/>
          <w:sz w:val="24"/>
          <w:szCs w:val="24"/>
        </w:rPr>
        <w:t>client_id</w:t>
      </w:r>
      <w:r w:rsidRPr="008F66DD">
        <w:rPr>
          <w:rFonts w:ascii="Consolas" w:hAnsi="SimSun" w:cs="SimSun"/>
          <w:kern w:val="0"/>
          <w:sz w:val="24"/>
          <w:szCs w:val="24"/>
        </w:rPr>
        <w:t>、</w:t>
      </w:r>
      <w:r w:rsidRPr="008F66DD">
        <w:rPr>
          <w:rFonts w:ascii="Consolas" w:hAnsi="Consolas" w:cs="SimSun"/>
          <w:kern w:val="0"/>
          <w:sz w:val="24"/>
          <w:szCs w:val="24"/>
        </w:rPr>
        <w:t>sign_method</w:t>
      </w:r>
      <w:r w:rsidRPr="008F66DD">
        <w:rPr>
          <w:rFonts w:ascii="Consolas" w:hAnsi="SimSun" w:cs="SimSun"/>
          <w:kern w:val="0"/>
          <w:sz w:val="24"/>
          <w:szCs w:val="24"/>
        </w:rPr>
        <w:t>、</w:t>
      </w:r>
      <w:r w:rsidRPr="008F66DD">
        <w:rPr>
          <w:rFonts w:ascii="Consolas" w:hAnsi="Consolas" w:cs="SimSun"/>
          <w:kern w:val="0"/>
          <w:sz w:val="24"/>
          <w:szCs w:val="24"/>
        </w:rPr>
        <w:t>version</w:t>
      </w:r>
      <w:r w:rsidRPr="008F66DD">
        <w:rPr>
          <w:rFonts w:ascii="Consolas" w:hAnsi="SimSun" w:cs="SimSun"/>
          <w:kern w:val="0"/>
          <w:sz w:val="24"/>
          <w:szCs w:val="24"/>
        </w:rPr>
        <w:t>、</w:t>
      </w:r>
      <w:r w:rsidRPr="008F66DD">
        <w:rPr>
          <w:rFonts w:ascii="Consolas" w:hAnsi="Consolas" w:cs="SimSun"/>
          <w:kern w:val="0"/>
          <w:sz w:val="24"/>
          <w:szCs w:val="24"/>
        </w:rPr>
        <w:t>timestamp</w:t>
      </w:r>
      <w:r w:rsidRPr="008F66DD">
        <w:rPr>
          <w:rFonts w:ascii="Consolas" w:hAnsi="SimSun" w:cs="SimSun"/>
          <w:kern w:val="0"/>
          <w:sz w:val="24"/>
          <w:szCs w:val="24"/>
        </w:rPr>
        <w:t>、</w:t>
      </w:r>
      <w:r w:rsidRPr="008F66DD">
        <w:rPr>
          <w:rFonts w:ascii="Consolas" w:hAnsi="Consolas" w:cs="SimSun"/>
          <w:kern w:val="0"/>
          <w:sz w:val="24"/>
          <w:szCs w:val="24"/>
        </w:rPr>
        <w:t>client_secret</w:t>
      </w:r>
      <w:r w:rsidRPr="008F66DD">
        <w:rPr>
          <w:rFonts w:ascii="Consolas" w:hAnsi="SimSun" w:cs="SimSun"/>
          <w:kern w:val="0"/>
          <w:sz w:val="24"/>
          <w:szCs w:val="24"/>
        </w:rPr>
        <w:t>的参数名，按照任意顺序排列，然后拼接起来，参数名之间以</w:t>
      </w:r>
      <w:r w:rsidRPr="008F66DD">
        <w:rPr>
          <w:rFonts w:ascii="Consolas" w:hAnsi="Consolas" w:cs="SimSun"/>
          <w:kern w:val="0"/>
          <w:sz w:val="24"/>
          <w:szCs w:val="24"/>
        </w:rPr>
        <w:t>“&amp;”</w:t>
      </w:r>
      <w:r w:rsidRPr="008F66DD">
        <w:rPr>
          <w:rFonts w:ascii="Consolas" w:hAnsi="SimSun" w:cs="SimSun"/>
          <w:kern w:val="0"/>
          <w:sz w:val="24"/>
          <w:szCs w:val="24"/>
        </w:rPr>
        <w:t>符号连接。例如：</w:t>
      </w:r>
      <w:r w:rsidRPr="008F66DD">
        <w:rPr>
          <w:rFonts w:ascii="Consolas" w:hAnsi="Consolas" w:cs="SimSun"/>
          <w:kern w:val="0"/>
          <w:sz w:val="24"/>
          <w:szCs w:val="24"/>
        </w:rPr>
        <w:t>sign_sort=client_id&amp;sign_method&amp;version&amp;timestamp&amp;client_secret</w:t>
      </w:r>
      <w:r>
        <w:rPr>
          <w:rFonts w:ascii="Consolas" w:hAnsi="Consolas" w:cs="SimSun" w:hint="eastAsia"/>
          <w:kern w:val="0"/>
          <w:sz w:val="24"/>
          <w:szCs w:val="24"/>
        </w:rPr>
        <w:t>。</w:t>
      </w:r>
      <w:r w:rsidRPr="00D631E0">
        <w:rPr>
          <w:rFonts w:ascii="Consolas" w:hAnsi="Consolas" w:cs="SimSun" w:hint="eastAsia"/>
          <w:color w:val="FF0000"/>
          <w:kern w:val="0"/>
          <w:sz w:val="24"/>
          <w:szCs w:val="24"/>
        </w:rPr>
        <w:t>另外请在签名后，请求发送前对此字段进行</w:t>
      </w:r>
      <w:r w:rsidRPr="00D631E0">
        <w:rPr>
          <w:rFonts w:ascii="Consolas" w:hAnsi="Consolas" w:cs="SimSun" w:hint="eastAsia"/>
          <w:color w:val="FF0000"/>
          <w:kern w:val="0"/>
          <w:sz w:val="24"/>
          <w:szCs w:val="24"/>
        </w:rPr>
        <w:t>urlencode</w:t>
      </w:r>
    </w:p>
    <w:p w14:paraId="3AD8DC9B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</w:p>
    <w:p w14:paraId="2C940B2A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Consolas" w:cs="SimSun"/>
          <w:b/>
          <w:kern w:val="0"/>
          <w:sz w:val="24"/>
          <w:szCs w:val="24"/>
        </w:rPr>
        <w:t>signature</w:t>
      </w:r>
      <w:r w:rsidRPr="008F66DD">
        <w:rPr>
          <w:rFonts w:ascii="Consolas" w:hAnsi="SimSun" w:cs="SimSun"/>
          <w:b/>
          <w:kern w:val="0"/>
          <w:sz w:val="24"/>
          <w:szCs w:val="24"/>
        </w:rPr>
        <w:t>：</w:t>
      </w:r>
      <w:r w:rsidRPr="008F66DD">
        <w:rPr>
          <w:rFonts w:ascii="Consolas" w:hAnsi="SimSun" w:cs="SimSun"/>
          <w:kern w:val="0"/>
          <w:sz w:val="24"/>
          <w:szCs w:val="24"/>
        </w:rPr>
        <w:t>数字签名。计算步骤如下：</w:t>
      </w:r>
    </w:p>
    <w:p w14:paraId="467D1077" w14:textId="77777777" w:rsidR="00D9552F" w:rsidRPr="008F66DD" w:rsidRDefault="00D9552F" w:rsidP="00D9552F">
      <w:pPr>
        <w:numPr>
          <w:ilvl w:val="0"/>
          <w:numId w:val="21"/>
        </w:numPr>
        <w:spacing w:line="312" w:lineRule="auto"/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SimSun" w:cs="SimSun"/>
          <w:kern w:val="0"/>
          <w:sz w:val="24"/>
          <w:szCs w:val="24"/>
        </w:rPr>
        <w:t>把</w:t>
      </w:r>
      <w:r w:rsidRPr="008F66DD">
        <w:rPr>
          <w:rFonts w:ascii="Consolas" w:hAnsi="Consolas" w:cs="SimSun"/>
          <w:kern w:val="0"/>
          <w:sz w:val="24"/>
          <w:szCs w:val="24"/>
        </w:rPr>
        <w:t>client_id</w:t>
      </w:r>
      <w:r w:rsidRPr="008F66DD">
        <w:rPr>
          <w:rFonts w:ascii="Consolas" w:hAnsi="SimSun" w:cs="SimSun"/>
          <w:kern w:val="0"/>
          <w:sz w:val="24"/>
          <w:szCs w:val="24"/>
        </w:rPr>
        <w:t>、</w:t>
      </w:r>
      <w:r w:rsidRPr="008F66DD">
        <w:rPr>
          <w:rFonts w:ascii="Consolas" w:hAnsi="Consolas" w:cs="SimSun"/>
          <w:kern w:val="0"/>
          <w:sz w:val="24"/>
          <w:szCs w:val="24"/>
        </w:rPr>
        <w:t>sign_method</w:t>
      </w:r>
      <w:r w:rsidRPr="008F66DD">
        <w:rPr>
          <w:rFonts w:ascii="Consolas" w:hAnsi="SimSun" w:cs="SimSun"/>
          <w:kern w:val="0"/>
          <w:sz w:val="24"/>
          <w:szCs w:val="24"/>
        </w:rPr>
        <w:t>、</w:t>
      </w:r>
      <w:r w:rsidRPr="008F66DD">
        <w:rPr>
          <w:rFonts w:ascii="Consolas" w:hAnsi="Consolas" w:cs="SimSun"/>
          <w:kern w:val="0"/>
          <w:sz w:val="24"/>
          <w:szCs w:val="24"/>
        </w:rPr>
        <w:t>version</w:t>
      </w:r>
      <w:r w:rsidRPr="008F66DD">
        <w:rPr>
          <w:rFonts w:ascii="Consolas" w:hAnsi="SimSun" w:cs="SimSun"/>
          <w:kern w:val="0"/>
          <w:sz w:val="24"/>
          <w:szCs w:val="24"/>
        </w:rPr>
        <w:t>、</w:t>
      </w:r>
      <w:r w:rsidRPr="008F66DD">
        <w:rPr>
          <w:rFonts w:ascii="Consolas" w:hAnsi="Consolas" w:cs="SimSun"/>
          <w:kern w:val="0"/>
          <w:sz w:val="24"/>
          <w:szCs w:val="24"/>
        </w:rPr>
        <w:t>timestamp</w:t>
      </w:r>
      <w:r w:rsidRPr="008F66DD">
        <w:rPr>
          <w:rFonts w:ascii="Consolas" w:hAnsi="SimSun" w:cs="SimSun"/>
          <w:kern w:val="0"/>
          <w:sz w:val="24"/>
          <w:szCs w:val="24"/>
        </w:rPr>
        <w:t>、</w:t>
      </w:r>
      <w:r w:rsidRPr="008F66DD">
        <w:rPr>
          <w:rFonts w:ascii="Consolas" w:hAnsi="Consolas" w:cs="SimSun"/>
          <w:kern w:val="0"/>
          <w:sz w:val="24"/>
          <w:szCs w:val="24"/>
        </w:rPr>
        <w:t>client_secret</w:t>
      </w:r>
      <w:r w:rsidRPr="008F66DD">
        <w:rPr>
          <w:rFonts w:ascii="Consolas" w:hAnsi="SimSun" w:cs="SimSun"/>
          <w:kern w:val="0"/>
          <w:sz w:val="24"/>
          <w:szCs w:val="24"/>
        </w:rPr>
        <w:t>参数的值，按照</w:t>
      </w:r>
      <w:r w:rsidRPr="008F66DD">
        <w:rPr>
          <w:rFonts w:ascii="Consolas" w:hAnsi="Consolas" w:cs="SimSun"/>
          <w:kern w:val="0"/>
          <w:sz w:val="24"/>
          <w:szCs w:val="24"/>
        </w:rPr>
        <w:t>sign_sort</w:t>
      </w:r>
      <w:r w:rsidRPr="008F66DD">
        <w:rPr>
          <w:rFonts w:ascii="Consolas" w:hAnsi="SimSun" w:cs="SimSun"/>
          <w:kern w:val="0"/>
          <w:sz w:val="24"/>
          <w:szCs w:val="24"/>
        </w:rPr>
        <w:t>中指定的顺序排列，并拼接成字符串，参数之间无需分隔符。</w:t>
      </w:r>
    </w:p>
    <w:p w14:paraId="46ED86A3" w14:textId="77777777" w:rsidR="00D9552F" w:rsidRPr="008F66DD" w:rsidRDefault="00D9552F" w:rsidP="00D9552F">
      <w:pPr>
        <w:numPr>
          <w:ilvl w:val="0"/>
          <w:numId w:val="21"/>
        </w:numPr>
        <w:spacing w:line="312" w:lineRule="auto"/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SimSun" w:cs="SimSun"/>
          <w:kern w:val="0"/>
          <w:sz w:val="24"/>
          <w:szCs w:val="24"/>
        </w:rPr>
        <w:t>采用</w:t>
      </w:r>
      <w:r w:rsidRPr="008F66DD">
        <w:rPr>
          <w:rFonts w:ascii="Consolas" w:hAnsi="Consolas" w:cs="SimSun"/>
          <w:kern w:val="0"/>
          <w:sz w:val="24"/>
          <w:szCs w:val="24"/>
        </w:rPr>
        <w:t>jdk</w:t>
      </w:r>
      <w:r w:rsidRPr="008F66DD">
        <w:rPr>
          <w:rFonts w:ascii="Consolas" w:hAnsi="SimSun" w:cs="SimSun"/>
          <w:kern w:val="0"/>
          <w:sz w:val="24"/>
          <w:szCs w:val="24"/>
        </w:rPr>
        <w:t>的类</w:t>
      </w:r>
      <w:r w:rsidRPr="008F66DD">
        <w:rPr>
          <w:rFonts w:ascii="Consolas" w:hAnsi="Consolas" w:cs="SimSun"/>
          <w:kern w:val="0"/>
          <w:sz w:val="24"/>
          <w:szCs w:val="24"/>
        </w:rPr>
        <w:t>java.security.MessageDigest</w:t>
      </w:r>
      <w:r w:rsidRPr="008F66DD">
        <w:rPr>
          <w:rFonts w:ascii="Consolas" w:hAnsi="SimSun" w:cs="SimSun"/>
          <w:kern w:val="0"/>
          <w:sz w:val="24"/>
          <w:szCs w:val="24"/>
        </w:rPr>
        <w:t>，对步骤</w:t>
      </w:r>
      <w:r w:rsidRPr="008F66DD">
        <w:rPr>
          <w:rFonts w:ascii="Consolas" w:hAnsi="Consolas" w:cs="SimSun"/>
          <w:kern w:val="0"/>
          <w:sz w:val="24"/>
          <w:szCs w:val="24"/>
        </w:rPr>
        <w:t>1</w:t>
      </w:r>
      <w:r w:rsidRPr="008F66DD">
        <w:rPr>
          <w:rFonts w:ascii="Consolas" w:hAnsi="SimSun" w:cs="SimSun"/>
          <w:kern w:val="0"/>
          <w:sz w:val="24"/>
          <w:szCs w:val="24"/>
        </w:rPr>
        <w:t>生成的字符串进行</w:t>
      </w:r>
      <w:r w:rsidRPr="008F66DD">
        <w:rPr>
          <w:rFonts w:ascii="Consolas" w:hAnsi="Consolas" w:cs="SimSun"/>
          <w:kern w:val="0"/>
          <w:sz w:val="24"/>
          <w:szCs w:val="24"/>
        </w:rPr>
        <w:t>md5</w:t>
      </w:r>
      <w:r w:rsidRPr="008F66DD">
        <w:rPr>
          <w:rFonts w:ascii="Consolas" w:hAnsi="SimSun" w:cs="SimSun"/>
          <w:kern w:val="0"/>
          <w:sz w:val="24"/>
          <w:szCs w:val="24"/>
        </w:rPr>
        <w:t>计算，生成</w:t>
      </w:r>
      <w:r w:rsidRPr="008F66DD">
        <w:rPr>
          <w:rFonts w:ascii="Consolas" w:hAnsi="Consolas" w:cs="SimSun"/>
          <w:kern w:val="0"/>
          <w:sz w:val="24"/>
          <w:szCs w:val="24"/>
        </w:rPr>
        <w:t>byte</w:t>
      </w:r>
      <w:r w:rsidRPr="008F66DD">
        <w:rPr>
          <w:rFonts w:ascii="Consolas" w:hAnsi="SimSun" w:cs="SimSun"/>
          <w:kern w:val="0"/>
          <w:sz w:val="24"/>
          <w:szCs w:val="24"/>
        </w:rPr>
        <w:t>数组。</w:t>
      </w:r>
    </w:p>
    <w:p w14:paraId="2152FA27" w14:textId="77777777" w:rsidR="00D9552F" w:rsidRPr="008F66DD" w:rsidRDefault="00D9552F" w:rsidP="00D9552F">
      <w:pPr>
        <w:numPr>
          <w:ilvl w:val="0"/>
          <w:numId w:val="21"/>
        </w:numPr>
        <w:spacing w:line="312" w:lineRule="auto"/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SimSun" w:cs="SimSun"/>
          <w:kern w:val="0"/>
          <w:sz w:val="24"/>
          <w:szCs w:val="24"/>
        </w:rPr>
        <w:t>将步骤</w:t>
      </w:r>
      <w:r w:rsidRPr="008F66DD">
        <w:rPr>
          <w:rFonts w:ascii="Consolas" w:hAnsi="Consolas" w:cs="SimSun"/>
          <w:kern w:val="0"/>
          <w:sz w:val="24"/>
          <w:szCs w:val="24"/>
        </w:rPr>
        <w:t>2</w:t>
      </w:r>
      <w:r w:rsidRPr="008F66DD">
        <w:rPr>
          <w:rFonts w:ascii="Consolas" w:hAnsi="SimSun" w:cs="SimSun"/>
          <w:kern w:val="0"/>
          <w:sz w:val="24"/>
          <w:szCs w:val="24"/>
        </w:rPr>
        <w:t>生成的</w:t>
      </w:r>
      <w:r w:rsidRPr="008F66DD">
        <w:rPr>
          <w:rFonts w:ascii="Consolas" w:hAnsi="Consolas" w:cs="SimSun"/>
          <w:kern w:val="0"/>
          <w:sz w:val="24"/>
          <w:szCs w:val="24"/>
        </w:rPr>
        <w:t>byte</w:t>
      </w:r>
      <w:r w:rsidRPr="008F66DD">
        <w:rPr>
          <w:rFonts w:ascii="Consolas" w:hAnsi="SimSun" w:cs="SimSun"/>
          <w:kern w:val="0"/>
          <w:sz w:val="24"/>
          <w:szCs w:val="24"/>
        </w:rPr>
        <w:t>数组转换成</w:t>
      </w:r>
      <w:r w:rsidRPr="008F66DD">
        <w:rPr>
          <w:rFonts w:ascii="Consolas" w:hAnsi="Consolas" w:cs="SimSun"/>
          <w:kern w:val="0"/>
          <w:sz w:val="24"/>
          <w:szCs w:val="24"/>
        </w:rPr>
        <w:t>16</w:t>
      </w:r>
      <w:r w:rsidRPr="008F66DD">
        <w:rPr>
          <w:rFonts w:ascii="Consolas" w:hAnsi="SimSun" w:cs="SimSun"/>
          <w:kern w:val="0"/>
          <w:sz w:val="24"/>
          <w:szCs w:val="24"/>
        </w:rPr>
        <w:t>进制字符串，此字符串即为数字签名。计算过程中字符集采用</w:t>
      </w:r>
      <w:r w:rsidRPr="008F66DD">
        <w:rPr>
          <w:rFonts w:ascii="Consolas" w:hAnsi="Consolas" w:cs="SimSun"/>
          <w:kern w:val="0"/>
          <w:sz w:val="24"/>
          <w:szCs w:val="24"/>
        </w:rPr>
        <w:t>utf-8</w:t>
      </w:r>
      <w:r w:rsidRPr="008F66DD">
        <w:rPr>
          <w:rFonts w:ascii="Consolas" w:hAnsi="SimSun" w:cs="SimSun"/>
          <w:kern w:val="0"/>
          <w:sz w:val="24"/>
          <w:szCs w:val="24"/>
        </w:rPr>
        <w:t>，</w:t>
      </w:r>
      <w:r w:rsidRPr="008F66DD">
        <w:rPr>
          <w:rFonts w:ascii="Consolas" w:hAnsi="Consolas" w:cs="SimSun"/>
          <w:kern w:val="0"/>
          <w:sz w:val="24"/>
          <w:szCs w:val="24"/>
        </w:rPr>
        <w:t>16</w:t>
      </w:r>
      <w:r w:rsidRPr="008F66DD">
        <w:rPr>
          <w:rFonts w:ascii="Consolas" w:hAnsi="SimSun" w:cs="SimSun"/>
          <w:kern w:val="0"/>
          <w:sz w:val="24"/>
          <w:szCs w:val="24"/>
        </w:rPr>
        <w:t>进制字符串转换算法必须与爱游戏提供的</w:t>
      </w:r>
      <w:r w:rsidRPr="008F66DD">
        <w:rPr>
          <w:rFonts w:ascii="Consolas" w:hAnsi="Consolas" w:cs="SimSun"/>
          <w:kern w:val="0"/>
          <w:sz w:val="24"/>
          <w:szCs w:val="24"/>
        </w:rPr>
        <w:t>ByteFormat.java</w:t>
      </w:r>
      <w:r w:rsidRPr="008F66DD">
        <w:rPr>
          <w:rFonts w:ascii="Consolas" w:hAnsi="SimSun" w:cs="SimSun"/>
          <w:kern w:val="0"/>
          <w:sz w:val="24"/>
          <w:szCs w:val="24"/>
        </w:rPr>
        <w:t>中算法保持一致。</w:t>
      </w:r>
    </w:p>
    <w:p w14:paraId="075362F8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</w:p>
    <w:p w14:paraId="25086B6F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SimSun" w:cs="SimSun"/>
          <w:b/>
          <w:kern w:val="0"/>
          <w:sz w:val="24"/>
          <w:szCs w:val="24"/>
        </w:rPr>
        <w:t>示例</w:t>
      </w:r>
      <w:r w:rsidRPr="008F66DD">
        <w:rPr>
          <w:rFonts w:ascii="Consolas" w:hAnsi="SimSun" w:cs="SimSun"/>
          <w:kern w:val="0"/>
          <w:sz w:val="24"/>
          <w:szCs w:val="24"/>
        </w:rPr>
        <w:t>：某应用（</w:t>
      </w:r>
      <w:r w:rsidRPr="008F66DD">
        <w:rPr>
          <w:rFonts w:ascii="Consolas" w:hAnsi="Consolas" w:cs="SimSun"/>
          <w:kern w:val="0"/>
          <w:sz w:val="24"/>
          <w:szCs w:val="24"/>
        </w:rPr>
        <w:t>client=1001</w:t>
      </w:r>
      <w:r w:rsidRPr="008F66DD">
        <w:rPr>
          <w:rFonts w:ascii="Consolas" w:hAnsi="SimSun" w:cs="SimSun"/>
          <w:kern w:val="0"/>
          <w:sz w:val="24"/>
          <w:szCs w:val="24"/>
        </w:rPr>
        <w:t>；</w:t>
      </w:r>
      <w:r w:rsidRPr="008F66DD">
        <w:rPr>
          <w:rFonts w:ascii="Consolas" w:hAnsi="Consolas" w:cs="SimSun"/>
          <w:kern w:val="0"/>
          <w:sz w:val="24"/>
          <w:szCs w:val="24"/>
        </w:rPr>
        <w:t>client_secret=a1b2c3</w:t>
      </w:r>
      <w:r w:rsidRPr="008F66DD">
        <w:rPr>
          <w:rFonts w:ascii="Consolas" w:hAnsi="SimSun" w:cs="SimSun"/>
          <w:kern w:val="0"/>
          <w:sz w:val="24"/>
          <w:szCs w:val="24"/>
        </w:rPr>
        <w:t>），请求某接口</w:t>
      </w:r>
    </w:p>
    <w:p w14:paraId="4F0E42A9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SimSun" w:cs="SimSun"/>
          <w:kern w:val="0"/>
          <w:sz w:val="24"/>
          <w:szCs w:val="24"/>
        </w:rPr>
        <w:t>业务参数：</w:t>
      </w:r>
      <w:r w:rsidRPr="008F66DD">
        <w:rPr>
          <w:rFonts w:ascii="Consolas" w:hAnsi="Consolas" w:cs="SimSun"/>
          <w:kern w:val="0"/>
          <w:sz w:val="24"/>
          <w:szCs w:val="24"/>
        </w:rPr>
        <w:t xml:space="preserve">token= aaaaaaaa,   </w:t>
      </w:r>
    </w:p>
    <w:p w14:paraId="71203637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SimSun" w:cs="SimSun"/>
          <w:kern w:val="0"/>
          <w:sz w:val="24"/>
          <w:szCs w:val="24"/>
        </w:rPr>
        <w:t>签名级别：基本签名</w:t>
      </w:r>
    </w:p>
    <w:p w14:paraId="7BCCE09A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</w:p>
    <w:p w14:paraId="7DD16143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SimSun" w:cs="SimSun"/>
          <w:kern w:val="0"/>
          <w:sz w:val="24"/>
          <w:szCs w:val="24"/>
        </w:rPr>
        <w:t>则加入签名信息后最终请求参数如下</w:t>
      </w:r>
      <w:r w:rsidRPr="008F66DD">
        <w:rPr>
          <w:rFonts w:ascii="Consolas" w:hAnsi="Consolas" w:cs="SimSun"/>
          <w:kern w:val="0"/>
          <w:sz w:val="24"/>
          <w:szCs w:val="24"/>
        </w:rPr>
        <w:t>:</w:t>
      </w:r>
    </w:p>
    <w:p w14:paraId="648D4824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Consolas" w:cs="SimSun"/>
          <w:kern w:val="0"/>
          <w:sz w:val="24"/>
          <w:szCs w:val="24"/>
        </w:rPr>
        <w:t>token=aaaaaaaa</w:t>
      </w:r>
    </w:p>
    <w:p w14:paraId="1B157036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Consolas" w:cs="SimSun"/>
          <w:kern w:val="0"/>
          <w:sz w:val="24"/>
          <w:szCs w:val="24"/>
        </w:rPr>
        <w:t>client_id=1001</w:t>
      </w:r>
    </w:p>
    <w:p w14:paraId="207E8702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Consolas" w:cs="SimSun"/>
          <w:kern w:val="0"/>
          <w:sz w:val="24"/>
          <w:szCs w:val="24"/>
        </w:rPr>
        <w:t>sign_method=MD5</w:t>
      </w:r>
    </w:p>
    <w:p w14:paraId="310E24D4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Consolas" w:cs="SimSun"/>
          <w:kern w:val="0"/>
          <w:sz w:val="24"/>
          <w:szCs w:val="24"/>
        </w:rPr>
        <w:t>version=</w:t>
      </w:r>
      <w:r>
        <w:rPr>
          <w:rFonts w:ascii="Consolas" w:hAnsi="Consolas" w:cs="SimSun" w:hint="eastAsia"/>
          <w:kern w:val="0"/>
          <w:sz w:val="24"/>
          <w:szCs w:val="24"/>
        </w:rPr>
        <w:t>v2.1.0</w:t>
      </w:r>
    </w:p>
    <w:p w14:paraId="06A7AF56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Consolas" w:cs="SimSun"/>
          <w:kern w:val="0"/>
          <w:sz w:val="24"/>
          <w:szCs w:val="24"/>
        </w:rPr>
        <w:t>timestamp=</w:t>
      </w:r>
      <w:r w:rsidRPr="00132B17">
        <w:rPr>
          <w:rFonts w:ascii="Consolas" w:hAnsi="Consolas" w:cs="SimSun"/>
          <w:kern w:val="0"/>
          <w:sz w:val="24"/>
          <w:szCs w:val="24"/>
        </w:rPr>
        <w:t xml:space="preserve"> 1423018253631</w:t>
      </w:r>
    </w:p>
    <w:p w14:paraId="69FE334E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Consolas" w:cs="SimSun"/>
          <w:kern w:val="0"/>
          <w:sz w:val="24"/>
          <w:szCs w:val="24"/>
        </w:rPr>
        <w:t xml:space="preserve">sign_sort= </w:t>
      </w:r>
      <w:r w:rsidRPr="00132B17">
        <w:rPr>
          <w:rFonts w:ascii="Consolas" w:hAnsi="Consolas" w:cs="SimSun"/>
          <w:kern w:val="0"/>
          <w:sz w:val="24"/>
          <w:szCs w:val="24"/>
        </w:rPr>
        <w:t>timestamp&amp;sign_method&amp;client_secret&amp;client_id&amp;version</w:t>
      </w:r>
    </w:p>
    <w:p w14:paraId="580338F6" w14:textId="77777777" w:rsidR="00D9552F" w:rsidRPr="001B6405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Consolas" w:cs="SimSun"/>
          <w:kern w:val="0"/>
          <w:sz w:val="24"/>
          <w:szCs w:val="24"/>
        </w:rPr>
        <w:t>signature= bytesToHexString (MD5.encode(“1001</w:t>
      </w:r>
      <w:r>
        <w:rPr>
          <w:rFonts w:ascii="Consolas" w:hAnsi="Consolas" w:cs="SimSun" w:hint="eastAsia"/>
          <w:kern w:val="0"/>
          <w:sz w:val="24"/>
          <w:szCs w:val="24"/>
        </w:rPr>
        <w:t>v2.1.0</w:t>
      </w:r>
      <w:r w:rsidRPr="008F66DD">
        <w:rPr>
          <w:rFonts w:ascii="Consolas" w:hAnsi="Consolas" w:cs="SimSun"/>
          <w:kern w:val="0"/>
          <w:sz w:val="24"/>
          <w:szCs w:val="24"/>
        </w:rPr>
        <w:t>MD5a1b2c31385345938378”))</w:t>
      </w:r>
    </w:p>
    <w:p w14:paraId="0EAD185A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</w:p>
    <w:p w14:paraId="218BE626" w14:textId="77777777" w:rsidR="00D9552F" w:rsidRPr="00CC0371" w:rsidRDefault="00D9552F" w:rsidP="00D9552F">
      <w:pPr>
        <w:pStyle w:val="a7"/>
        <w:ind w:firstLineChars="0" w:firstLine="0"/>
        <w:jc w:val="left"/>
        <w:rPr>
          <w:rFonts w:ascii="Microsoft YaHei" w:eastAsia="Microsoft YaHei" w:hAnsi="Microsoft YaHei" w:cs="Arial"/>
          <w:b/>
          <w:color w:val="FF0000"/>
          <w:sz w:val="32"/>
          <w:szCs w:val="32"/>
        </w:rPr>
      </w:pPr>
      <w:r w:rsidRPr="00CC0371">
        <w:rPr>
          <w:rFonts w:ascii="Microsoft YaHei" w:eastAsia="Microsoft YaHei" w:hAnsi="Microsoft YaHei" w:cs="Arial"/>
          <w:b/>
          <w:color w:val="FF0000"/>
          <w:sz w:val="32"/>
          <w:szCs w:val="32"/>
        </w:rPr>
        <w:t>业务签名</w:t>
      </w:r>
    </w:p>
    <w:p w14:paraId="0F091527" w14:textId="77777777" w:rsidR="00D9552F" w:rsidRPr="008F66DD" w:rsidRDefault="00D9552F" w:rsidP="00D9552F">
      <w:pPr>
        <w:ind w:firstLine="480"/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SimSun" w:cs="SimSun"/>
          <w:kern w:val="0"/>
          <w:sz w:val="24"/>
          <w:szCs w:val="24"/>
        </w:rPr>
        <w:t>业务签名需要对固定的基本参数和接口业务参数进行签名。不仅能验证</w:t>
      </w:r>
      <w:r w:rsidRPr="008F66DD">
        <w:rPr>
          <w:rFonts w:ascii="Consolas" w:hAnsi="Consolas" w:cs="SimSun"/>
          <w:kern w:val="0"/>
          <w:sz w:val="24"/>
          <w:szCs w:val="24"/>
        </w:rPr>
        <w:t>CP</w:t>
      </w:r>
      <w:r w:rsidRPr="008F66DD">
        <w:rPr>
          <w:rFonts w:ascii="Consolas" w:hAnsi="SimSun" w:cs="SimSun"/>
          <w:kern w:val="0"/>
          <w:sz w:val="24"/>
          <w:szCs w:val="24"/>
        </w:rPr>
        <w:t>身份，而且能够提高数据安全性，防止在请求过程中业务参数被第三方篡改。所以采用业务签名的接口，会在接口清单中明确约定需要签名的字段。</w:t>
      </w:r>
    </w:p>
    <w:p w14:paraId="6A7D285F" w14:textId="77777777" w:rsidR="00D9552F" w:rsidRPr="008F66DD" w:rsidRDefault="00D9552F" w:rsidP="00D9552F">
      <w:pPr>
        <w:ind w:firstLine="480"/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SimSun" w:cs="SimSun"/>
          <w:kern w:val="0"/>
          <w:sz w:val="24"/>
          <w:szCs w:val="24"/>
        </w:rPr>
        <w:t>必须进行签名的字段：具体接口指定。</w:t>
      </w:r>
    </w:p>
    <w:p w14:paraId="5E82AEFC" w14:textId="77777777" w:rsidR="00D9552F" w:rsidRPr="008F66DD" w:rsidRDefault="00D9552F" w:rsidP="00D9552F">
      <w:pPr>
        <w:ind w:firstLine="480"/>
        <w:jc w:val="left"/>
        <w:rPr>
          <w:rFonts w:ascii="Consolas" w:hAnsi="Consolas" w:cs="SimSun"/>
          <w:kern w:val="0"/>
          <w:sz w:val="24"/>
          <w:szCs w:val="24"/>
        </w:rPr>
      </w:pPr>
    </w:p>
    <w:p w14:paraId="567FD7A8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SimSun" w:cs="SimSun"/>
          <w:kern w:val="0"/>
          <w:sz w:val="24"/>
          <w:szCs w:val="24"/>
        </w:rPr>
        <w:t>具体算法如下：</w:t>
      </w:r>
    </w:p>
    <w:p w14:paraId="01812745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SimSun" w:cs="SimSun"/>
          <w:kern w:val="0"/>
          <w:sz w:val="24"/>
          <w:szCs w:val="24"/>
        </w:rPr>
        <w:t>在调用接口时，如果需要使用</w:t>
      </w:r>
      <w:r>
        <w:rPr>
          <w:rFonts w:ascii="Consolas" w:hAnsi="SimSun" w:cs="SimSun" w:hint="eastAsia"/>
          <w:kern w:val="0"/>
          <w:sz w:val="24"/>
          <w:szCs w:val="24"/>
        </w:rPr>
        <w:t>业务</w:t>
      </w:r>
      <w:r w:rsidRPr="008F66DD">
        <w:rPr>
          <w:rFonts w:ascii="Consolas" w:hAnsi="SimSun" w:cs="SimSun"/>
          <w:kern w:val="0"/>
          <w:sz w:val="24"/>
          <w:szCs w:val="24"/>
        </w:rPr>
        <w:t>签名，需要在</w:t>
      </w:r>
      <w:r w:rsidRPr="008F66DD">
        <w:rPr>
          <w:rFonts w:ascii="Consolas" w:hAnsi="Consolas" w:cs="SimSun"/>
          <w:kern w:val="0"/>
          <w:sz w:val="24"/>
          <w:szCs w:val="24"/>
        </w:rPr>
        <w:t>https</w:t>
      </w:r>
      <w:r w:rsidRPr="008F66DD">
        <w:rPr>
          <w:rFonts w:ascii="Consolas" w:hAnsi="SimSun" w:cs="SimSun"/>
          <w:kern w:val="0"/>
          <w:sz w:val="24"/>
          <w:szCs w:val="24"/>
        </w:rPr>
        <w:t>请求参数中加入如下参数</w:t>
      </w:r>
      <w:r w:rsidRPr="008F66DD">
        <w:rPr>
          <w:rFonts w:ascii="Consolas" w:hAnsi="Consolas" w:cs="SimSun"/>
          <w:kern w:val="0"/>
          <w:sz w:val="24"/>
          <w:szCs w:val="24"/>
        </w:rPr>
        <w:t xml:space="preserve">, </w:t>
      </w:r>
      <w:r w:rsidRPr="008F66DD">
        <w:rPr>
          <w:rFonts w:ascii="Consolas" w:hAnsi="SimSun" w:cs="SimSun"/>
          <w:kern w:val="0"/>
          <w:sz w:val="24"/>
          <w:szCs w:val="24"/>
        </w:rPr>
        <w:t>且参数名必须保持一致：</w:t>
      </w:r>
      <w:r w:rsidRPr="008F66DD">
        <w:rPr>
          <w:rFonts w:ascii="Consolas" w:hAnsi="Consolas" w:cs="SimSun"/>
          <w:kern w:val="0"/>
          <w:sz w:val="24"/>
          <w:szCs w:val="24"/>
        </w:rPr>
        <w:t>client_id</w:t>
      </w:r>
      <w:r w:rsidRPr="008F66DD">
        <w:rPr>
          <w:rFonts w:ascii="Consolas" w:hAnsi="SimSun" w:cs="SimSun"/>
          <w:kern w:val="0"/>
          <w:sz w:val="24"/>
          <w:szCs w:val="24"/>
        </w:rPr>
        <w:t>、</w:t>
      </w:r>
      <w:r w:rsidRPr="008F66DD">
        <w:rPr>
          <w:rFonts w:ascii="Consolas" w:hAnsi="Consolas" w:cs="SimSun"/>
          <w:kern w:val="0"/>
          <w:sz w:val="24"/>
          <w:szCs w:val="24"/>
        </w:rPr>
        <w:t>sign_method</w:t>
      </w:r>
      <w:r w:rsidRPr="008F66DD">
        <w:rPr>
          <w:rFonts w:ascii="Consolas" w:hAnsi="SimSun" w:cs="SimSun"/>
          <w:kern w:val="0"/>
          <w:sz w:val="24"/>
          <w:szCs w:val="24"/>
        </w:rPr>
        <w:t>、</w:t>
      </w:r>
      <w:r w:rsidRPr="008F66DD">
        <w:rPr>
          <w:rFonts w:ascii="Consolas" w:hAnsi="Consolas" w:cs="SimSun"/>
          <w:kern w:val="0"/>
          <w:sz w:val="24"/>
          <w:szCs w:val="24"/>
        </w:rPr>
        <w:t>version</w:t>
      </w:r>
      <w:r w:rsidRPr="008F66DD">
        <w:rPr>
          <w:rFonts w:ascii="Consolas" w:hAnsi="SimSun" w:cs="SimSun"/>
          <w:kern w:val="0"/>
          <w:sz w:val="24"/>
          <w:szCs w:val="24"/>
        </w:rPr>
        <w:t>、</w:t>
      </w:r>
      <w:r w:rsidRPr="008F66DD">
        <w:rPr>
          <w:rFonts w:ascii="Consolas" w:hAnsi="Consolas" w:cs="SimSun"/>
          <w:kern w:val="0"/>
          <w:sz w:val="24"/>
          <w:szCs w:val="24"/>
        </w:rPr>
        <w:t>timestamp</w:t>
      </w:r>
      <w:r w:rsidRPr="008F66DD">
        <w:rPr>
          <w:rFonts w:ascii="Consolas" w:hAnsi="SimSun" w:cs="SimSun"/>
          <w:kern w:val="0"/>
          <w:sz w:val="24"/>
          <w:szCs w:val="24"/>
        </w:rPr>
        <w:t>、</w:t>
      </w:r>
      <w:r w:rsidRPr="008F66DD">
        <w:rPr>
          <w:rFonts w:ascii="Consolas" w:hAnsi="Consolas" w:cs="SimSun"/>
          <w:kern w:val="0"/>
          <w:sz w:val="24"/>
          <w:szCs w:val="24"/>
        </w:rPr>
        <w:t>sign_sort</w:t>
      </w:r>
      <w:r w:rsidRPr="008F66DD">
        <w:rPr>
          <w:rFonts w:ascii="Consolas" w:hAnsi="SimSun" w:cs="SimSun"/>
          <w:kern w:val="0"/>
          <w:sz w:val="24"/>
          <w:szCs w:val="24"/>
        </w:rPr>
        <w:t>、</w:t>
      </w:r>
      <w:r w:rsidRPr="008F66DD">
        <w:rPr>
          <w:rFonts w:ascii="Consolas" w:hAnsi="Consolas" w:cs="SimSun"/>
          <w:kern w:val="0"/>
          <w:sz w:val="24"/>
          <w:szCs w:val="24"/>
        </w:rPr>
        <w:t>signature</w:t>
      </w:r>
    </w:p>
    <w:p w14:paraId="52CC305F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</w:p>
    <w:p w14:paraId="7E689017" w14:textId="77777777" w:rsidR="00D9552F" w:rsidRPr="008F66DD" w:rsidRDefault="00D9552F" w:rsidP="00D9552F">
      <w:pPr>
        <w:jc w:val="left"/>
        <w:rPr>
          <w:rFonts w:ascii="Consolas" w:hAnsi="Consolas" w:cs="SimSun"/>
          <w:b/>
          <w:kern w:val="0"/>
          <w:sz w:val="24"/>
          <w:szCs w:val="24"/>
        </w:rPr>
      </w:pPr>
      <w:r w:rsidRPr="008F66DD">
        <w:rPr>
          <w:rFonts w:ascii="Consolas" w:hAnsi="Consolas" w:cs="SimSun"/>
          <w:b/>
          <w:kern w:val="0"/>
          <w:sz w:val="24"/>
          <w:szCs w:val="24"/>
        </w:rPr>
        <w:t>client_id:</w:t>
      </w:r>
      <w:r w:rsidRPr="008F66DD">
        <w:rPr>
          <w:rFonts w:ascii="Consolas" w:hAnsi="Consolas" w:cs="SimSun"/>
          <w:kern w:val="0"/>
          <w:sz w:val="24"/>
          <w:szCs w:val="24"/>
        </w:rPr>
        <w:t xml:space="preserve"> </w:t>
      </w:r>
      <w:r w:rsidRPr="008F66DD">
        <w:rPr>
          <w:rFonts w:ascii="Consolas" w:hAnsi="SimSun" w:cs="SimSun"/>
          <w:kern w:val="0"/>
          <w:sz w:val="24"/>
          <w:szCs w:val="24"/>
        </w:rPr>
        <w:t>应用向开放平台注册时分配的应用编号</w:t>
      </w:r>
    </w:p>
    <w:p w14:paraId="0C6CB706" w14:textId="77777777" w:rsidR="00D9552F" w:rsidRPr="008F66DD" w:rsidRDefault="00D9552F" w:rsidP="00D9552F">
      <w:pPr>
        <w:jc w:val="left"/>
        <w:rPr>
          <w:rFonts w:ascii="Consolas" w:hAnsi="Consolas" w:cs="SimSun"/>
          <w:b/>
          <w:kern w:val="0"/>
          <w:sz w:val="24"/>
          <w:szCs w:val="24"/>
        </w:rPr>
      </w:pPr>
    </w:p>
    <w:p w14:paraId="41B60D9D" w14:textId="77777777" w:rsidR="00D9552F" w:rsidRPr="008F66DD" w:rsidRDefault="00D9552F" w:rsidP="00D9552F">
      <w:pPr>
        <w:jc w:val="left"/>
        <w:rPr>
          <w:rFonts w:ascii="Consolas" w:hAnsi="Consolas" w:cs="SimSun"/>
          <w:b/>
          <w:kern w:val="0"/>
          <w:sz w:val="24"/>
          <w:szCs w:val="24"/>
        </w:rPr>
      </w:pPr>
      <w:r w:rsidRPr="008F66DD">
        <w:rPr>
          <w:rFonts w:ascii="Consolas" w:hAnsi="Consolas" w:cs="SimSun"/>
          <w:b/>
          <w:kern w:val="0"/>
          <w:sz w:val="24"/>
          <w:szCs w:val="24"/>
        </w:rPr>
        <w:t>sign_method:</w:t>
      </w:r>
      <w:r w:rsidRPr="008F66DD">
        <w:rPr>
          <w:rFonts w:ascii="Consolas" w:hAnsi="Consolas" w:cs="SimSun"/>
          <w:kern w:val="0"/>
          <w:sz w:val="24"/>
          <w:szCs w:val="24"/>
        </w:rPr>
        <w:t xml:space="preserve"> </w:t>
      </w:r>
      <w:r w:rsidRPr="008F66DD">
        <w:rPr>
          <w:rFonts w:ascii="Consolas" w:hAnsi="SimSun" w:cs="SimSun"/>
          <w:kern w:val="0"/>
          <w:sz w:val="24"/>
          <w:szCs w:val="24"/>
        </w:rPr>
        <w:t>数字签名的编码算法，如</w:t>
      </w:r>
      <w:r w:rsidRPr="008F66DD">
        <w:rPr>
          <w:rFonts w:ascii="Consolas" w:hAnsi="Consolas" w:cs="SimSun"/>
          <w:kern w:val="0"/>
          <w:sz w:val="24"/>
          <w:szCs w:val="24"/>
        </w:rPr>
        <w:t>MD5</w:t>
      </w:r>
      <w:r w:rsidRPr="008F66DD">
        <w:rPr>
          <w:rFonts w:ascii="Consolas" w:hAnsi="SimSun" w:cs="SimSun"/>
          <w:kern w:val="0"/>
          <w:sz w:val="24"/>
          <w:szCs w:val="24"/>
        </w:rPr>
        <w:t>，</w:t>
      </w:r>
      <w:r w:rsidRPr="008F66DD">
        <w:rPr>
          <w:rFonts w:ascii="Consolas" w:hAnsi="Consolas" w:cs="SimSun"/>
          <w:kern w:val="0"/>
          <w:sz w:val="24"/>
          <w:szCs w:val="24"/>
        </w:rPr>
        <w:t>HmacSha1</w:t>
      </w:r>
      <w:r w:rsidRPr="008F66DD">
        <w:rPr>
          <w:rFonts w:ascii="Consolas" w:hAnsi="SimSun" w:cs="SimSun"/>
          <w:kern w:val="0"/>
          <w:sz w:val="24"/>
          <w:szCs w:val="24"/>
        </w:rPr>
        <w:t>，</w:t>
      </w:r>
      <w:r w:rsidRPr="008F66DD">
        <w:rPr>
          <w:rFonts w:ascii="Consolas" w:hAnsi="Consolas" w:cs="SimSun"/>
          <w:kern w:val="0"/>
          <w:sz w:val="24"/>
          <w:szCs w:val="24"/>
        </w:rPr>
        <w:t>HmacMD5</w:t>
      </w:r>
      <w:r w:rsidRPr="008F66DD">
        <w:rPr>
          <w:rFonts w:ascii="Consolas" w:hAnsi="SimSun" w:cs="SimSun"/>
          <w:kern w:val="0"/>
          <w:sz w:val="24"/>
          <w:szCs w:val="24"/>
        </w:rPr>
        <w:t>等，</w:t>
      </w:r>
      <w:r w:rsidRPr="008F66DD">
        <w:rPr>
          <w:rFonts w:ascii="Consolas" w:hAnsi="Consolas" w:cs="SimSun"/>
          <w:kern w:val="0"/>
          <w:sz w:val="24"/>
          <w:szCs w:val="24"/>
        </w:rPr>
        <w:t>SDK</w:t>
      </w:r>
      <w:r>
        <w:rPr>
          <w:rFonts w:ascii="Consolas" w:hAnsi="Consolas" w:cs="SimSun" w:hint="eastAsia"/>
          <w:kern w:val="0"/>
          <w:sz w:val="24"/>
          <w:szCs w:val="24"/>
        </w:rPr>
        <w:t>目前</w:t>
      </w:r>
      <w:r w:rsidRPr="008F66DD">
        <w:rPr>
          <w:rFonts w:ascii="Consolas" w:hAnsi="SimSun" w:cs="SimSun"/>
          <w:kern w:val="0"/>
          <w:sz w:val="24"/>
          <w:szCs w:val="24"/>
        </w:rPr>
        <w:t>版本暂时只支持</w:t>
      </w:r>
      <w:r w:rsidRPr="008F66DD">
        <w:rPr>
          <w:rFonts w:ascii="Consolas" w:hAnsi="Consolas" w:cs="SimSun"/>
          <w:kern w:val="0"/>
          <w:sz w:val="24"/>
          <w:szCs w:val="24"/>
        </w:rPr>
        <w:t>MD5</w:t>
      </w:r>
      <w:r w:rsidRPr="008F66DD">
        <w:rPr>
          <w:rFonts w:ascii="Consolas" w:hAnsi="SimSun" w:cs="SimSun"/>
          <w:kern w:val="0"/>
          <w:sz w:val="24"/>
          <w:szCs w:val="24"/>
        </w:rPr>
        <w:t>算法</w:t>
      </w:r>
    </w:p>
    <w:p w14:paraId="00350EDD" w14:textId="77777777" w:rsidR="00D9552F" w:rsidRPr="008F66DD" w:rsidRDefault="00D9552F" w:rsidP="00D9552F">
      <w:pPr>
        <w:jc w:val="left"/>
        <w:rPr>
          <w:rFonts w:ascii="Consolas" w:hAnsi="Consolas" w:cs="SimSun"/>
          <w:b/>
          <w:kern w:val="0"/>
          <w:sz w:val="24"/>
          <w:szCs w:val="24"/>
        </w:rPr>
      </w:pPr>
    </w:p>
    <w:p w14:paraId="0E87EB10" w14:textId="77777777" w:rsidR="00D9552F" w:rsidRPr="008F66DD" w:rsidRDefault="00D9552F" w:rsidP="00D9552F">
      <w:pPr>
        <w:jc w:val="left"/>
        <w:rPr>
          <w:rFonts w:ascii="Consolas" w:hAnsi="Consolas" w:cs="SimSun"/>
          <w:b/>
          <w:kern w:val="0"/>
          <w:sz w:val="24"/>
          <w:szCs w:val="24"/>
        </w:rPr>
      </w:pPr>
      <w:r w:rsidRPr="008F66DD">
        <w:rPr>
          <w:rFonts w:ascii="Consolas" w:hAnsi="Consolas" w:cs="SimSun"/>
          <w:b/>
          <w:kern w:val="0"/>
          <w:sz w:val="24"/>
          <w:szCs w:val="24"/>
        </w:rPr>
        <w:t>version:</w:t>
      </w:r>
      <w:r w:rsidRPr="008F66DD">
        <w:rPr>
          <w:rFonts w:ascii="Consolas" w:hAnsi="Consolas" w:cs="SimSun"/>
          <w:kern w:val="0"/>
          <w:sz w:val="24"/>
          <w:szCs w:val="24"/>
        </w:rPr>
        <w:t xml:space="preserve"> </w:t>
      </w:r>
      <w:r w:rsidRPr="008F66DD">
        <w:rPr>
          <w:rFonts w:ascii="Consolas" w:hAnsi="SimSun" w:cs="SimSun"/>
          <w:kern w:val="0"/>
          <w:sz w:val="24"/>
          <w:szCs w:val="24"/>
        </w:rPr>
        <w:t>所使用的</w:t>
      </w:r>
      <w:r w:rsidRPr="008F66DD">
        <w:rPr>
          <w:rFonts w:ascii="Consolas" w:hAnsi="Consolas" w:cs="SimSun"/>
          <w:kern w:val="0"/>
          <w:sz w:val="24"/>
          <w:szCs w:val="24"/>
        </w:rPr>
        <w:t>SDK</w:t>
      </w:r>
      <w:r w:rsidRPr="008F66DD">
        <w:rPr>
          <w:rFonts w:ascii="Consolas" w:hAnsi="SimSun" w:cs="SimSun"/>
          <w:kern w:val="0"/>
          <w:sz w:val="24"/>
          <w:szCs w:val="24"/>
        </w:rPr>
        <w:t>版本</w:t>
      </w:r>
      <w:r>
        <w:rPr>
          <w:rFonts w:ascii="Consolas" w:hAnsi="SimSun" w:cs="SimSun" w:hint="eastAsia"/>
          <w:kern w:val="0"/>
          <w:sz w:val="24"/>
          <w:szCs w:val="24"/>
        </w:rPr>
        <w:t>号，如</w:t>
      </w:r>
      <w:r>
        <w:rPr>
          <w:rFonts w:ascii="Consolas" w:hAnsi="SimSun" w:cs="SimSun" w:hint="eastAsia"/>
          <w:kern w:val="0"/>
          <w:sz w:val="24"/>
          <w:szCs w:val="24"/>
        </w:rPr>
        <w:t>v2.1.0</w:t>
      </w:r>
    </w:p>
    <w:p w14:paraId="0F516FD3" w14:textId="77777777" w:rsidR="00D9552F" w:rsidRPr="008F66DD" w:rsidRDefault="00D9552F" w:rsidP="00D9552F">
      <w:pPr>
        <w:jc w:val="left"/>
        <w:rPr>
          <w:rFonts w:ascii="Consolas" w:hAnsi="Consolas" w:cs="SimSun"/>
          <w:b/>
          <w:kern w:val="0"/>
          <w:sz w:val="24"/>
          <w:szCs w:val="24"/>
        </w:rPr>
      </w:pPr>
    </w:p>
    <w:p w14:paraId="423BBD89" w14:textId="77777777" w:rsidR="00D9552F" w:rsidRPr="008F66DD" w:rsidRDefault="00D9552F" w:rsidP="00D9552F">
      <w:pPr>
        <w:jc w:val="left"/>
        <w:rPr>
          <w:rFonts w:ascii="Consolas" w:hAnsi="Consolas" w:cs="SimSun"/>
          <w:b/>
          <w:kern w:val="0"/>
          <w:sz w:val="24"/>
          <w:szCs w:val="24"/>
        </w:rPr>
      </w:pPr>
      <w:r w:rsidRPr="008F66DD">
        <w:rPr>
          <w:rFonts w:ascii="Consolas" w:hAnsi="Consolas" w:cs="SimSun"/>
          <w:b/>
          <w:kern w:val="0"/>
          <w:sz w:val="24"/>
          <w:szCs w:val="24"/>
        </w:rPr>
        <w:t>timestamp:</w:t>
      </w:r>
      <w:r w:rsidRPr="008F66DD">
        <w:rPr>
          <w:rFonts w:ascii="Consolas" w:hAnsi="Consolas" w:cs="SimSun"/>
          <w:kern w:val="0"/>
          <w:sz w:val="24"/>
          <w:szCs w:val="24"/>
        </w:rPr>
        <w:t xml:space="preserve"> </w:t>
      </w:r>
      <w:r w:rsidRPr="008F66DD">
        <w:rPr>
          <w:rFonts w:ascii="Consolas" w:hAnsi="SimSun" w:cs="SimSun"/>
          <w:kern w:val="0"/>
          <w:sz w:val="24"/>
          <w:szCs w:val="24"/>
        </w:rPr>
        <w:t>请求发起时的时间戳，如：</w:t>
      </w:r>
      <w:r w:rsidRPr="008F66DD">
        <w:rPr>
          <w:rFonts w:ascii="Consolas" w:hAnsi="Consolas" w:cs="SimSun"/>
          <w:kern w:val="0"/>
          <w:sz w:val="24"/>
          <w:szCs w:val="24"/>
        </w:rPr>
        <w:t>1385345938378</w:t>
      </w:r>
    </w:p>
    <w:p w14:paraId="08E31289" w14:textId="77777777" w:rsidR="00D9552F" w:rsidRPr="008F66DD" w:rsidRDefault="00D9552F" w:rsidP="00D9552F">
      <w:pPr>
        <w:jc w:val="left"/>
        <w:rPr>
          <w:rFonts w:ascii="Consolas" w:hAnsi="Consolas" w:cs="SimSun"/>
          <w:b/>
          <w:kern w:val="0"/>
          <w:sz w:val="24"/>
          <w:szCs w:val="24"/>
        </w:rPr>
      </w:pPr>
    </w:p>
    <w:p w14:paraId="0A4ACEB1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Consolas" w:cs="SimSun"/>
          <w:b/>
          <w:color w:val="FF0000"/>
          <w:kern w:val="0"/>
          <w:sz w:val="24"/>
          <w:szCs w:val="24"/>
        </w:rPr>
        <w:t>sign_sort</w:t>
      </w:r>
      <w:r w:rsidRPr="008F66DD">
        <w:rPr>
          <w:rFonts w:ascii="Consolas" w:hAnsi="SimSun" w:cs="SimSun"/>
          <w:b/>
          <w:color w:val="FF0000"/>
          <w:kern w:val="0"/>
          <w:sz w:val="24"/>
          <w:szCs w:val="24"/>
        </w:rPr>
        <w:t>：</w:t>
      </w:r>
      <w:r w:rsidRPr="008F66DD">
        <w:rPr>
          <w:rFonts w:ascii="Consolas" w:hAnsi="SimSun" w:cs="SimSun"/>
          <w:kern w:val="0"/>
          <w:sz w:val="24"/>
          <w:szCs w:val="24"/>
        </w:rPr>
        <w:t>用于指定请求参数在进行数字签名时的排列顺序。把接口要求进行签名的参数，按照任意顺序排列，然后拼接起来，参数名之间以</w:t>
      </w:r>
      <w:r w:rsidRPr="008F66DD">
        <w:rPr>
          <w:rFonts w:ascii="Consolas" w:hAnsi="Consolas" w:cs="SimSun"/>
          <w:kern w:val="0"/>
          <w:sz w:val="24"/>
          <w:szCs w:val="24"/>
        </w:rPr>
        <w:t>“&amp;”</w:t>
      </w:r>
      <w:r w:rsidRPr="008F66DD">
        <w:rPr>
          <w:rFonts w:ascii="Consolas" w:hAnsi="SimSun" w:cs="SimSun"/>
          <w:kern w:val="0"/>
          <w:sz w:val="24"/>
          <w:szCs w:val="24"/>
        </w:rPr>
        <w:t>符号连接。例如：某接口约定使用业务签名，签名字段为</w:t>
      </w:r>
      <w:r w:rsidRPr="008F66DD">
        <w:rPr>
          <w:rFonts w:ascii="Consolas" w:hAnsi="Consolas" w:cs="SimSun"/>
          <w:kern w:val="0"/>
          <w:sz w:val="24"/>
          <w:szCs w:val="24"/>
        </w:rPr>
        <w:t>client_id</w:t>
      </w:r>
      <w:r w:rsidRPr="008F66DD">
        <w:rPr>
          <w:rFonts w:ascii="Consolas" w:hAnsi="SimSun" w:cs="SimSun"/>
          <w:kern w:val="0"/>
          <w:sz w:val="24"/>
          <w:szCs w:val="24"/>
        </w:rPr>
        <w:t>、</w:t>
      </w:r>
      <w:r w:rsidRPr="008F66DD">
        <w:rPr>
          <w:rFonts w:ascii="Consolas" w:hAnsi="Consolas" w:cs="SimSun"/>
          <w:kern w:val="0"/>
          <w:sz w:val="24"/>
          <w:szCs w:val="24"/>
        </w:rPr>
        <w:t>sign_method</w:t>
      </w:r>
      <w:r w:rsidRPr="008F66DD">
        <w:rPr>
          <w:rFonts w:ascii="Consolas" w:hAnsi="SimSun" w:cs="SimSun"/>
          <w:kern w:val="0"/>
          <w:sz w:val="24"/>
          <w:szCs w:val="24"/>
        </w:rPr>
        <w:t>、</w:t>
      </w:r>
      <w:r w:rsidRPr="008F66DD">
        <w:rPr>
          <w:rFonts w:ascii="Consolas" w:hAnsi="Consolas" w:cs="SimSun"/>
          <w:kern w:val="0"/>
          <w:sz w:val="24"/>
          <w:szCs w:val="24"/>
        </w:rPr>
        <w:t>version</w:t>
      </w:r>
      <w:r w:rsidRPr="008F66DD">
        <w:rPr>
          <w:rFonts w:ascii="Consolas" w:hAnsi="SimSun" w:cs="SimSun"/>
          <w:kern w:val="0"/>
          <w:sz w:val="24"/>
          <w:szCs w:val="24"/>
        </w:rPr>
        <w:t>、</w:t>
      </w:r>
      <w:r w:rsidRPr="008F66DD">
        <w:rPr>
          <w:rFonts w:ascii="Consolas" w:hAnsi="Consolas" w:cs="SimSun"/>
          <w:kern w:val="0"/>
          <w:sz w:val="24"/>
          <w:szCs w:val="24"/>
        </w:rPr>
        <w:t>timestamp</w:t>
      </w:r>
      <w:r w:rsidRPr="008F66DD">
        <w:rPr>
          <w:rFonts w:ascii="Consolas" w:hAnsi="SimSun" w:cs="SimSun"/>
          <w:kern w:val="0"/>
          <w:sz w:val="24"/>
          <w:szCs w:val="24"/>
        </w:rPr>
        <w:t>、</w:t>
      </w:r>
      <w:r w:rsidRPr="008F66DD">
        <w:rPr>
          <w:rFonts w:ascii="Consolas" w:hAnsi="Consolas" w:cs="SimSun"/>
          <w:kern w:val="0"/>
          <w:sz w:val="24"/>
          <w:szCs w:val="24"/>
        </w:rPr>
        <w:t>client_secret</w:t>
      </w:r>
      <w:r w:rsidRPr="008F66DD">
        <w:rPr>
          <w:rFonts w:ascii="Consolas" w:hAnsi="SimSun" w:cs="SimSun"/>
          <w:kern w:val="0"/>
          <w:sz w:val="24"/>
          <w:szCs w:val="24"/>
        </w:rPr>
        <w:t>、</w:t>
      </w:r>
      <w:r w:rsidRPr="008F66DD">
        <w:rPr>
          <w:rFonts w:ascii="Consolas" w:hAnsi="Consolas" w:cs="SimSun"/>
          <w:kern w:val="0"/>
          <w:sz w:val="24"/>
          <w:szCs w:val="24"/>
        </w:rPr>
        <w:t>username</w:t>
      </w:r>
      <w:r w:rsidRPr="008F66DD">
        <w:rPr>
          <w:rFonts w:ascii="Consolas" w:hAnsi="SimSun" w:cs="SimSun"/>
          <w:kern w:val="0"/>
          <w:sz w:val="24"/>
          <w:szCs w:val="24"/>
        </w:rPr>
        <w:t>、</w:t>
      </w:r>
      <w:r w:rsidRPr="008F66DD">
        <w:rPr>
          <w:rFonts w:ascii="Consolas" w:hAnsi="Consolas" w:cs="SimSun"/>
          <w:kern w:val="0"/>
          <w:sz w:val="24"/>
          <w:szCs w:val="24"/>
        </w:rPr>
        <w:t>password</w:t>
      </w:r>
      <w:r w:rsidRPr="008F66DD">
        <w:rPr>
          <w:rFonts w:ascii="Consolas" w:hAnsi="SimSun" w:cs="SimSun"/>
          <w:kern w:val="0"/>
          <w:sz w:val="24"/>
          <w:szCs w:val="24"/>
        </w:rPr>
        <w:t>，则可以</w:t>
      </w:r>
      <w:r>
        <w:rPr>
          <w:rFonts w:ascii="Consolas" w:hAnsi="SimSun" w:cs="SimSun" w:hint="eastAsia"/>
          <w:kern w:val="0"/>
          <w:sz w:val="24"/>
          <w:szCs w:val="24"/>
        </w:rPr>
        <w:t>是</w:t>
      </w:r>
      <w:r w:rsidRPr="008F66DD">
        <w:rPr>
          <w:rFonts w:ascii="Consolas" w:hAnsi="Consolas" w:cs="SimSun"/>
          <w:kern w:val="0"/>
          <w:sz w:val="24"/>
          <w:szCs w:val="24"/>
        </w:rPr>
        <w:t>sign_sort=password&amp;username&amp;client_secret&amp;timestamp&amp;version&amp;sign_method&amp;client_id</w:t>
      </w:r>
      <w:r>
        <w:rPr>
          <w:rFonts w:ascii="Consolas" w:hAnsi="Consolas" w:cs="SimSun" w:hint="eastAsia"/>
          <w:kern w:val="0"/>
          <w:sz w:val="24"/>
          <w:szCs w:val="24"/>
        </w:rPr>
        <w:t>。</w:t>
      </w:r>
      <w:r w:rsidRPr="00D631E0">
        <w:rPr>
          <w:rFonts w:ascii="Consolas" w:hAnsi="Consolas" w:cs="SimSun" w:hint="eastAsia"/>
          <w:color w:val="FF0000"/>
          <w:kern w:val="0"/>
          <w:sz w:val="24"/>
          <w:szCs w:val="24"/>
        </w:rPr>
        <w:t>另外请在签名后，请求发送前对此字段进行</w:t>
      </w:r>
      <w:r w:rsidRPr="00D631E0">
        <w:rPr>
          <w:rFonts w:ascii="Consolas" w:hAnsi="Consolas" w:cs="SimSun" w:hint="eastAsia"/>
          <w:color w:val="FF0000"/>
          <w:kern w:val="0"/>
          <w:sz w:val="24"/>
          <w:szCs w:val="24"/>
        </w:rPr>
        <w:t>urlencode</w:t>
      </w:r>
    </w:p>
    <w:p w14:paraId="72E80343" w14:textId="77777777" w:rsidR="00D9552F" w:rsidRPr="008F66DD" w:rsidRDefault="00D9552F" w:rsidP="00D9552F">
      <w:pPr>
        <w:jc w:val="left"/>
        <w:rPr>
          <w:rFonts w:ascii="Consolas" w:hAnsi="Consolas" w:cs="SimSun"/>
          <w:b/>
          <w:kern w:val="0"/>
          <w:sz w:val="24"/>
          <w:szCs w:val="24"/>
        </w:rPr>
      </w:pPr>
    </w:p>
    <w:p w14:paraId="49D20C90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Consolas" w:cs="SimSun"/>
          <w:b/>
          <w:kern w:val="0"/>
          <w:sz w:val="24"/>
          <w:szCs w:val="24"/>
        </w:rPr>
        <w:t>signature</w:t>
      </w:r>
      <w:r w:rsidRPr="008F66DD">
        <w:rPr>
          <w:rFonts w:ascii="Consolas" w:hAnsi="SimSun" w:cs="SimSun"/>
          <w:kern w:val="0"/>
          <w:sz w:val="24"/>
          <w:szCs w:val="24"/>
        </w:rPr>
        <w:t>：数字签名。计算步骤如下：</w:t>
      </w:r>
    </w:p>
    <w:p w14:paraId="1A38C775" w14:textId="77777777" w:rsidR="00D9552F" w:rsidRPr="008F66DD" w:rsidRDefault="00D9552F" w:rsidP="00D9552F">
      <w:pPr>
        <w:numPr>
          <w:ilvl w:val="0"/>
          <w:numId w:val="22"/>
        </w:numPr>
        <w:spacing w:line="312" w:lineRule="auto"/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SimSun" w:cs="SimSun"/>
          <w:kern w:val="0"/>
          <w:sz w:val="24"/>
          <w:szCs w:val="24"/>
        </w:rPr>
        <w:t>把所有需要进行签名的参数的值，按照</w:t>
      </w:r>
      <w:r w:rsidRPr="008F66DD">
        <w:rPr>
          <w:rFonts w:ascii="Consolas" w:hAnsi="Consolas" w:cs="SimSun"/>
          <w:kern w:val="0"/>
          <w:sz w:val="24"/>
          <w:szCs w:val="24"/>
        </w:rPr>
        <w:t>sign_sort</w:t>
      </w:r>
      <w:r w:rsidRPr="008F66DD">
        <w:rPr>
          <w:rFonts w:ascii="Consolas" w:hAnsi="SimSun" w:cs="SimSun"/>
          <w:kern w:val="0"/>
          <w:sz w:val="24"/>
          <w:szCs w:val="24"/>
        </w:rPr>
        <w:t>中指定的排列，并拼接成字符串，参数之间无需分隔符。</w:t>
      </w:r>
    </w:p>
    <w:p w14:paraId="0F489080" w14:textId="77777777" w:rsidR="00D9552F" w:rsidRPr="008F66DD" w:rsidRDefault="00D9552F" w:rsidP="00D9552F">
      <w:pPr>
        <w:numPr>
          <w:ilvl w:val="0"/>
          <w:numId w:val="22"/>
        </w:numPr>
        <w:spacing w:line="312" w:lineRule="auto"/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SimSun" w:cs="SimSun"/>
          <w:kern w:val="0"/>
          <w:sz w:val="24"/>
          <w:szCs w:val="24"/>
        </w:rPr>
        <w:t>采用</w:t>
      </w:r>
      <w:r w:rsidRPr="008F66DD">
        <w:rPr>
          <w:rFonts w:ascii="Consolas" w:hAnsi="Consolas" w:cs="SimSun"/>
          <w:kern w:val="0"/>
          <w:sz w:val="24"/>
          <w:szCs w:val="24"/>
        </w:rPr>
        <w:t>jdk</w:t>
      </w:r>
      <w:r w:rsidRPr="008F66DD">
        <w:rPr>
          <w:rFonts w:ascii="Consolas" w:hAnsi="SimSun" w:cs="SimSun"/>
          <w:kern w:val="0"/>
          <w:sz w:val="24"/>
          <w:szCs w:val="24"/>
        </w:rPr>
        <w:t>的类</w:t>
      </w:r>
      <w:r w:rsidRPr="008F66DD">
        <w:rPr>
          <w:rFonts w:ascii="Consolas" w:hAnsi="Consolas" w:cs="SimSun"/>
          <w:kern w:val="0"/>
          <w:sz w:val="24"/>
          <w:szCs w:val="24"/>
        </w:rPr>
        <w:t>java.security.MessageDigest</w:t>
      </w:r>
      <w:r w:rsidRPr="008F66DD">
        <w:rPr>
          <w:rFonts w:ascii="Consolas" w:hAnsi="SimSun" w:cs="SimSun"/>
          <w:kern w:val="0"/>
          <w:sz w:val="24"/>
          <w:szCs w:val="24"/>
        </w:rPr>
        <w:t>，对步骤</w:t>
      </w:r>
      <w:r w:rsidRPr="008F66DD">
        <w:rPr>
          <w:rFonts w:ascii="Consolas" w:hAnsi="Consolas" w:cs="SimSun"/>
          <w:kern w:val="0"/>
          <w:sz w:val="24"/>
          <w:szCs w:val="24"/>
        </w:rPr>
        <w:t>1</w:t>
      </w:r>
      <w:r w:rsidRPr="008F66DD">
        <w:rPr>
          <w:rFonts w:ascii="Consolas" w:hAnsi="SimSun" w:cs="SimSun"/>
          <w:kern w:val="0"/>
          <w:sz w:val="24"/>
          <w:szCs w:val="24"/>
        </w:rPr>
        <w:t>生成的字符串进行</w:t>
      </w:r>
      <w:r w:rsidRPr="008F66DD">
        <w:rPr>
          <w:rFonts w:ascii="Consolas" w:hAnsi="Consolas" w:cs="SimSun"/>
          <w:kern w:val="0"/>
          <w:sz w:val="24"/>
          <w:szCs w:val="24"/>
        </w:rPr>
        <w:t>md5</w:t>
      </w:r>
      <w:r w:rsidRPr="008F66DD">
        <w:rPr>
          <w:rFonts w:ascii="Consolas" w:hAnsi="SimSun" w:cs="SimSun"/>
          <w:kern w:val="0"/>
          <w:sz w:val="24"/>
          <w:szCs w:val="24"/>
        </w:rPr>
        <w:t>计算，生成</w:t>
      </w:r>
      <w:r w:rsidRPr="008F66DD">
        <w:rPr>
          <w:rFonts w:ascii="Consolas" w:hAnsi="Consolas" w:cs="SimSun"/>
          <w:kern w:val="0"/>
          <w:sz w:val="24"/>
          <w:szCs w:val="24"/>
        </w:rPr>
        <w:t>byte</w:t>
      </w:r>
      <w:r w:rsidRPr="008F66DD">
        <w:rPr>
          <w:rFonts w:ascii="Consolas" w:hAnsi="SimSun" w:cs="SimSun"/>
          <w:kern w:val="0"/>
          <w:sz w:val="24"/>
          <w:szCs w:val="24"/>
        </w:rPr>
        <w:t>数组。</w:t>
      </w:r>
    </w:p>
    <w:p w14:paraId="6DDC2C6E" w14:textId="77777777" w:rsidR="00D9552F" w:rsidRPr="008F66DD" w:rsidRDefault="00D9552F" w:rsidP="00D9552F">
      <w:pPr>
        <w:numPr>
          <w:ilvl w:val="0"/>
          <w:numId w:val="22"/>
        </w:numPr>
        <w:spacing w:line="312" w:lineRule="auto"/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SimSun" w:cs="SimSun"/>
          <w:kern w:val="0"/>
          <w:sz w:val="24"/>
          <w:szCs w:val="24"/>
        </w:rPr>
        <w:t>将步骤</w:t>
      </w:r>
      <w:r w:rsidRPr="008F66DD">
        <w:rPr>
          <w:rFonts w:ascii="Consolas" w:hAnsi="Consolas" w:cs="SimSun"/>
          <w:kern w:val="0"/>
          <w:sz w:val="24"/>
          <w:szCs w:val="24"/>
        </w:rPr>
        <w:t>2</w:t>
      </w:r>
      <w:r w:rsidRPr="008F66DD">
        <w:rPr>
          <w:rFonts w:ascii="Consolas" w:hAnsi="SimSun" w:cs="SimSun"/>
          <w:kern w:val="0"/>
          <w:sz w:val="24"/>
          <w:szCs w:val="24"/>
        </w:rPr>
        <w:t>生成的</w:t>
      </w:r>
      <w:r w:rsidRPr="008F66DD">
        <w:rPr>
          <w:rFonts w:ascii="Consolas" w:hAnsi="Consolas" w:cs="SimSun"/>
          <w:kern w:val="0"/>
          <w:sz w:val="24"/>
          <w:szCs w:val="24"/>
        </w:rPr>
        <w:t>byte</w:t>
      </w:r>
      <w:r w:rsidRPr="008F66DD">
        <w:rPr>
          <w:rFonts w:ascii="Consolas" w:hAnsi="SimSun" w:cs="SimSun"/>
          <w:kern w:val="0"/>
          <w:sz w:val="24"/>
          <w:szCs w:val="24"/>
        </w:rPr>
        <w:t>数组转换成</w:t>
      </w:r>
      <w:r w:rsidRPr="008F66DD">
        <w:rPr>
          <w:rFonts w:ascii="Consolas" w:hAnsi="Consolas" w:cs="SimSun"/>
          <w:kern w:val="0"/>
          <w:sz w:val="24"/>
          <w:szCs w:val="24"/>
        </w:rPr>
        <w:t>16</w:t>
      </w:r>
      <w:r w:rsidRPr="008F66DD">
        <w:rPr>
          <w:rFonts w:ascii="Consolas" w:hAnsi="SimSun" w:cs="SimSun"/>
          <w:kern w:val="0"/>
          <w:sz w:val="24"/>
          <w:szCs w:val="24"/>
        </w:rPr>
        <w:t>进制字符串，此字符串即为数字签名。计算过程中字符集采用</w:t>
      </w:r>
      <w:r w:rsidRPr="008F66DD">
        <w:rPr>
          <w:rFonts w:ascii="Consolas" w:hAnsi="Consolas" w:cs="SimSun"/>
          <w:kern w:val="0"/>
          <w:sz w:val="24"/>
          <w:szCs w:val="24"/>
        </w:rPr>
        <w:t>utf-8</w:t>
      </w:r>
      <w:r w:rsidRPr="008F66DD">
        <w:rPr>
          <w:rFonts w:ascii="Consolas" w:hAnsi="SimSun" w:cs="SimSun"/>
          <w:kern w:val="0"/>
          <w:sz w:val="24"/>
          <w:szCs w:val="24"/>
        </w:rPr>
        <w:t>，</w:t>
      </w:r>
      <w:r w:rsidRPr="008F66DD">
        <w:rPr>
          <w:rFonts w:ascii="Consolas" w:hAnsi="Consolas" w:cs="SimSun"/>
          <w:kern w:val="0"/>
          <w:sz w:val="24"/>
          <w:szCs w:val="24"/>
        </w:rPr>
        <w:t>16</w:t>
      </w:r>
      <w:r w:rsidRPr="008F66DD">
        <w:rPr>
          <w:rFonts w:ascii="Consolas" w:hAnsi="SimSun" w:cs="SimSun"/>
          <w:kern w:val="0"/>
          <w:sz w:val="24"/>
          <w:szCs w:val="24"/>
        </w:rPr>
        <w:t>进制字符串转换算法必须与爱游戏提供的</w:t>
      </w:r>
      <w:r w:rsidRPr="008F66DD">
        <w:rPr>
          <w:rFonts w:ascii="Consolas" w:hAnsi="Consolas" w:cs="SimSun"/>
          <w:kern w:val="0"/>
          <w:sz w:val="24"/>
          <w:szCs w:val="24"/>
        </w:rPr>
        <w:t>ByteFormat.java</w:t>
      </w:r>
      <w:r w:rsidRPr="008F66DD">
        <w:rPr>
          <w:rFonts w:ascii="Consolas" w:hAnsi="SimSun" w:cs="SimSun"/>
          <w:kern w:val="0"/>
          <w:sz w:val="24"/>
          <w:szCs w:val="24"/>
        </w:rPr>
        <w:t>中算法保持一致。</w:t>
      </w:r>
    </w:p>
    <w:p w14:paraId="32A15F10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</w:p>
    <w:p w14:paraId="73C8C040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SimSun" w:cs="SimSun"/>
          <w:b/>
          <w:kern w:val="0"/>
          <w:sz w:val="24"/>
          <w:szCs w:val="24"/>
        </w:rPr>
        <w:t>示例</w:t>
      </w:r>
      <w:r w:rsidRPr="008F66DD">
        <w:rPr>
          <w:rFonts w:ascii="Consolas" w:hAnsi="SimSun" w:cs="SimSun"/>
          <w:kern w:val="0"/>
          <w:sz w:val="24"/>
          <w:szCs w:val="24"/>
        </w:rPr>
        <w:t>：某应用（</w:t>
      </w:r>
      <w:r w:rsidRPr="008F66DD">
        <w:rPr>
          <w:rFonts w:ascii="Consolas" w:hAnsi="Consolas" w:cs="SimSun"/>
          <w:kern w:val="0"/>
          <w:sz w:val="24"/>
          <w:szCs w:val="24"/>
        </w:rPr>
        <w:t>client=12</w:t>
      </w:r>
      <w:r w:rsidRPr="008F66DD">
        <w:rPr>
          <w:rFonts w:ascii="Consolas" w:hAnsi="SimSun" w:cs="SimSun"/>
          <w:kern w:val="0"/>
          <w:sz w:val="24"/>
          <w:szCs w:val="24"/>
        </w:rPr>
        <w:t>；</w:t>
      </w:r>
      <w:r w:rsidRPr="008F66DD">
        <w:rPr>
          <w:rFonts w:ascii="Consolas" w:hAnsi="Consolas" w:cs="SimSun"/>
          <w:kern w:val="0"/>
          <w:sz w:val="24"/>
          <w:szCs w:val="24"/>
        </w:rPr>
        <w:t>client_secret=cs</w:t>
      </w:r>
      <w:r w:rsidRPr="008F66DD">
        <w:rPr>
          <w:rFonts w:ascii="Consolas" w:hAnsi="SimSun" w:cs="SimSun"/>
          <w:kern w:val="0"/>
          <w:sz w:val="24"/>
          <w:szCs w:val="24"/>
        </w:rPr>
        <w:t>），请求某接口</w:t>
      </w:r>
    </w:p>
    <w:p w14:paraId="7784567A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SimSun" w:cs="SimSun"/>
          <w:kern w:val="0"/>
          <w:sz w:val="24"/>
          <w:szCs w:val="24"/>
        </w:rPr>
        <w:t>业务参数：</w:t>
      </w:r>
      <w:r w:rsidRPr="008F66DD">
        <w:rPr>
          <w:rFonts w:ascii="Consolas" w:hAnsi="Consolas" w:cs="SimSun"/>
          <w:kern w:val="0"/>
          <w:sz w:val="24"/>
          <w:szCs w:val="24"/>
        </w:rPr>
        <w:t>username=open</w:t>
      </w:r>
      <w:r w:rsidRPr="008F66DD">
        <w:rPr>
          <w:rFonts w:ascii="Consolas" w:hAnsi="SimSun" w:cs="SimSun"/>
          <w:kern w:val="0"/>
          <w:sz w:val="24"/>
          <w:szCs w:val="24"/>
        </w:rPr>
        <w:t>；</w:t>
      </w:r>
      <w:r w:rsidRPr="008F66DD">
        <w:rPr>
          <w:rFonts w:ascii="Consolas" w:hAnsi="Consolas" w:cs="SimSun"/>
          <w:kern w:val="0"/>
          <w:sz w:val="24"/>
          <w:szCs w:val="24"/>
        </w:rPr>
        <w:t xml:space="preserve">  password=123</w:t>
      </w:r>
      <w:r w:rsidRPr="008F66DD">
        <w:rPr>
          <w:rFonts w:ascii="Consolas" w:hAnsi="SimSun" w:cs="SimSun"/>
          <w:kern w:val="0"/>
          <w:sz w:val="24"/>
          <w:szCs w:val="24"/>
        </w:rPr>
        <w:t>；</w:t>
      </w:r>
      <w:r w:rsidRPr="008F66DD">
        <w:rPr>
          <w:rFonts w:ascii="Consolas" w:hAnsi="Consolas" w:cs="SimSun"/>
          <w:kern w:val="0"/>
          <w:sz w:val="24"/>
          <w:szCs w:val="24"/>
        </w:rPr>
        <w:tab/>
        <w:t>imsi=189</w:t>
      </w:r>
      <w:r w:rsidRPr="008F66DD">
        <w:rPr>
          <w:rFonts w:ascii="Consolas" w:hAnsi="SimSun" w:cs="SimSun"/>
          <w:kern w:val="0"/>
          <w:sz w:val="24"/>
          <w:szCs w:val="24"/>
        </w:rPr>
        <w:t>；</w:t>
      </w:r>
    </w:p>
    <w:p w14:paraId="2AF670A5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SimSun" w:cs="SimSun"/>
          <w:kern w:val="0"/>
          <w:sz w:val="24"/>
          <w:szCs w:val="24"/>
        </w:rPr>
        <w:t>签名级别：业务签名</w:t>
      </w:r>
      <w:r w:rsidRPr="008F66DD">
        <w:rPr>
          <w:rFonts w:ascii="Consolas" w:hAnsi="Consolas" w:cs="SimSun"/>
          <w:kern w:val="0"/>
          <w:sz w:val="24"/>
          <w:szCs w:val="24"/>
        </w:rPr>
        <w:t xml:space="preserve"> </w:t>
      </w:r>
    </w:p>
    <w:p w14:paraId="4B4C3A30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SimSun" w:cs="SimSun"/>
          <w:kern w:val="0"/>
          <w:sz w:val="24"/>
          <w:szCs w:val="24"/>
        </w:rPr>
        <w:t>签名字段：</w:t>
      </w:r>
      <w:r w:rsidRPr="008F66DD">
        <w:rPr>
          <w:rFonts w:ascii="Consolas" w:hAnsi="Consolas" w:cs="SimSun"/>
          <w:kern w:val="0"/>
          <w:sz w:val="24"/>
          <w:szCs w:val="24"/>
        </w:rPr>
        <w:t>client_id</w:t>
      </w:r>
      <w:r w:rsidRPr="008F66DD">
        <w:rPr>
          <w:rFonts w:ascii="Consolas" w:hAnsi="SimSun" w:cs="SimSun"/>
          <w:kern w:val="0"/>
          <w:sz w:val="24"/>
          <w:szCs w:val="24"/>
        </w:rPr>
        <w:t>、</w:t>
      </w:r>
      <w:r w:rsidRPr="008F66DD">
        <w:rPr>
          <w:rFonts w:ascii="Consolas" w:hAnsi="Consolas" w:cs="SimSun"/>
          <w:kern w:val="0"/>
          <w:sz w:val="24"/>
          <w:szCs w:val="24"/>
        </w:rPr>
        <w:t>sign_method</w:t>
      </w:r>
      <w:r w:rsidRPr="008F66DD">
        <w:rPr>
          <w:rFonts w:ascii="Consolas" w:hAnsi="SimSun" w:cs="SimSun"/>
          <w:kern w:val="0"/>
          <w:sz w:val="24"/>
          <w:szCs w:val="24"/>
        </w:rPr>
        <w:t>、</w:t>
      </w:r>
      <w:r w:rsidRPr="008F66DD">
        <w:rPr>
          <w:rFonts w:ascii="Consolas" w:hAnsi="Consolas" w:cs="SimSun"/>
          <w:kern w:val="0"/>
          <w:sz w:val="24"/>
          <w:szCs w:val="24"/>
        </w:rPr>
        <w:t>version</w:t>
      </w:r>
      <w:r w:rsidRPr="008F66DD">
        <w:rPr>
          <w:rFonts w:ascii="Consolas" w:hAnsi="SimSun" w:cs="SimSun"/>
          <w:kern w:val="0"/>
          <w:sz w:val="24"/>
          <w:szCs w:val="24"/>
        </w:rPr>
        <w:t>、</w:t>
      </w:r>
      <w:r w:rsidRPr="008F66DD">
        <w:rPr>
          <w:rFonts w:ascii="Consolas" w:hAnsi="Consolas" w:cs="SimSun"/>
          <w:kern w:val="0"/>
          <w:sz w:val="24"/>
          <w:szCs w:val="24"/>
        </w:rPr>
        <w:t>timestamp</w:t>
      </w:r>
      <w:r w:rsidRPr="008F66DD">
        <w:rPr>
          <w:rFonts w:ascii="Consolas" w:hAnsi="SimSun" w:cs="SimSun"/>
          <w:kern w:val="0"/>
          <w:sz w:val="24"/>
          <w:szCs w:val="24"/>
        </w:rPr>
        <w:t>、</w:t>
      </w:r>
      <w:r w:rsidRPr="008F66DD">
        <w:rPr>
          <w:rFonts w:ascii="Consolas" w:hAnsi="Consolas" w:cs="SimSun"/>
          <w:kern w:val="0"/>
          <w:sz w:val="24"/>
          <w:szCs w:val="24"/>
        </w:rPr>
        <w:t>client_secret</w:t>
      </w:r>
      <w:r w:rsidRPr="008F66DD">
        <w:rPr>
          <w:rFonts w:ascii="Consolas" w:hAnsi="SimSun" w:cs="SimSun"/>
          <w:kern w:val="0"/>
          <w:sz w:val="24"/>
          <w:szCs w:val="24"/>
        </w:rPr>
        <w:t>、</w:t>
      </w:r>
      <w:r w:rsidRPr="008F66DD">
        <w:rPr>
          <w:rFonts w:ascii="Consolas" w:hAnsi="Consolas" w:cs="SimSun"/>
          <w:kern w:val="0"/>
          <w:sz w:val="24"/>
          <w:szCs w:val="24"/>
        </w:rPr>
        <w:t>username</w:t>
      </w:r>
      <w:r w:rsidRPr="008F66DD">
        <w:rPr>
          <w:rFonts w:ascii="Consolas" w:hAnsi="SimSun" w:cs="SimSun"/>
          <w:kern w:val="0"/>
          <w:sz w:val="24"/>
          <w:szCs w:val="24"/>
        </w:rPr>
        <w:t>、</w:t>
      </w:r>
      <w:r w:rsidRPr="008F66DD">
        <w:rPr>
          <w:rFonts w:ascii="Consolas" w:hAnsi="Consolas" w:cs="SimSun"/>
          <w:kern w:val="0"/>
          <w:sz w:val="24"/>
          <w:szCs w:val="24"/>
        </w:rPr>
        <w:t>password</w:t>
      </w:r>
      <w:r w:rsidRPr="008F66DD">
        <w:rPr>
          <w:rFonts w:ascii="Consolas" w:hAnsi="SimSun" w:cs="SimSun"/>
          <w:kern w:val="0"/>
          <w:sz w:val="24"/>
          <w:szCs w:val="24"/>
        </w:rPr>
        <w:t>、</w:t>
      </w:r>
      <w:r w:rsidRPr="008F66DD">
        <w:rPr>
          <w:rFonts w:ascii="Consolas" w:hAnsi="Consolas" w:cs="SimSun"/>
          <w:kern w:val="0"/>
          <w:sz w:val="24"/>
          <w:szCs w:val="24"/>
        </w:rPr>
        <w:t>imsi</w:t>
      </w:r>
    </w:p>
    <w:p w14:paraId="466131E2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</w:p>
    <w:p w14:paraId="19C37AE7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SimSun" w:cs="SimSun"/>
          <w:kern w:val="0"/>
          <w:sz w:val="24"/>
          <w:szCs w:val="24"/>
        </w:rPr>
        <w:t>则加入签名信息后最终请求参数如下</w:t>
      </w:r>
      <w:r w:rsidRPr="008F66DD">
        <w:rPr>
          <w:rFonts w:ascii="Consolas" w:hAnsi="Consolas" w:cs="SimSun"/>
          <w:kern w:val="0"/>
          <w:sz w:val="24"/>
          <w:szCs w:val="24"/>
        </w:rPr>
        <w:t>:</w:t>
      </w:r>
    </w:p>
    <w:p w14:paraId="7B4EB48D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Consolas" w:cs="SimSun"/>
          <w:kern w:val="0"/>
          <w:sz w:val="24"/>
          <w:szCs w:val="24"/>
        </w:rPr>
        <w:t>username=open</w:t>
      </w:r>
    </w:p>
    <w:p w14:paraId="15716DC0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Consolas" w:cs="SimSun"/>
          <w:kern w:val="0"/>
          <w:sz w:val="24"/>
          <w:szCs w:val="24"/>
        </w:rPr>
        <w:t>password=123</w:t>
      </w:r>
    </w:p>
    <w:p w14:paraId="3B8C2136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Consolas" w:cs="SimSun"/>
          <w:kern w:val="0"/>
          <w:sz w:val="24"/>
          <w:szCs w:val="24"/>
        </w:rPr>
        <w:t>imsi=189</w:t>
      </w:r>
    </w:p>
    <w:p w14:paraId="09E2F2E1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Consolas" w:cs="SimSun"/>
          <w:kern w:val="0"/>
          <w:sz w:val="24"/>
          <w:szCs w:val="24"/>
        </w:rPr>
        <w:t>client_id=12</w:t>
      </w:r>
    </w:p>
    <w:p w14:paraId="628C688B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Consolas" w:cs="SimSun"/>
          <w:kern w:val="0"/>
          <w:sz w:val="24"/>
          <w:szCs w:val="24"/>
        </w:rPr>
        <w:t>sign_method=MD5</w:t>
      </w:r>
    </w:p>
    <w:p w14:paraId="3F938F49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Consolas" w:cs="SimSun"/>
          <w:kern w:val="0"/>
          <w:sz w:val="24"/>
          <w:szCs w:val="24"/>
        </w:rPr>
        <w:t>version=</w:t>
      </w:r>
      <w:r>
        <w:rPr>
          <w:rFonts w:ascii="Consolas" w:hAnsi="Consolas" w:cs="SimSun" w:hint="eastAsia"/>
          <w:kern w:val="0"/>
          <w:sz w:val="24"/>
          <w:szCs w:val="24"/>
        </w:rPr>
        <w:t>v2.1.</w:t>
      </w:r>
      <w:r w:rsidRPr="008F66DD">
        <w:rPr>
          <w:rFonts w:ascii="Consolas" w:hAnsi="Consolas" w:cs="SimSun"/>
          <w:kern w:val="0"/>
          <w:sz w:val="24"/>
          <w:szCs w:val="24"/>
        </w:rPr>
        <w:t>0</w:t>
      </w:r>
    </w:p>
    <w:p w14:paraId="1AECC7DA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Consolas" w:cs="SimSun"/>
          <w:kern w:val="0"/>
          <w:sz w:val="24"/>
          <w:szCs w:val="24"/>
        </w:rPr>
        <w:t>timestamp=1385345938378</w:t>
      </w:r>
    </w:p>
    <w:p w14:paraId="08BBB1FE" w14:textId="77777777" w:rsidR="00D9552F" w:rsidRPr="008F66DD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Consolas" w:cs="SimSun"/>
          <w:kern w:val="0"/>
          <w:sz w:val="24"/>
          <w:szCs w:val="24"/>
        </w:rPr>
        <w:t>sign_sort=client_id&amp;sign_method&amp;version&amp;timestamp&amp;client_secret&amp;username&amp;password&amp;imsi</w:t>
      </w:r>
    </w:p>
    <w:p w14:paraId="23A80ECE" w14:textId="77777777" w:rsidR="00D9552F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  <w:r w:rsidRPr="008F66DD">
        <w:rPr>
          <w:rFonts w:ascii="Consolas" w:hAnsi="Consolas" w:cs="SimSun"/>
          <w:kern w:val="0"/>
          <w:sz w:val="24"/>
          <w:szCs w:val="24"/>
        </w:rPr>
        <w:t>signature= bytesToHexString (MD5.encode(“12MD5</w:t>
      </w:r>
      <w:r>
        <w:rPr>
          <w:rFonts w:ascii="Consolas" w:hAnsi="Consolas" w:cs="SimSun" w:hint="eastAsia"/>
          <w:kern w:val="0"/>
          <w:sz w:val="24"/>
          <w:szCs w:val="24"/>
        </w:rPr>
        <w:t>v2.1.0</w:t>
      </w:r>
      <w:r w:rsidRPr="008F66DD">
        <w:rPr>
          <w:rFonts w:ascii="Consolas" w:hAnsi="Consolas" w:cs="SimSun"/>
          <w:kern w:val="0"/>
          <w:sz w:val="24"/>
          <w:szCs w:val="24"/>
        </w:rPr>
        <w:t>1385345938378csopen123189”))</w:t>
      </w:r>
    </w:p>
    <w:p w14:paraId="014CAACA" w14:textId="77777777" w:rsidR="00D9552F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</w:p>
    <w:p w14:paraId="7540B277" w14:textId="77777777" w:rsidR="00D9552F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</w:p>
    <w:p w14:paraId="4E0B6A14" w14:textId="77777777" w:rsidR="00D9552F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</w:p>
    <w:p w14:paraId="26F16765" w14:textId="77777777" w:rsidR="00D9552F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</w:p>
    <w:p w14:paraId="16185746" w14:textId="77777777" w:rsidR="00D9552F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</w:p>
    <w:p w14:paraId="3ED8DA24" w14:textId="77777777" w:rsidR="00D9552F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</w:p>
    <w:p w14:paraId="20357C62" w14:textId="77777777" w:rsidR="00D9552F" w:rsidRPr="0096226A" w:rsidRDefault="00D9552F" w:rsidP="00D9552F">
      <w:pPr>
        <w:jc w:val="left"/>
        <w:rPr>
          <w:rFonts w:ascii="Consolas" w:hAnsi="Consolas" w:cs="SimSun"/>
          <w:kern w:val="0"/>
          <w:sz w:val="24"/>
          <w:szCs w:val="24"/>
        </w:rPr>
      </w:pPr>
    </w:p>
    <w:p w14:paraId="3EF18542" w14:textId="6A837DF0" w:rsidR="00D9552F" w:rsidRPr="0038010D" w:rsidRDefault="0038010D" w:rsidP="0038010D">
      <w:pPr>
        <w:jc w:val="left"/>
        <w:outlineLvl w:val="1"/>
        <w:rPr>
          <w:rFonts w:ascii="Consolas" w:eastAsia="Microsoft YaHei" w:hAnsi="Consolas" w:cs="Arial"/>
          <w:b/>
          <w:sz w:val="44"/>
          <w:szCs w:val="44"/>
        </w:rPr>
      </w:pPr>
      <w:bookmarkStart w:id="30" w:name="_Toc421091299"/>
      <w:bookmarkStart w:id="31" w:name="_Toc422246625"/>
      <w:r>
        <w:rPr>
          <w:rFonts w:ascii="Consolas" w:eastAsia="Microsoft YaHei" w:hAnsi="Arial" w:cs="Arial"/>
          <w:b/>
          <w:sz w:val="44"/>
          <w:szCs w:val="44"/>
        </w:rPr>
        <w:t>6.2</w:t>
      </w:r>
      <w:r w:rsidR="00D9552F" w:rsidRPr="0038010D">
        <w:rPr>
          <w:rFonts w:ascii="Consolas" w:eastAsia="Microsoft YaHei" w:hAnsi="Arial" w:cs="Arial"/>
          <w:b/>
          <w:sz w:val="44"/>
          <w:szCs w:val="44"/>
        </w:rPr>
        <w:t>登陆流程</w:t>
      </w:r>
      <w:bookmarkEnd w:id="30"/>
      <w:bookmarkEnd w:id="31"/>
    </w:p>
    <w:p w14:paraId="5291FDA8" w14:textId="77777777" w:rsidR="00D9552F" w:rsidRPr="008F66DD" w:rsidRDefault="00D9552F" w:rsidP="00D9552F">
      <w:pPr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424E1F63" wp14:editId="4A16EBE9">
            <wp:extent cx="5486400" cy="37903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F737" w14:textId="77777777" w:rsidR="00D9552F" w:rsidRPr="008F66DD" w:rsidRDefault="00D9552F" w:rsidP="00D9552F">
      <w:pPr>
        <w:jc w:val="left"/>
        <w:rPr>
          <w:rFonts w:ascii="Consolas" w:hAnsi="Consolas"/>
        </w:rPr>
      </w:pPr>
      <w:r w:rsidRPr="008F66DD">
        <w:rPr>
          <w:rFonts w:ascii="Consolas"/>
        </w:rPr>
        <w:t>登陆流程：</w:t>
      </w:r>
    </w:p>
    <w:p w14:paraId="7D64C302" w14:textId="77777777" w:rsidR="00D9552F" w:rsidRPr="008F66DD" w:rsidRDefault="00D9552F" w:rsidP="00D9552F">
      <w:pPr>
        <w:numPr>
          <w:ilvl w:val="0"/>
          <w:numId w:val="20"/>
        </w:numPr>
        <w:spacing w:line="312" w:lineRule="auto"/>
        <w:ind w:left="426"/>
        <w:jc w:val="left"/>
        <w:rPr>
          <w:rFonts w:ascii="Consolas" w:hAnsi="Consolas"/>
        </w:rPr>
      </w:pPr>
      <w:r w:rsidRPr="008F66DD">
        <w:rPr>
          <w:rFonts w:ascii="Consolas"/>
        </w:rPr>
        <w:t>用户触发登陆功能</w:t>
      </w:r>
      <w:r>
        <w:rPr>
          <w:rFonts w:ascii="Consolas" w:hint="eastAsia"/>
        </w:rPr>
        <w:t>,</w:t>
      </w:r>
      <w:r w:rsidRPr="004E2B72">
        <w:rPr>
          <w:rFonts w:ascii="Consolas"/>
        </w:rPr>
        <w:t xml:space="preserve"> </w:t>
      </w:r>
      <w:r>
        <w:rPr>
          <w:rFonts w:ascii="Consolas" w:hint="eastAsia"/>
        </w:rPr>
        <w:t>用户</w:t>
      </w:r>
      <w:r>
        <w:rPr>
          <w:rFonts w:ascii="Consolas" w:hint="eastAsia"/>
        </w:rPr>
        <w:t>SDK</w:t>
      </w:r>
      <w:r w:rsidRPr="008F66DD">
        <w:rPr>
          <w:rFonts w:ascii="Consolas"/>
        </w:rPr>
        <w:t>判断用户是否满足自动登陆条件，如果不满足，引导用户进入登陆界面</w:t>
      </w:r>
      <w:r>
        <w:rPr>
          <w:rFonts w:ascii="Consolas" w:hint="eastAsia"/>
        </w:rPr>
        <w:t>。</w:t>
      </w:r>
    </w:p>
    <w:p w14:paraId="1D9A0F40" w14:textId="77777777" w:rsidR="00D9552F" w:rsidRPr="008F66DD" w:rsidRDefault="00D9552F" w:rsidP="00D9552F">
      <w:pPr>
        <w:numPr>
          <w:ilvl w:val="0"/>
          <w:numId w:val="20"/>
        </w:numPr>
        <w:spacing w:line="312" w:lineRule="auto"/>
        <w:ind w:left="426"/>
        <w:jc w:val="left"/>
        <w:rPr>
          <w:rFonts w:ascii="Consolas" w:hAnsi="Consolas"/>
        </w:rPr>
      </w:pPr>
      <w:r w:rsidRPr="008F66DD">
        <w:rPr>
          <w:rFonts w:ascii="Consolas"/>
        </w:rPr>
        <w:t>用户身份通过验证后</w:t>
      </w:r>
      <w:r w:rsidRPr="008F66DD">
        <w:rPr>
          <w:rFonts w:ascii="Consolas" w:hAnsi="Consolas"/>
        </w:rPr>
        <w:t>,</w:t>
      </w:r>
      <w:r w:rsidRPr="008F66DD">
        <w:rPr>
          <w:rFonts w:ascii="Consolas"/>
        </w:rPr>
        <w:t>爱游戏服务端会生成待登陆应用的授权码</w:t>
      </w:r>
      <w:r>
        <w:rPr>
          <w:rFonts w:ascii="Consolas" w:hint="eastAsia"/>
        </w:rPr>
        <w:t>,</w:t>
      </w:r>
      <w:r>
        <w:rPr>
          <w:rFonts w:ascii="Consolas" w:hint="eastAsia"/>
        </w:rPr>
        <w:t>并把授权码返回给客户端，提示登陆成功。</w:t>
      </w:r>
    </w:p>
    <w:p w14:paraId="3A47D6E7" w14:textId="77777777" w:rsidR="00D9552F" w:rsidRPr="008F66DD" w:rsidRDefault="00D9552F" w:rsidP="00D9552F">
      <w:pPr>
        <w:numPr>
          <w:ilvl w:val="0"/>
          <w:numId w:val="20"/>
        </w:numPr>
        <w:spacing w:line="312" w:lineRule="auto"/>
        <w:ind w:left="426"/>
        <w:jc w:val="left"/>
        <w:rPr>
          <w:rFonts w:ascii="Consolas" w:hAnsi="Consolas"/>
        </w:rPr>
      </w:pPr>
      <w:r>
        <w:rPr>
          <w:rFonts w:ascii="Consolas" w:hint="eastAsia"/>
        </w:rPr>
        <w:t>网游客户端需要自主把授权码传给网游服务器，用于网游服务器换取授权令牌，确认用户信息。</w:t>
      </w:r>
    </w:p>
    <w:p w14:paraId="710C2EC9" w14:textId="77777777" w:rsidR="00D9552F" w:rsidRPr="008F66DD" w:rsidRDefault="00D9552F" w:rsidP="00D9552F">
      <w:pPr>
        <w:numPr>
          <w:ilvl w:val="0"/>
          <w:numId w:val="20"/>
        </w:numPr>
        <w:spacing w:line="312" w:lineRule="auto"/>
        <w:ind w:left="426"/>
        <w:jc w:val="left"/>
        <w:rPr>
          <w:rFonts w:ascii="Consolas" w:hAnsi="Consolas"/>
        </w:rPr>
      </w:pPr>
      <w:r w:rsidRPr="008F66DD">
        <w:rPr>
          <w:rFonts w:ascii="Consolas" w:hAnsi="Consolas"/>
        </w:rPr>
        <w:t>CP</w:t>
      </w:r>
      <w:r w:rsidRPr="008F66DD">
        <w:rPr>
          <w:rFonts w:ascii="Consolas"/>
        </w:rPr>
        <w:t>服务器端调用爱游戏服务器端</w:t>
      </w:r>
      <w:r w:rsidRPr="008F66DD">
        <w:rPr>
          <w:rFonts w:ascii="Consolas" w:hAnsi="Consolas"/>
        </w:rPr>
        <w:t>“</w:t>
      </w:r>
      <w:r w:rsidRPr="008F66DD">
        <w:rPr>
          <w:rFonts w:ascii="Consolas"/>
        </w:rPr>
        <w:t>授权码兑换</w:t>
      </w:r>
      <w:r w:rsidRPr="008F66DD">
        <w:rPr>
          <w:rFonts w:ascii="Consolas" w:hAnsi="Consolas"/>
        </w:rPr>
        <w:t>token”</w:t>
      </w:r>
      <w:r w:rsidRPr="008F66DD">
        <w:rPr>
          <w:rFonts w:ascii="Consolas"/>
        </w:rPr>
        <w:t>接口（详见</w:t>
      </w:r>
      <w:r>
        <w:rPr>
          <w:rFonts w:ascii="Consolas" w:hAnsi="Consolas" w:hint="eastAsia"/>
        </w:rPr>
        <w:t>4.3.1</w:t>
      </w:r>
      <w:r>
        <w:rPr>
          <w:rFonts w:ascii="Consolas" w:hAnsi="Consolas" w:hint="eastAsia"/>
        </w:rPr>
        <w:t>）</w:t>
      </w:r>
    </w:p>
    <w:p w14:paraId="7B6BD12C" w14:textId="77777777" w:rsidR="00D9552F" w:rsidRPr="008F66DD" w:rsidRDefault="00D9552F" w:rsidP="00D9552F">
      <w:pPr>
        <w:numPr>
          <w:ilvl w:val="0"/>
          <w:numId w:val="20"/>
        </w:numPr>
        <w:spacing w:line="312" w:lineRule="auto"/>
        <w:ind w:left="426"/>
        <w:jc w:val="left"/>
        <w:rPr>
          <w:rFonts w:ascii="Consolas" w:hAnsi="Consolas"/>
        </w:rPr>
      </w:pPr>
      <w:r w:rsidRPr="008F66DD">
        <w:rPr>
          <w:rFonts w:ascii="Consolas"/>
        </w:rPr>
        <w:t>爱游戏服务器端校验授权码通过后，生成授权令牌并返回给</w:t>
      </w:r>
      <w:r w:rsidRPr="008F66DD">
        <w:rPr>
          <w:rFonts w:ascii="Consolas" w:hAnsi="Consolas"/>
        </w:rPr>
        <w:t>CP</w:t>
      </w:r>
      <w:r w:rsidRPr="008F66DD">
        <w:rPr>
          <w:rFonts w:ascii="Consolas"/>
        </w:rPr>
        <w:t>服务器端。</w:t>
      </w:r>
    </w:p>
    <w:p w14:paraId="7244846F" w14:textId="77777777" w:rsidR="00D9552F" w:rsidRPr="008F66DD" w:rsidRDefault="00D9552F" w:rsidP="00D9552F">
      <w:pPr>
        <w:numPr>
          <w:ilvl w:val="0"/>
          <w:numId w:val="20"/>
        </w:numPr>
        <w:spacing w:line="312" w:lineRule="auto"/>
        <w:ind w:left="426"/>
        <w:jc w:val="left"/>
        <w:rPr>
          <w:rFonts w:ascii="Consolas" w:hAnsi="Consolas"/>
        </w:rPr>
      </w:pPr>
      <w:r w:rsidRPr="008F66DD">
        <w:rPr>
          <w:rFonts w:ascii="Consolas" w:hAnsi="Consolas"/>
        </w:rPr>
        <w:t>CP</w:t>
      </w:r>
      <w:r>
        <w:rPr>
          <w:rFonts w:ascii="Consolas"/>
        </w:rPr>
        <w:t>服务器端收到令牌后，确认用户信息</w:t>
      </w:r>
      <w:r>
        <w:rPr>
          <w:rFonts w:ascii="Consolas" w:hint="eastAsia"/>
        </w:rPr>
        <w:t>，之后便可以进行自己的业务逻辑</w:t>
      </w:r>
      <w:r w:rsidRPr="008F66DD">
        <w:rPr>
          <w:rFonts w:ascii="Consolas"/>
        </w:rPr>
        <w:t>（如绑定账号等）</w:t>
      </w:r>
    </w:p>
    <w:p w14:paraId="4999957A" w14:textId="77777777" w:rsidR="00D9552F" w:rsidRDefault="00D9552F" w:rsidP="00D9552F">
      <w:pPr>
        <w:widowControl/>
        <w:jc w:val="left"/>
        <w:rPr>
          <w:rFonts w:ascii="Consolas" w:hAnsi="Consolas"/>
        </w:rPr>
      </w:pPr>
    </w:p>
    <w:p w14:paraId="24084C9A" w14:textId="77777777" w:rsidR="00D9552F" w:rsidRDefault="00D9552F" w:rsidP="00D9552F">
      <w:pPr>
        <w:widowControl/>
        <w:jc w:val="left"/>
        <w:rPr>
          <w:rFonts w:ascii="Consolas" w:hAnsi="Consolas"/>
        </w:rPr>
      </w:pPr>
    </w:p>
    <w:p w14:paraId="6D6F7D45" w14:textId="77777777" w:rsidR="00D9552F" w:rsidRDefault="00D9552F" w:rsidP="00D9552F">
      <w:pPr>
        <w:widowControl/>
        <w:jc w:val="left"/>
        <w:rPr>
          <w:rFonts w:ascii="Consolas" w:hAnsi="Consolas"/>
        </w:rPr>
      </w:pPr>
    </w:p>
    <w:p w14:paraId="6925AB49" w14:textId="77777777" w:rsidR="00D9552F" w:rsidRDefault="00D9552F" w:rsidP="00D9552F">
      <w:pPr>
        <w:widowControl/>
        <w:jc w:val="left"/>
        <w:rPr>
          <w:rFonts w:ascii="Consolas" w:hAnsi="Consolas"/>
        </w:rPr>
      </w:pPr>
    </w:p>
    <w:p w14:paraId="65290D06" w14:textId="77777777" w:rsidR="00D9552F" w:rsidRDefault="00D9552F" w:rsidP="00D9552F">
      <w:pPr>
        <w:widowControl/>
        <w:jc w:val="left"/>
        <w:rPr>
          <w:rFonts w:ascii="Consolas" w:hAnsi="Consolas"/>
        </w:rPr>
      </w:pPr>
    </w:p>
    <w:p w14:paraId="72E58288" w14:textId="77777777" w:rsidR="00D9552F" w:rsidRDefault="00D9552F" w:rsidP="00D9552F">
      <w:pPr>
        <w:widowControl/>
        <w:jc w:val="left"/>
        <w:rPr>
          <w:rFonts w:ascii="Consolas" w:hAnsi="Consolas"/>
        </w:rPr>
      </w:pPr>
    </w:p>
    <w:p w14:paraId="69CD9610" w14:textId="77777777" w:rsidR="00D9552F" w:rsidRDefault="00D9552F" w:rsidP="00D9552F">
      <w:pPr>
        <w:widowControl/>
        <w:jc w:val="left"/>
        <w:rPr>
          <w:rFonts w:ascii="Consolas" w:hAnsi="Consolas"/>
        </w:rPr>
      </w:pPr>
    </w:p>
    <w:p w14:paraId="0F02CAFE" w14:textId="77777777" w:rsidR="00D9552F" w:rsidRDefault="00D9552F" w:rsidP="00D9552F">
      <w:pPr>
        <w:widowControl/>
        <w:jc w:val="left"/>
        <w:rPr>
          <w:rFonts w:ascii="Consolas" w:hAnsi="Consolas"/>
        </w:rPr>
      </w:pPr>
    </w:p>
    <w:p w14:paraId="79322A51" w14:textId="77777777" w:rsidR="00D9552F" w:rsidRDefault="00D9552F" w:rsidP="00D9552F">
      <w:pPr>
        <w:widowControl/>
        <w:jc w:val="left"/>
        <w:rPr>
          <w:rFonts w:ascii="Consolas" w:hAnsi="Consolas"/>
        </w:rPr>
      </w:pPr>
    </w:p>
    <w:p w14:paraId="148E6089" w14:textId="77777777" w:rsidR="00D9552F" w:rsidRDefault="00D9552F" w:rsidP="00D9552F">
      <w:pPr>
        <w:widowControl/>
        <w:jc w:val="left"/>
        <w:rPr>
          <w:rFonts w:ascii="Consolas" w:hAnsi="Consolas"/>
        </w:rPr>
      </w:pPr>
    </w:p>
    <w:p w14:paraId="351A2C08" w14:textId="77777777" w:rsidR="00D9552F" w:rsidRPr="008F66DD" w:rsidRDefault="00D9552F" w:rsidP="00D9552F">
      <w:pPr>
        <w:widowControl/>
        <w:jc w:val="left"/>
        <w:rPr>
          <w:rFonts w:ascii="Consolas" w:hAnsi="Consolas"/>
          <w:color w:val="FF0000"/>
        </w:rPr>
      </w:pPr>
    </w:p>
    <w:p w14:paraId="4817F497" w14:textId="51835719" w:rsidR="00D9552F" w:rsidRPr="008F66DD" w:rsidRDefault="0038010D" w:rsidP="0038010D">
      <w:pPr>
        <w:pStyle w:val="a7"/>
        <w:ind w:firstLineChars="0" w:firstLine="0"/>
        <w:outlineLvl w:val="1"/>
        <w:rPr>
          <w:rFonts w:ascii="Consolas" w:eastAsia="Microsoft YaHei" w:hAnsi="Consolas" w:cs="Arial"/>
          <w:b/>
          <w:sz w:val="44"/>
          <w:szCs w:val="44"/>
        </w:rPr>
      </w:pPr>
      <w:bookmarkStart w:id="32" w:name="_Toc421091300"/>
      <w:bookmarkStart w:id="33" w:name="_Toc422246626"/>
      <w:r>
        <w:rPr>
          <w:rFonts w:ascii="Consolas" w:eastAsia="Microsoft YaHei" w:hAnsi="Arial" w:cs="Arial"/>
          <w:b/>
          <w:sz w:val="44"/>
          <w:szCs w:val="44"/>
        </w:rPr>
        <w:t>6.3</w:t>
      </w:r>
      <w:r w:rsidR="00D9552F" w:rsidRPr="008F66DD">
        <w:rPr>
          <w:rFonts w:ascii="Consolas" w:eastAsia="Microsoft YaHei" w:hAnsi="Arial" w:cs="Arial"/>
          <w:b/>
          <w:sz w:val="44"/>
          <w:szCs w:val="44"/>
        </w:rPr>
        <w:t>服务端接口</w:t>
      </w:r>
      <w:r w:rsidR="00D9552F" w:rsidRPr="008F66DD">
        <w:rPr>
          <w:rFonts w:ascii="Consolas" w:eastAsia="Microsoft YaHei" w:hAnsi="Consolas" w:cs="Arial"/>
          <w:b/>
          <w:sz w:val="44"/>
          <w:szCs w:val="44"/>
        </w:rPr>
        <w:t>API(</w:t>
      </w:r>
      <w:r w:rsidR="00D9552F" w:rsidRPr="008F66DD">
        <w:rPr>
          <w:rFonts w:ascii="Consolas" w:eastAsia="Microsoft YaHei" w:hAnsi="Arial" w:cs="Arial"/>
          <w:b/>
          <w:sz w:val="44"/>
          <w:szCs w:val="44"/>
        </w:rPr>
        <w:t>接口清单</w:t>
      </w:r>
      <w:r w:rsidR="00D9552F" w:rsidRPr="008F66DD">
        <w:rPr>
          <w:rFonts w:ascii="Consolas" w:eastAsia="Microsoft YaHei" w:hAnsi="Consolas" w:cs="Arial"/>
          <w:b/>
          <w:sz w:val="44"/>
          <w:szCs w:val="44"/>
        </w:rPr>
        <w:t>)</w:t>
      </w:r>
      <w:bookmarkEnd w:id="32"/>
      <w:bookmarkEnd w:id="33"/>
    </w:p>
    <w:p w14:paraId="5A0F1BD9" w14:textId="77777777" w:rsidR="00D9552F" w:rsidRPr="008F66DD" w:rsidRDefault="00D9552F" w:rsidP="00D9552F">
      <w:pPr>
        <w:pStyle w:val="a7"/>
        <w:numPr>
          <w:ilvl w:val="1"/>
          <w:numId w:val="18"/>
        </w:numPr>
        <w:ind w:firstLineChars="0"/>
        <w:outlineLvl w:val="2"/>
        <w:rPr>
          <w:rFonts w:ascii="Consolas" w:eastAsia="SimHei" w:hAnsi="Consolas" w:cs="Arial"/>
          <w:b/>
          <w:vanish/>
          <w:sz w:val="32"/>
          <w:szCs w:val="32"/>
        </w:rPr>
      </w:pPr>
      <w:bookmarkStart w:id="34" w:name="_Toc397613109"/>
      <w:bookmarkStart w:id="35" w:name="_Toc397613138"/>
      <w:bookmarkStart w:id="36" w:name="_Toc397613224"/>
      <w:bookmarkStart w:id="37" w:name="_Toc397613301"/>
      <w:bookmarkStart w:id="38" w:name="_Toc398645866"/>
      <w:bookmarkStart w:id="39" w:name="_Toc398645898"/>
      <w:bookmarkStart w:id="40" w:name="_Toc398645927"/>
      <w:bookmarkStart w:id="41" w:name="_Toc398646006"/>
      <w:bookmarkStart w:id="42" w:name="_Toc398646094"/>
      <w:bookmarkStart w:id="43" w:name="_Toc398646148"/>
      <w:bookmarkStart w:id="44" w:name="_Toc398646190"/>
      <w:bookmarkStart w:id="45" w:name="_Toc398646435"/>
      <w:bookmarkStart w:id="46" w:name="_Toc398647961"/>
      <w:bookmarkStart w:id="47" w:name="_Toc400713481"/>
      <w:bookmarkStart w:id="48" w:name="_Toc400713545"/>
      <w:bookmarkStart w:id="49" w:name="_Toc401844599"/>
      <w:bookmarkStart w:id="50" w:name="_Toc402166775"/>
      <w:bookmarkStart w:id="51" w:name="_Toc407110872"/>
      <w:bookmarkStart w:id="52" w:name="_Toc407182455"/>
      <w:bookmarkStart w:id="53" w:name="_Toc407265610"/>
      <w:bookmarkStart w:id="54" w:name="_Toc409777239"/>
      <w:bookmarkStart w:id="55" w:name="_Toc410987835"/>
      <w:bookmarkStart w:id="56" w:name="_Toc410987861"/>
      <w:bookmarkStart w:id="57" w:name="_Toc417372909"/>
      <w:bookmarkStart w:id="58" w:name="_Toc421091301"/>
      <w:bookmarkStart w:id="59" w:name="_Toc422246627"/>
      <w:bookmarkStart w:id="60" w:name="_Toc389552895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10AC2941" w14:textId="77777777" w:rsidR="00D9552F" w:rsidRPr="008F66DD" w:rsidRDefault="00D9552F" w:rsidP="00D9552F">
      <w:pPr>
        <w:pStyle w:val="a7"/>
        <w:numPr>
          <w:ilvl w:val="1"/>
          <w:numId w:val="18"/>
        </w:numPr>
        <w:ind w:firstLineChars="0"/>
        <w:outlineLvl w:val="2"/>
        <w:rPr>
          <w:rFonts w:ascii="Consolas" w:eastAsia="SimHei" w:hAnsi="Consolas" w:cs="Arial"/>
          <w:b/>
          <w:vanish/>
          <w:sz w:val="32"/>
          <w:szCs w:val="32"/>
        </w:rPr>
      </w:pPr>
      <w:bookmarkStart w:id="61" w:name="_Toc397613110"/>
      <w:bookmarkStart w:id="62" w:name="_Toc397613139"/>
      <w:bookmarkStart w:id="63" w:name="_Toc397613225"/>
      <w:bookmarkStart w:id="64" w:name="_Toc397613302"/>
      <w:bookmarkStart w:id="65" w:name="_Toc398645867"/>
      <w:bookmarkStart w:id="66" w:name="_Toc398645899"/>
      <w:bookmarkStart w:id="67" w:name="_Toc398645928"/>
      <w:bookmarkStart w:id="68" w:name="_Toc398646007"/>
      <w:bookmarkStart w:id="69" w:name="_Toc398646095"/>
      <w:bookmarkStart w:id="70" w:name="_Toc398646149"/>
      <w:bookmarkStart w:id="71" w:name="_Toc398646191"/>
      <w:bookmarkStart w:id="72" w:name="_Toc398646436"/>
      <w:bookmarkStart w:id="73" w:name="_Toc398647962"/>
      <w:bookmarkStart w:id="74" w:name="_Toc400713482"/>
      <w:bookmarkStart w:id="75" w:name="_Toc400713546"/>
      <w:bookmarkStart w:id="76" w:name="_Toc401844600"/>
      <w:bookmarkStart w:id="77" w:name="_Toc402166776"/>
      <w:bookmarkStart w:id="78" w:name="_Toc407110873"/>
      <w:bookmarkStart w:id="79" w:name="_Toc407182456"/>
      <w:bookmarkStart w:id="80" w:name="_Toc407265611"/>
      <w:bookmarkStart w:id="81" w:name="_Toc409777240"/>
      <w:bookmarkStart w:id="82" w:name="_Toc410987836"/>
      <w:bookmarkStart w:id="83" w:name="_Toc410987862"/>
      <w:bookmarkStart w:id="84" w:name="_Toc417372910"/>
      <w:bookmarkStart w:id="85" w:name="_Toc421091302"/>
      <w:bookmarkStart w:id="86" w:name="_Toc422246628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37B758CA" w14:textId="05DF9F03" w:rsidR="00D9552F" w:rsidRPr="0038010D" w:rsidRDefault="0038010D" w:rsidP="0038010D">
      <w:pPr>
        <w:outlineLvl w:val="2"/>
        <w:rPr>
          <w:rFonts w:ascii="Consolas" w:eastAsia="SimHei" w:hAnsi="Arial" w:cs="Arial"/>
          <w:b/>
          <w:sz w:val="32"/>
          <w:szCs w:val="32"/>
        </w:rPr>
      </w:pPr>
      <w:bookmarkStart w:id="87" w:name="_Toc421091303"/>
      <w:bookmarkStart w:id="88" w:name="_Toc422246629"/>
      <w:bookmarkEnd w:id="60"/>
      <w:r>
        <w:rPr>
          <w:rFonts w:ascii="Consolas" w:eastAsia="SimHei" w:hAnsi="Arial" w:cs="Arial"/>
          <w:b/>
          <w:sz w:val="32"/>
          <w:szCs w:val="32"/>
        </w:rPr>
        <w:t>6.3.1</w:t>
      </w:r>
      <w:r w:rsidR="00D9552F" w:rsidRPr="0038010D">
        <w:rPr>
          <w:rFonts w:ascii="Consolas" w:eastAsia="SimHei" w:hAnsi="Arial" w:cs="Arial"/>
          <w:b/>
          <w:sz w:val="32"/>
          <w:szCs w:val="32"/>
        </w:rPr>
        <w:t>授权码兑换令牌</w:t>
      </w:r>
      <w:bookmarkEnd w:id="87"/>
      <w:bookmarkEnd w:id="88"/>
    </w:p>
    <w:p w14:paraId="0FD5FD60" w14:textId="77777777" w:rsidR="00D9552F" w:rsidRPr="00500701" w:rsidRDefault="00D9552F" w:rsidP="00D9552F">
      <w:pPr>
        <w:spacing w:line="360" w:lineRule="auto"/>
        <w:jc w:val="left"/>
        <w:rPr>
          <w:rFonts w:ascii="Arial" w:eastAsia="SimSun" w:hAnsi="Arial" w:cs="Times New Roman"/>
          <w:b/>
        </w:rPr>
      </w:pPr>
      <w:r w:rsidRPr="00500701">
        <w:rPr>
          <w:rFonts w:ascii="Arial" w:eastAsia="SimSun" w:hAnsi="Arial" w:cs="Times New Roman"/>
          <w:b/>
        </w:rPr>
        <w:t>服务地址：</w:t>
      </w:r>
      <w:r w:rsidRPr="00500701">
        <w:rPr>
          <w:rFonts w:ascii="Arial" w:eastAsia="SimSun" w:hAnsi="Arial" w:cs="Times New Roman"/>
          <w:b/>
        </w:rPr>
        <w:t>https://open.play.cn</w:t>
      </w:r>
      <w:r w:rsidRPr="00500701">
        <w:rPr>
          <w:rFonts w:ascii="Arial" w:eastAsia="SimSun" w:hAnsi="Arial" w:cs="Times New Roman" w:hint="eastAsia"/>
          <w:b/>
        </w:rPr>
        <w:t>/</w:t>
      </w:r>
      <w:r w:rsidRPr="00500701">
        <w:rPr>
          <w:rFonts w:ascii="Arial" w:eastAsia="SimSun" w:hAnsi="Arial" w:cs="Times New Roman"/>
          <w:b/>
        </w:rPr>
        <w:t>oauth/token</w:t>
      </w:r>
    </w:p>
    <w:p w14:paraId="1F660400" w14:textId="77777777" w:rsidR="00D9552F" w:rsidRDefault="00D9552F" w:rsidP="00D9552F">
      <w:pPr>
        <w:spacing w:line="360" w:lineRule="auto"/>
        <w:jc w:val="left"/>
        <w:rPr>
          <w:rFonts w:ascii="Arial" w:eastAsia="SimSun" w:hAnsi="Arial" w:cs="Times New Roman"/>
          <w:b/>
        </w:rPr>
      </w:pPr>
      <w:r w:rsidRPr="00500701">
        <w:rPr>
          <w:rFonts w:ascii="Arial" w:eastAsia="SimSun" w:hAnsi="Arial" w:cs="Times New Roman"/>
          <w:b/>
        </w:rPr>
        <w:t>签名级别：</w:t>
      </w:r>
      <w:r w:rsidRPr="00500701">
        <w:rPr>
          <w:rFonts w:ascii="Arial" w:eastAsia="SimSun" w:hAnsi="Arial" w:cs="Times New Roman"/>
          <w:b/>
        </w:rPr>
        <w:t>2</w:t>
      </w:r>
    </w:p>
    <w:p w14:paraId="27B4295A" w14:textId="77777777" w:rsidR="00D9552F" w:rsidRPr="00500701" w:rsidRDefault="00D9552F" w:rsidP="00D9552F">
      <w:pPr>
        <w:spacing w:line="360" w:lineRule="auto"/>
        <w:jc w:val="left"/>
        <w:rPr>
          <w:rFonts w:ascii="Arial" w:eastAsia="SimSun" w:hAnsi="Arial" w:cs="Times New Roman"/>
          <w:b/>
        </w:rPr>
      </w:pPr>
      <w:r>
        <w:rPr>
          <w:rFonts w:ascii="Arial" w:eastAsia="SimSun" w:hAnsi="Arial" w:cs="Times New Roman" w:hint="eastAsia"/>
          <w:b/>
        </w:rPr>
        <w:t>签名策略：基本签名</w:t>
      </w:r>
    </w:p>
    <w:p w14:paraId="45A321C2" w14:textId="77777777" w:rsidR="00D9552F" w:rsidRPr="00500701" w:rsidRDefault="00D9552F" w:rsidP="00D9552F">
      <w:pPr>
        <w:spacing w:line="360" w:lineRule="auto"/>
        <w:jc w:val="left"/>
        <w:rPr>
          <w:rFonts w:ascii="Arial" w:eastAsia="SimSun" w:hAnsi="Arial" w:cs="Times New Roman"/>
          <w:b/>
        </w:rPr>
      </w:pPr>
      <w:r w:rsidRPr="00500701">
        <w:rPr>
          <w:rFonts w:ascii="Arial" w:eastAsia="SimSun" w:hAnsi="Arial" w:cs="Times New Roman"/>
          <w:b/>
        </w:rPr>
        <w:t>提交方式：</w:t>
      </w:r>
      <w:r w:rsidRPr="00500701">
        <w:rPr>
          <w:rFonts w:ascii="Arial" w:eastAsia="SimSun" w:hAnsi="Arial" w:cs="Times New Roman" w:hint="eastAsia"/>
          <w:b/>
        </w:rPr>
        <w:t>POST</w:t>
      </w:r>
    </w:p>
    <w:p w14:paraId="1E52F4EF" w14:textId="77777777" w:rsidR="00D9552F" w:rsidRDefault="00D9552F" w:rsidP="00D9552F">
      <w:pPr>
        <w:spacing w:line="360" w:lineRule="auto"/>
        <w:jc w:val="left"/>
        <w:rPr>
          <w:rFonts w:ascii="Arial" w:eastAsia="SimSun" w:hAnsi="Arial" w:cs="Times New Roman"/>
          <w:b/>
        </w:rPr>
      </w:pPr>
      <w:r w:rsidRPr="00500701">
        <w:rPr>
          <w:rFonts w:ascii="Arial" w:eastAsia="SimSun" w:hAnsi="Arial" w:cs="Times New Roman"/>
          <w:b/>
        </w:rPr>
        <w:t>功能说明：获取访令牌</w:t>
      </w:r>
    </w:p>
    <w:p w14:paraId="6F8B260D" w14:textId="77777777" w:rsidR="00D9552F" w:rsidRPr="00500701" w:rsidRDefault="00D9552F" w:rsidP="00D9552F">
      <w:pPr>
        <w:spacing w:line="360" w:lineRule="auto"/>
        <w:jc w:val="left"/>
        <w:rPr>
          <w:rFonts w:ascii="Arial" w:eastAsia="SimSun" w:hAnsi="Arial" w:cs="Times New Roman"/>
          <w:b/>
        </w:rPr>
      </w:pPr>
      <w:r>
        <w:rPr>
          <w:rFonts w:ascii="Arial" w:eastAsia="SimSun" w:hAnsi="Arial" w:cs="Times New Roman" w:hint="eastAsia"/>
          <w:b/>
        </w:rPr>
        <w:t>请求头参数：</w:t>
      </w:r>
      <w:r w:rsidRPr="00AC7982">
        <w:rPr>
          <w:rFonts w:ascii="Consolas" w:hAnsi="Consolas" w:cs="Arial" w:hint="eastAsia"/>
          <w:sz w:val="24"/>
          <w:szCs w:val="24"/>
        </w:rPr>
        <w:t>Content-Type=</w:t>
      </w:r>
      <w:r w:rsidRPr="00AC7982">
        <w:rPr>
          <w:rFonts w:ascii="Consolas" w:hAnsi="Consolas" w:cs="Arial"/>
          <w:sz w:val="24"/>
          <w:szCs w:val="24"/>
        </w:rPr>
        <w:t>application/x-www-form-urlencoded</w:t>
      </w:r>
    </w:p>
    <w:p w14:paraId="483FA786" w14:textId="77777777" w:rsidR="00D9552F" w:rsidRPr="00500701" w:rsidRDefault="00D9552F" w:rsidP="00D9552F">
      <w:pPr>
        <w:spacing w:line="360" w:lineRule="auto"/>
        <w:jc w:val="left"/>
        <w:rPr>
          <w:rFonts w:ascii="Arial" w:eastAsia="SimSun" w:hAnsi="Arial" w:cs="Times New Roman"/>
          <w:b/>
        </w:rPr>
      </w:pPr>
      <w:r w:rsidRPr="00500701">
        <w:rPr>
          <w:rFonts w:ascii="Arial" w:eastAsia="SimSun" w:hAnsi="Arial" w:cs="Times New Roman"/>
          <w:b/>
        </w:rPr>
        <w:t>请求</w:t>
      </w:r>
      <w:r>
        <w:rPr>
          <w:rFonts w:ascii="Arial" w:eastAsia="SimSun" w:hAnsi="Arial" w:cs="Times New Roman" w:hint="eastAsia"/>
          <w:b/>
        </w:rPr>
        <w:t>体</w:t>
      </w:r>
      <w:r w:rsidRPr="00500701">
        <w:rPr>
          <w:rFonts w:ascii="Arial" w:eastAsia="SimSun" w:hAnsi="Arial" w:cs="Times New Roman"/>
          <w:b/>
        </w:rPr>
        <w:t>参数：</w:t>
      </w:r>
    </w:p>
    <w:tbl>
      <w:tblPr>
        <w:tblW w:w="87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53"/>
        <w:gridCol w:w="1898"/>
        <w:gridCol w:w="850"/>
        <w:gridCol w:w="1276"/>
        <w:gridCol w:w="3827"/>
      </w:tblGrid>
      <w:tr w:rsidR="00D9552F" w:rsidRPr="008F66DD" w14:paraId="2173FB08" w14:textId="77777777" w:rsidTr="00C67D39">
        <w:trPr>
          <w:jc w:val="center"/>
        </w:trPr>
        <w:tc>
          <w:tcPr>
            <w:tcW w:w="853" w:type="dxa"/>
          </w:tcPr>
          <w:p w14:paraId="4D0AA19C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cs="Arial"/>
                <w:b/>
                <w:szCs w:val="21"/>
              </w:rPr>
              <w:t>编号</w:t>
            </w:r>
          </w:p>
        </w:tc>
        <w:tc>
          <w:tcPr>
            <w:tcW w:w="1898" w:type="dxa"/>
          </w:tcPr>
          <w:p w14:paraId="2BE6C706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cs="Arial"/>
                <w:b/>
                <w:szCs w:val="21"/>
              </w:rPr>
              <w:t>参数名</w:t>
            </w:r>
          </w:p>
        </w:tc>
        <w:tc>
          <w:tcPr>
            <w:tcW w:w="850" w:type="dxa"/>
          </w:tcPr>
          <w:p w14:paraId="4F6DF37E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cs="Arial"/>
                <w:b/>
                <w:szCs w:val="21"/>
              </w:rPr>
              <w:t>必填</w:t>
            </w:r>
          </w:p>
        </w:tc>
        <w:tc>
          <w:tcPr>
            <w:tcW w:w="1276" w:type="dxa"/>
          </w:tcPr>
          <w:p w14:paraId="4822F919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cs="Arial"/>
                <w:b/>
                <w:szCs w:val="21"/>
              </w:rPr>
              <w:t>类型</w:t>
            </w:r>
            <w:r w:rsidRPr="008F66DD">
              <w:rPr>
                <w:rStyle w:val="apple-style-span"/>
                <w:rFonts w:ascii="Consolas" w:hAnsi="Consolas" w:cs="Arial"/>
                <w:b/>
                <w:szCs w:val="21"/>
              </w:rPr>
              <w:t>/</w:t>
            </w:r>
            <w:r w:rsidRPr="008F66DD">
              <w:rPr>
                <w:rStyle w:val="apple-style-span"/>
                <w:rFonts w:ascii="Consolas" w:cs="Arial"/>
                <w:b/>
                <w:szCs w:val="21"/>
              </w:rPr>
              <w:t>长度</w:t>
            </w:r>
          </w:p>
        </w:tc>
        <w:tc>
          <w:tcPr>
            <w:tcW w:w="3827" w:type="dxa"/>
          </w:tcPr>
          <w:p w14:paraId="00BB0323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cs="Arial"/>
                <w:b/>
                <w:szCs w:val="21"/>
              </w:rPr>
              <w:t>备注</w:t>
            </w:r>
          </w:p>
        </w:tc>
      </w:tr>
      <w:tr w:rsidR="00D9552F" w:rsidRPr="008F66DD" w14:paraId="66DA2C14" w14:textId="77777777" w:rsidTr="00C67D39">
        <w:trPr>
          <w:jc w:val="center"/>
        </w:trPr>
        <w:tc>
          <w:tcPr>
            <w:tcW w:w="853" w:type="dxa"/>
          </w:tcPr>
          <w:p w14:paraId="797226EA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b/>
                <w:szCs w:val="21"/>
              </w:rPr>
              <w:t>1</w:t>
            </w:r>
          </w:p>
        </w:tc>
        <w:tc>
          <w:tcPr>
            <w:tcW w:w="1898" w:type="dxa"/>
          </w:tcPr>
          <w:p w14:paraId="2B4BCF84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  <w:kern w:val="2"/>
              </w:rPr>
            </w:pPr>
            <w:r w:rsidRPr="008F66DD">
              <w:rPr>
                <w:rStyle w:val="apple-style-span"/>
                <w:rFonts w:ascii="Consolas" w:hAnsi="Consolas" w:cs="Arial"/>
                <w:kern w:val="2"/>
              </w:rPr>
              <w:t>client_id</w:t>
            </w:r>
          </w:p>
        </w:tc>
        <w:tc>
          <w:tcPr>
            <w:tcW w:w="850" w:type="dxa"/>
          </w:tcPr>
          <w:p w14:paraId="1664B76C" w14:textId="77777777" w:rsidR="00D9552F" w:rsidRPr="008F66DD" w:rsidRDefault="00D9552F" w:rsidP="00C67D39">
            <w:pPr>
              <w:rPr>
                <w:rStyle w:val="apple-style-span"/>
                <w:rFonts w:ascii="Consolas" w:hAnsi="Consolas" w:cs="Arial"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szCs w:val="21"/>
              </w:rPr>
              <w:t>yes</w:t>
            </w:r>
          </w:p>
        </w:tc>
        <w:tc>
          <w:tcPr>
            <w:tcW w:w="1276" w:type="dxa"/>
          </w:tcPr>
          <w:p w14:paraId="30DD741D" w14:textId="77777777" w:rsidR="00D9552F" w:rsidRPr="008F66DD" w:rsidRDefault="00D9552F" w:rsidP="00C67D39">
            <w:pPr>
              <w:rPr>
                <w:rStyle w:val="apple-style-span"/>
                <w:rFonts w:ascii="Consolas" w:hAnsi="Consolas" w:cs="Arial"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szCs w:val="21"/>
              </w:rPr>
              <w:t>String</w:t>
            </w:r>
          </w:p>
        </w:tc>
        <w:tc>
          <w:tcPr>
            <w:tcW w:w="3827" w:type="dxa"/>
          </w:tcPr>
          <w:p w14:paraId="3ABC5A1F" w14:textId="77777777" w:rsidR="00D9552F" w:rsidRPr="008F66DD" w:rsidRDefault="00D9552F" w:rsidP="00C67D39">
            <w:pPr>
              <w:spacing w:before="100" w:beforeAutospacing="1" w:after="100" w:afterAutospacing="1" w:line="330" w:lineRule="atLeast"/>
              <w:rPr>
                <w:rStyle w:val="apple-style-span"/>
                <w:rFonts w:ascii="Consolas" w:hAnsi="Consolas" w:cs="Arial"/>
                <w:szCs w:val="21"/>
              </w:rPr>
            </w:pPr>
            <w:r w:rsidRPr="008F66DD">
              <w:rPr>
                <w:rStyle w:val="apple-style-span"/>
                <w:rFonts w:ascii="Consolas" w:cs="Arial"/>
                <w:szCs w:val="21"/>
              </w:rPr>
              <w:t>对应于应用注册时</w:t>
            </w:r>
            <w:r>
              <w:rPr>
                <w:rStyle w:val="apple-style-span"/>
                <w:rFonts w:ascii="Consolas" w:cs="Arial" w:hint="eastAsia"/>
                <w:szCs w:val="21"/>
              </w:rPr>
              <w:t>分配</w:t>
            </w:r>
            <w:r w:rsidRPr="008F66DD">
              <w:rPr>
                <w:rStyle w:val="apple-style-span"/>
                <w:rFonts w:ascii="Consolas" w:cs="Arial"/>
                <w:szCs w:val="21"/>
              </w:rPr>
              <w:t>的</w:t>
            </w:r>
            <w:r w:rsidRPr="008F66DD">
              <w:rPr>
                <w:rStyle w:val="apple-style-span"/>
                <w:rFonts w:ascii="Consolas" w:hAnsi="Consolas" w:cs="Arial"/>
              </w:rPr>
              <w:t>client_id</w:t>
            </w:r>
          </w:p>
        </w:tc>
      </w:tr>
      <w:tr w:rsidR="00D9552F" w:rsidRPr="008F66DD" w14:paraId="71611353" w14:textId="77777777" w:rsidTr="00C67D39">
        <w:trPr>
          <w:jc w:val="center"/>
        </w:trPr>
        <w:tc>
          <w:tcPr>
            <w:tcW w:w="853" w:type="dxa"/>
          </w:tcPr>
          <w:p w14:paraId="5AD9ECC8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b/>
                <w:szCs w:val="21"/>
              </w:rPr>
              <w:t>2</w:t>
            </w:r>
          </w:p>
        </w:tc>
        <w:tc>
          <w:tcPr>
            <w:tcW w:w="1898" w:type="dxa"/>
          </w:tcPr>
          <w:p w14:paraId="755D959C" w14:textId="77777777" w:rsidR="00D9552F" w:rsidRPr="008F66DD" w:rsidRDefault="00D9552F" w:rsidP="00C67D39">
            <w:pPr>
              <w:rPr>
                <w:rStyle w:val="apple-style-span"/>
                <w:rFonts w:ascii="Consolas" w:hAnsi="Consolas" w:cs="Arial"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szCs w:val="21"/>
              </w:rPr>
              <w:t>client_secret</w:t>
            </w:r>
          </w:p>
        </w:tc>
        <w:tc>
          <w:tcPr>
            <w:tcW w:w="850" w:type="dxa"/>
          </w:tcPr>
          <w:p w14:paraId="22418386" w14:textId="77777777" w:rsidR="00D9552F" w:rsidRPr="008F66DD" w:rsidRDefault="00D9552F" w:rsidP="00C67D39">
            <w:pPr>
              <w:rPr>
                <w:rStyle w:val="apple-style-span"/>
                <w:rFonts w:ascii="Consolas" w:hAnsi="Consolas" w:cs="Arial"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szCs w:val="21"/>
              </w:rPr>
              <w:t>yes</w:t>
            </w:r>
          </w:p>
        </w:tc>
        <w:tc>
          <w:tcPr>
            <w:tcW w:w="1276" w:type="dxa"/>
          </w:tcPr>
          <w:p w14:paraId="465F7D47" w14:textId="77777777" w:rsidR="00D9552F" w:rsidRPr="008F66DD" w:rsidRDefault="00D9552F" w:rsidP="00C67D39">
            <w:pPr>
              <w:rPr>
                <w:rStyle w:val="apple-style-span"/>
                <w:rFonts w:ascii="Consolas" w:hAnsi="Consolas" w:cs="Arial"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szCs w:val="21"/>
              </w:rPr>
              <w:t>String</w:t>
            </w:r>
          </w:p>
        </w:tc>
        <w:tc>
          <w:tcPr>
            <w:tcW w:w="3827" w:type="dxa"/>
          </w:tcPr>
          <w:p w14:paraId="5855DF37" w14:textId="77777777" w:rsidR="00D9552F" w:rsidRPr="008F66DD" w:rsidRDefault="00D9552F" w:rsidP="00C67D39">
            <w:pPr>
              <w:spacing w:before="100" w:beforeAutospacing="1" w:after="100" w:afterAutospacing="1" w:line="330" w:lineRule="atLeast"/>
              <w:rPr>
                <w:rStyle w:val="apple-style-span"/>
                <w:rFonts w:ascii="Consolas" w:hAnsi="Consolas" w:cs="Arial"/>
                <w:szCs w:val="21"/>
              </w:rPr>
            </w:pPr>
            <w:r w:rsidRPr="00CB7147">
              <w:rPr>
                <w:rStyle w:val="apple-style-span"/>
                <w:rFonts w:ascii="Arial" w:eastAsia="SimSun" w:hAnsi="Arial" w:cs="Arial"/>
                <w:szCs w:val="21"/>
              </w:rPr>
              <w:t>对应于应用注册时</w:t>
            </w:r>
            <w:r w:rsidRPr="00CB7147">
              <w:rPr>
                <w:rStyle w:val="apple-style-span"/>
                <w:rFonts w:ascii="Arial" w:eastAsia="SimSun" w:hAnsi="Arial" w:cs="Arial" w:hint="eastAsia"/>
                <w:szCs w:val="21"/>
              </w:rPr>
              <w:t>分配</w:t>
            </w:r>
            <w:r w:rsidRPr="00CB7147">
              <w:rPr>
                <w:rStyle w:val="apple-style-span"/>
                <w:rFonts w:ascii="Arial" w:eastAsia="SimSun" w:hAnsi="Arial" w:cs="Arial"/>
                <w:szCs w:val="21"/>
              </w:rPr>
              <w:t>的</w:t>
            </w:r>
            <w:r w:rsidRPr="00CB7147">
              <w:rPr>
                <w:rStyle w:val="apple-style-span"/>
                <w:rFonts w:ascii="Arial" w:eastAsia="SimSun" w:hAnsi="Arial" w:cs="Arial"/>
                <w:szCs w:val="21"/>
              </w:rPr>
              <w:t>client_secret</w:t>
            </w:r>
          </w:p>
        </w:tc>
      </w:tr>
      <w:tr w:rsidR="00D9552F" w:rsidRPr="008F66DD" w14:paraId="6459E60B" w14:textId="77777777" w:rsidTr="00C67D39">
        <w:trPr>
          <w:jc w:val="center"/>
        </w:trPr>
        <w:tc>
          <w:tcPr>
            <w:tcW w:w="853" w:type="dxa"/>
          </w:tcPr>
          <w:p w14:paraId="342F48E5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b/>
                <w:szCs w:val="21"/>
              </w:rPr>
              <w:t>3</w:t>
            </w:r>
          </w:p>
        </w:tc>
        <w:tc>
          <w:tcPr>
            <w:tcW w:w="1898" w:type="dxa"/>
          </w:tcPr>
          <w:p w14:paraId="150C48D8" w14:textId="77777777" w:rsidR="00D9552F" w:rsidRPr="008F66DD" w:rsidRDefault="00D9552F" w:rsidP="00C67D39">
            <w:pPr>
              <w:rPr>
                <w:rStyle w:val="apple-style-span"/>
                <w:rFonts w:ascii="Consolas" w:hAnsi="Consolas" w:cs="Arial"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szCs w:val="21"/>
              </w:rPr>
              <w:t>code</w:t>
            </w:r>
          </w:p>
        </w:tc>
        <w:tc>
          <w:tcPr>
            <w:tcW w:w="850" w:type="dxa"/>
          </w:tcPr>
          <w:p w14:paraId="13533D2B" w14:textId="77777777" w:rsidR="00D9552F" w:rsidRPr="008F66DD" w:rsidRDefault="00D9552F" w:rsidP="00C67D39">
            <w:pPr>
              <w:rPr>
                <w:rStyle w:val="apple-style-span"/>
                <w:rFonts w:ascii="Consolas" w:hAnsi="Consolas" w:cs="Arial"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szCs w:val="21"/>
              </w:rPr>
              <w:t>yes</w:t>
            </w:r>
          </w:p>
        </w:tc>
        <w:tc>
          <w:tcPr>
            <w:tcW w:w="1276" w:type="dxa"/>
          </w:tcPr>
          <w:p w14:paraId="7B5E6506" w14:textId="77777777" w:rsidR="00D9552F" w:rsidRPr="008F66DD" w:rsidRDefault="00D9552F" w:rsidP="00C67D39">
            <w:pPr>
              <w:rPr>
                <w:rStyle w:val="apple-style-span"/>
                <w:rFonts w:ascii="Consolas" w:hAnsi="Consolas" w:cs="Arial"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szCs w:val="21"/>
              </w:rPr>
              <w:t>String</w:t>
            </w:r>
          </w:p>
        </w:tc>
        <w:tc>
          <w:tcPr>
            <w:tcW w:w="3827" w:type="dxa"/>
          </w:tcPr>
          <w:p w14:paraId="6F567F2D" w14:textId="77777777" w:rsidR="00D9552F" w:rsidRPr="008F66DD" w:rsidRDefault="00D9552F" w:rsidP="00C67D39">
            <w:pPr>
              <w:rPr>
                <w:rStyle w:val="apple-style-span"/>
                <w:rFonts w:ascii="Consolas" w:hAnsi="Consolas" w:cs="Arial"/>
                <w:szCs w:val="21"/>
              </w:rPr>
            </w:pPr>
            <w:r>
              <w:rPr>
                <w:rFonts w:hint="eastAsia"/>
              </w:rPr>
              <w:t>用于兑换令牌的授权码</w:t>
            </w:r>
          </w:p>
        </w:tc>
      </w:tr>
      <w:tr w:rsidR="00D9552F" w:rsidRPr="008F66DD" w14:paraId="2B60EB44" w14:textId="77777777" w:rsidTr="00C67D39">
        <w:trPr>
          <w:jc w:val="center"/>
        </w:trPr>
        <w:tc>
          <w:tcPr>
            <w:tcW w:w="853" w:type="dxa"/>
          </w:tcPr>
          <w:p w14:paraId="67DB2835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b/>
                <w:szCs w:val="21"/>
              </w:rPr>
              <w:t>4</w:t>
            </w:r>
          </w:p>
        </w:tc>
        <w:tc>
          <w:tcPr>
            <w:tcW w:w="1898" w:type="dxa"/>
          </w:tcPr>
          <w:p w14:paraId="5DA26EE4" w14:textId="77777777" w:rsidR="00D9552F" w:rsidRPr="008F66DD" w:rsidRDefault="00D9552F" w:rsidP="00C67D39">
            <w:pPr>
              <w:rPr>
                <w:rStyle w:val="apple-style-span"/>
                <w:rFonts w:ascii="Consolas" w:hAnsi="Consolas" w:cs="Arial"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szCs w:val="21"/>
              </w:rPr>
              <w:t>grant_type</w:t>
            </w:r>
          </w:p>
        </w:tc>
        <w:tc>
          <w:tcPr>
            <w:tcW w:w="850" w:type="dxa"/>
          </w:tcPr>
          <w:p w14:paraId="3B850169" w14:textId="77777777" w:rsidR="00D9552F" w:rsidRPr="008F66DD" w:rsidRDefault="00D9552F" w:rsidP="00C67D39">
            <w:pPr>
              <w:pStyle w:val="p0"/>
              <w:jc w:val="left"/>
              <w:rPr>
                <w:rStyle w:val="apple-style-span"/>
                <w:rFonts w:ascii="Consolas" w:hAnsi="Consolas" w:cs="Arial"/>
                <w:kern w:val="2"/>
              </w:rPr>
            </w:pPr>
            <w:r w:rsidRPr="008F66DD">
              <w:rPr>
                <w:rStyle w:val="apple-style-span"/>
                <w:rFonts w:ascii="Consolas" w:hAnsi="Consolas" w:cs="Arial"/>
                <w:kern w:val="2"/>
              </w:rPr>
              <w:t>yes</w:t>
            </w:r>
          </w:p>
        </w:tc>
        <w:tc>
          <w:tcPr>
            <w:tcW w:w="1276" w:type="dxa"/>
          </w:tcPr>
          <w:p w14:paraId="7893F827" w14:textId="77777777" w:rsidR="00D9552F" w:rsidRPr="008F66DD" w:rsidRDefault="00D9552F" w:rsidP="00C67D39">
            <w:pPr>
              <w:pStyle w:val="p0"/>
              <w:jc w:val="left"/>
              <w:rPr>
                <w:rStyle w:val="apple-style-span"/>
                <w:rFonts w:ascii="Consolas" w:hAnsi="Consolas" w:cs="Arial"/>
                <w:kern w:val="2"/>
              </w:rPr>
            </w:pPr>
            <w:r w:rsidRPr="008F66DD">
              <w:rPr>
                <w:rStyle w:val="apple-style-span"/>
                <w:rFonts w:ascii="Consolas" w:hAnsi="Consolas" w:cs="Arial"/>
                <w:kern w:val="2"/>
              </w:rPr>
              <w:t>String</w:t>
            </w:r>
          </w:p>
        </w:tc>
        <w:tc>
          <w:tcPr>
            <w:tcW w:w="3827" w:type="dxa"/>
          </w:tcPr>
          <w:p w14:paraId="5FA3D64B" w14:textId="77777777" w:rsidR="00D9552F" w:rsidRPr="008F66DD" w:rsidRDefault="00D9552F" w:rsidP="00C67D39">
            <w:pPr>
              <w:pStyle w:val="p0"/>
              <w:jc w:val="left"/>
              <w:rPr>
                <w:rStyle w:val="apple-style-span"/>
                <w:rFonts w:ascii="Consolas" w:hAnsi="Consolas" w:cs="Arial"/>
                <w:kern w:val="2"/>
              </w:rPr>
            </w:pPr>
            <w:r w:rsidRPr="008F66DD">
              <w:rPr>
                <w:rStyle w:val="apple-style-span"/>
                <w:rFonts w:ascii="Consolas" w:hAnsi="Arial" w:cs="Arial"/>
                <w:kern w:val="2"/>
              </w:rPr>
              <w:t>此值固定为</w:t>
            </w:r>
            <w:r w:rsidRPr="008F66DD">
              <w:rPr>
                <w:rStyle w:val="apple-style-span"/>
                <w:rFonts w:ascii="Consolas" w:hAnsi="Consolas" w:cs="Arial"/>
                <w:kern w:val="2"/>
              </w:rPr>
              <w:t>authorization_code</w:t>
            </w:r>
          </w:p>
        </w:tc>
      </w:tr>
      <w:tr w:rsidR="00D9552F" w:rsidRPr="008F66DD" w14:paraId="21D5E51E" w14:textId="77777777" w:rsidTr="00C67D39">
        <w:trPr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E5862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>
              <w:rPr>
                <w:rStyle w:val="apple-style-span"/>
                <w:rFonts w:ascii="Consolas" w:hAnsi="Consolas" w:cs="Arial"/>
                <w:b/>
                <w:szCs w:val="21"/>
              </w:rPr>
              <w:t>5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188C8" w14:textId="77777777" w:rsidR="00D9552F" w:rsidRPr="008F66DD" w:rsidRDefault="00D9552F" w:rsidP="00C67D39">
            <w:pPr>
              <w:rPr>
                <w:rStyle w:val="apple-style-span"/>
                <w:rFonts w:ascii="Consolas" w:hAnsi="Consolas" w:cs="Arial"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szCs w:val="21"/>
              </w:rPr>
              <w:t>scope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9510C" w14:textId="77777777" w:rsidR="00D9552F" w:rsidRPr="008F66DD" w:rsidRDefault="00D9552F" w:rsidP="00C67D39">
            <w:pPr>
              <w:rPr>
                <w:rStyle w:val="apple-style-span"/>
                <w:rFonts w:ascii="Consolas" w:hAnsi="Consolas" w:cs="Arial"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szCs w:val="21"/>
              </w:rPr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724E1" w14:textId="77777777" w:rsidR="00D9552F" w:rsidRPr="008F66DD" w:rsidRDefault="00D9552F" w:rsidP="00C67D39">
            <w:pPr>
              <w:rPr>
                <w:rStyle w:val="apple-style-span"/>
                <w:rFonts w:ascii="Consolas" w:hAnsi="Consolas" w:cs="Arial"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szCs w:val="21"/>
              </w:rPr>
              <w:t>String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EBEAE" w14:textId="77777777" w:rsidR="00D9552F" w:rsidRPr="008F66DD" w:rsidRDefault="00D9552F" w:rsidP="00C67D39">
            <w:pPr>
              <w:widowControl/>
              <w:rPr>
                <w:rStyle w:val="apple-style-span"/>
                <w:rFonts w:ascii="Consolas" w:hAnsi="Consolas" w:cs="Arial"/>
                <w:szCs w:val="21"/>
              </w:rPr>
            </w:pPr>
            <w:r w:rsidRPr="008F66DD">
              <w:rPr>
                <w:rStyle w:val="apple-style-span"/>
                <w:rFonts w:ascii="Consolas" w:cs="Arial"/>
                <w:szCs w:val="21"/>
              </w:rPr>
              <w:t>访问请求的作用域</w:t>
            </w:r>
          </w:p>
        </w:tc>
      </w:tr>
      <w:tr w:rsidR="00D9552F" w:rsidRPr="008F66DD" w14:paraId="03DFB7CA" w14:textId="77777777" w:rsidTr="00C67D39">
        <w:trPr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36373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>
              <w:rPr>
                <w:rStyle w:val="apple-style-span"/>
                <w:rFonts w:ascii="Consolas" w:hAnsi="Consolas" w:cs="Arial"/>
                <w:b/>
                <w:szCs w:val="21"/>
              </w:rPr>
              <w:t>6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B0B6B" w14:textId="77777777" w:rsidR="00D9552F" w:rsidRPr="008F66DD" w:rsidRDefault="00D9552F" w:rsidP="00C67D39">
            <w:pPr>
              <w:rPr>
                <w:rStyle w:val="apple-style-span"/>
                <w:rFonts w:ascii="Consolas" w:hAnsi="Consolas" w:cs="Arial"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szCs w:val="21"/>
              </w:rPr>
              <w:t>state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1DD24" w14:textId="77777777" w:rsidR="00D9552F" w:rsidRPr="008F66DD" w:rsidRDefault="00D9552F" w:rsidP="00C67D39">
            <w:pPr>
              <w:rPr>
                <w:rStyle w:val="apple-style-span"/>
                <w:rFonts w:ascii="Consolas" w:hAnsi="Consolas" w:cs="Arial"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szCs w:val="21"/>
              </w:rPr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7CAE" w14:textId="77777777" w:rsidR="00D9552F" w:rsidRPr="008F66DD" w:rsidRDefault="00D9552F" w:rsidP="00C67D39">
            <w:pPr>
              <w:rPr>
                <w:rStyle w:val="apple-style-span"/>
                <w:rFonts w:ascii="Consolas" w:hAnsi="Consolas" w:cs="Arial"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szCs w:val="21"/>
              </w:rPr>
              <w:t>String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4E771" w14:textId="77777777" w:rsidR="00D9552F" w:rsidRPr="008F66DD" w:rsidRDefault="00D9552F" w:rsidP="00C67D39">
            <w:pPr>
              <w:widowControl/>
              <w:rPr>
                <w:rStyle w:val="apple-style-span"/>
                <w:rFonts w:ascii="Consolas" w:hAnsi="Consolas" w:cs="Arial"/>
                <w:szCs w:val="21"/>
              </w:rPr>
            </w:pPr>
            <w:r w:rsidRPr="008F66DD">
              <w:rPr>
                <w:rStyle w:val="apple-style-span"/>
                <w:rFonts w:ascii="Consolas" w:cs="Arial"/>
                <w:szCs w:val="21"/>
              </w:rPr>
              <w:t>维护请求和响应的状态，传入值与返回值保持一致</w:t>
            </w:r>
          </w:p>
        </w:tc>
      </w:tr>
    </w:tbl>
    <w:p w14:paraId="389A7CC7" w14:textId="77777777" w:rsidR="00D9552F" w:rsidRPr="008F66DD" w:rsidRDefault="00D9552F" w:rsidP="00D9552F">
      <w:pPr>
        <w:rPr>
          <w:rFonts w:ascii="Consolas" w:hAnsi="Consolas"/>
        </w:rPr>
      </w:pPr>
    </w:p>
    <w:p w14:paraId="19B1A135" w14:textId="77777777" w:rsidR="00D9552F" w:rsidRPr="008F66DD" w:rsidRDefault="00D9552F" w:rsidP="00D9552F">
      <w:pPr>
        <w:rPr>
          <w:rFonts w:ascii="Consolas" w:hAnsi="Consolas"/>
          <w:b/>
        </w:rPr>
      </w:pPr>
      <w:r w:rsidRPr="008F66DD">
        <w:rPr>
          <w:rFonts w:ascii="Consolas"/>
          <w:b/>
        </w:rPr>
        <w:t>返回结果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8"/>
        <w:gridCol w:w="2641"/>
        <w:gridCol w:w="1262"/>
        <w:gridCol w:w="3465"/>
      </w:tblGrid>
      <w:tr w:rsidR="00D9552F" w:rsidRPr="008F66DD" w14:paraId="69022AD9" w14:textId="77777777" w:rsidTr="00C67D39">
        <w:trPr>
          <w:jc w:val="center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22999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cs="Arial"/>
                <w:b/>
                <w:szCs w:val="21"/>
              </w:rPr>
              <w:t>编号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2A706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cs="Arial"/>
                <w:b/>
                <w:szCs w:val="21"/>
              </w:rPr>
              <w:t>参数名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E8638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cs="Arial"/>
                <w:b/>
                <w:szCs w:val="21"/>
              </w:rPr>
              <w:t>类型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FE1B1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cs="Arial"/>
                <w:b/>
                <w:szCs w:val="21"/>
              </w:rPr>
              <w:t>备注</w:t>
            </w:r>
          </w:p>
        </w:tc>
      </w:tr>
      <w:tr w:rsidR="00D9552F" w:rsidRPr="008F66DD" w14:paraId="628AE1F3" w14:textId="77777777" w:rsidTr="00C67D39">
        <w:trPr>
          <w:jc w:val="center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32C83C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b/>
                <w:szCs w:val="21"/>
              </w:rPr>
              <w:t>1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3873E0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hAnsi="Consolas" w:cs="Arial"/>
              </w:rPr>
              <w:t>access_token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C21630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hAnsi="Consolas" w:cs="Arial"/>
              </w:rPr>
              <w:t>string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A2A06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cs="Arial"/>
              </w:rPr>
              <w:t>访问令牌</w:t>
            </w:r>
          </w:p>
        </w:tc>
      </w:tr>
      <w:tr w:rsidR="00D9552F" w:rsidRPr="008F66DD" w14:paraId="46F6A3AD" w14:textId="77777777" w:rsidTr="00C67D39">
        <w:trPr>
          <w:jc w:val="center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B02D8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b/>
                <w:szCs w:val="21"/>
              </w:rPr>
              <w:t>2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8CA99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hAnsi="Consolas" w:cs="Arial"/>
              </w:rPr>
              <w:t>token_type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116EA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hAnsi="Consolas" w:cs="Arial"/>
              </w:rPr>
              <w:t>string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E5DA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cs="Arial"/>
              </w:rPr>
              <w:t>令牌类型，目前只有</w:t>
            </w:r>
            <w:r w:rsidRPr="008F66DD">
              <w:rPr>
                <w:rStyle w:val="apple-style-span"/>
                <w:rFonts w:ascii="Consolas" w:hAnsi="Consolas" w:cs="Arial"/>
              </w:rPr>
              <w:t>“</w:t>
            </w:r>
            <w:r w:rsidRPr="008F66DD">
              <w:rPr>
                <w:rFonts w:ascii="Consolas" w:hAnsi="Consolas"/>
                <w:sz w:val="24"/>
                <w:szCs w:val="24"/>
              </w:rPr>
              <w:t>Bearer</w:t>
            </w:r>
            <w:r w:rsidRPr="008F66DD">
              <w:rPr>
                <w:rStyle w:val="apple-style-span"/>
                <w:rFonts w:ascii="Consolas" w:hAnsi="Consolas" w:cs="Arial"/>
              </w:rPr>
              <w:t>”</w:t>
            </w:r>
          </w:p>
        </w:tc>
      </w:tr>
      <w:tr w:rsidR="00D9552F" w:rsidRPr="008F66DD" w14:paraId="76B10F41" w14:textId="77777777" w:rsidTr="00C67D39">
        <w:trPr>
          <w:jc w:val="center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2089F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b/>
                <w:szCs w:val="21"/>
              </w:rPr>
              <w:t>3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1C7BB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hAnsi="Consolas" w:cs="Arial"/>
              </w:rPr>
              <w:t>refresh_token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81019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hAnsi="Consolas" w:cs="Arial"/>
              </w:rPr>
              <w:t>string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E6DA5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cs="Arial"/>
              </w:rPr>
              <w:t>刷新令牌</w:t>
            </w:r>
          </w:p>
        </w:tc>
      </w:tr>
      <w:tr w:rsidR="00D9552F" w:rsidRPr="008F66DD" w14:paraId="288CFD1C" w14:textId="77777777" w:rsidTr="00C67D39">
        <w:trPr>
          <w:jc w:val="center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33949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b/>
                <w:szCs w:val="21"/>
              </w:rPr>
              <w:t>4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964FB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hAnsi="Consolas" w:cs="Arial"/>
              </w:rPr>
              <w:t>expires_in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3EB9E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hAnsi="Consolas" w:cs="Arial"/>
              </w:rPr>
              <w:t>string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2EA22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cs="Arial"/>
              </w:rPr>
              <w:t>访问令牌过期时间</w:t>
            </w:r>
          </w:p>
        </w:tc>
      </w:tr>
      <w:tr w:rsidR="00D9552F" w:rsidRPr="008F66DD" w14:paraId="7D051C3B" w14:textId="77777777" w:rsidTr="00C67D39">
        <w:trPr>
          <w:jc w:val="center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6DE15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b/>
                <w:szCs w:val="21"/>
              </w:rPr>
              <w:t>5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2AD56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hAnsi="Consolas" w:cs="Arial"/>
              </w:rPr>
              <w:t>re_expires_in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090AF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hAnsi="Consolas" w:cs="Arial"/>
              </w:rPr>
              <w:t>string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B7E9D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cs="Arial"/>
              </w:rPr>
              <w:t>刷新令牌过期时间</w:t>
            </w:r>
          </w:p>
        </w:tc>
      </w:tr>
      <w:tr w:rsidR="00D9552F" w:rsidRPr="008F66DD" w14:paraId="07346CAA" w14:textId="77777777" w:rsidTr="00C67D39">
        <w:trPr>
          <w:jc w:val="center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90369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b/>
                <w:szCs w:val="21"/>
              </w:rPr>
              <w:t>6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4B647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hAnsi="Consolas" w:cs="Arial"/>
              </w:rPr>
              <w:t>scope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18130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hAnsi="Consolas" w:cs="Arial"/>
              </w:rPr>
              <w:t>string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5B52D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cs="Arial"/>
              </w:rPr>
              <w:t>授权范围</w:t>
            </w:r>
          </w:p>
        </w:tc>
      </w:tr>
      <w:tr w:rsidR="00D9552F" w:rsidRPr="008F66DD" w14:paraId="06FDDD25" w14:textId="77777777" w:rsidTr="00C67D39">
        <w:trPr>
          <w:jc w:val="center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95A7A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b/>
                <w:szCs w:val="21"/>
              </w:rPr>
              <w:t>7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0ADF3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hAnsi="Consolas" w:cs="Arial"/>
              </w:rPr>
              <w:t>user_id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DFC87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hAnsi="Consolas" w:cs="Arial"/>
              </w:rPr>
              <w:t>string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7D54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cs="Arial"/>
              </w:rPr>
              <w:t>爱游戏用户</w:t>
            </w:r>
            <w:r w:rsidRPr="008F66DD">
              <w:rPr>
                <w:rStyle w:val="apple-style-span"/>
                <w:rFonts w:ascii="Consolas" w:hAnsi="Consolas" w:cs="Arial"/>
              </w:rPr>
              <w:t>Id</w:t>
            </w:r>
          </w:p>
        </w:tc>
      </w:tr>
    </w:tbl>
    <w:p w14:paraId="54198A2A" w14:textId="77777777" w:rsidR="00D9552F" w:rsidRPr="008F66DD" w:rsidRDefault="00D9552F" w:rsidP="00D9552F">
      <w:pPr>
        <w:ind w:firstLine="422"/>
        <w:rPr>
          <w:rFonts w:ascii="Consolas" w:hAnsi="Consolas"/>
          <w:b/>
        </w:rPr>
      </w:pPr>
    </w:p>
    <w:p w14:paraId="72D65029" w14:textId="77777777" w:rsidR="00D9552F" w:rsidRPr="008F66DD" w:rsidRDefault="00D9552F" w:rsidP="00D9552F">
      <w:pPr>
        <w:rPr>
          <w:rFonts w:ascii="Consolas" w:hAnsi="Consolas"/>
          <w:b/>
        </w:rPr>
      </w:pPr>
      <w:r w:rsidRPr="008F66DD">
        <w:rPr>
          <w:rFonts w:ascii="Consolas"/>
          <w:b/>
        </w:rPr>
        <w:t>可能的错误码：</w:t>
      </w:r>
    </w:p>
    <w:tbl>
      <w:tblPr>
        <w:tblW w:w="79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27"/>
        <w:gridCol w:w="4261"/>
      </w:tblGrid>
      <w:tr w:rsidR="00D9552F" w:rsidRPr="008F66DD" w14:paraId="5097EF7E" w14:textId="77777777" w:rsidTr="00C67D39">
        <w:trPr>
          <w:jc w:val="center"/>
        </w:trPr>
        <w:tc>
          <w:tcPr>
            <w:tcW w:w="3727" w:type="dxa"/>
          </w:tcPr>
          <w:p w14:paraId="22CE2C1C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/>
              </w:rPr>
              <w:t>错误码</w:t>
            </w:r>
          </w:p>
        </w:tc>
        <w:tc>
          <w:tcPr>
            <w:tcW w:w="4261" w:type="dxa"/>
          </w:tcPr>
          <w:p w14:paraId="5A7EE159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/>
              </w:rPr>
              <w:t>错误描述</w:t>
            </w:r>
          </w:p>
        </w:tc>
      </w:tr>
      <w:tr w:rsidR="00D9552F" w:rsidRPr="008F66DD" w14:paraId="0BF0F3C0" w14:textId="77777777" w:rsidTr="00C67D39">
        <w:trPr>
          <w:jc w:val="center"/>
        </w:trPr>
        <w:tc>
          <w:tcPr>
            <w:tcW w:w="3727" w:type="dxa"/>
          </w:tcPr>
          <w:p w14:paraId="6FCB9EA5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invalid_request</w:t>
            </w:r>
          </w:p>
        </w:tc>
        <w:tc>
          <w:tcPr>
            <w:tcW w:w="4261" w:type="dxa"/>
          </w:tcPr>
          <w:p w14:paraId="71921307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/>
              </w:rPr>
              <w:t>非法请求</w:t>
            </w:r>
          </w:p>
        </w:tc>
      </w:tr>
      <w:tr w:rsidR="00D9552F" w:rsidRPr="008F66DD" w14:paraId="1902A039" w14:textId="77777777" w:rsidTr="00C67D39">
        <w:trPr>
          <w:jc w:val="center"/>
        </w:trPr>
        <w:tc>
          <w:tcPr>
            <w:tcW w:w="3727" w:type="dxa"/>
          </w:tcPr>
          <w:p w14:paraId="35C3B822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unauthorized_client</w:t>
            </w:r>
          </w:p>
        </w:tc>
        <w:tc>
          <w:tcPr>
            <w:tcW w:w="4261" w:type="dxa"/>
          </w:tcPr>
          <w:p w14:paraId="307BD0B6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/>
              </w:rPr>
              <w:t>未授权的应用</w:t>
            </w:r>
          </w:p>
        </w:tc>
      </w:tr>
      <w:tr w:rsidR="00D9552F" w:rsidRPr="008F66DD" w14:paraId="3B0748CE" w14:textId="77777777" w:rsidTr="00C67D39">
        <w:trPr>
          <w:jc w:val="center"/>
        </w:trPr>
        <w:tc>
          <w:tcPr>
            <w:tcW w:w="3727" w:type="dxa"/>
          </w:tcPr>
          <w:p w14:paraId="14C976D6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access_denied</w:t>
            </w:r>
          </w:p>
        </w:tc>
        <w:tc>
          <w:tcPr>
            <w:tcW w:w="4261" w:type="dxa"/>
          </w:tcPr>
          <w:p w14:paraId="0FE0B833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/>
              </w:rPr>
              <w:t>请求被拒绝</w:t>
            </w:r>
          </w:p>
        </w:tc>
      </w:tr>
      <w:tr w:rsidR="00D9552F" w:rsidRPr="008F66DD" w14:paraId="7B50A6BB" w14:textId="77777777" w:rsidTr="00C67D39">
        <w:trPr>
          <w:jc w:val="center"/>
        </w:trPr>
        <w:tc>
          <w:tcPr>
            <w:tcW w:w="3727" w:type="dxa"/>
          </w:tcPr>
          <w:p w14:paraId="2180DD3B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unsupported_response_type</w:t>
            </w:r>
          </w:p>
        </w:tc>
        <w:tc>
          <w:tcPr>
            <w:tcW w:w="4261" w:type="dxa"/>
          </w:tcPr>
          <w:p w14:paraId="67B3E477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/>
              </w:rPr>
              <w:t>非法的</w:t>
            </w:r>
            <w:r w:rsidRPr="008F66DD">
              <w:rPr>
                <w:rFonts w:ascii="Consolas" w:hAnsi="Consolas"/>
              </w:rPr>
              <w:t>response_type</w:t>
            </w:r>
          </w:p>
        </w:tc>
      </w:tr>
      <w:tr w:rsidR="00D9552F" w:rsidRPr="008F66DD" w14:paraId="26E6BB36" w14:textId="77777777" w:rsidTr="00C67D39">
        <w:trPr>
          <w:jc w:val="center"/>
        </w:trPr>
        <w:tc>
          <w:tcPr>
            <w:tcW w:w="3727" w:type="dxa"/>
          </w:tcPr>
          <w:p w14:paraId="60195DA6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invalid_scope</w:t>
            </w:r>
          </w:p>
        </w:tc>
        <w:tc>
          <w:tcPr>
            <w:tcW w:w="4261" w:type="dxa"/>
          </w:tcPr>
          <w:p w14:paraId="482AA41D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/>
              </w:rPr>
              <w:t>非法的权限范围</w:t>
            </w:r>
          </w:p>
        </w:tc>
      </w:tr>
      <w:tr w:rsidR="00D9552F" w:rsidRPr="008F66DD" w14:paraId="795F6D43" w14:textId="77777777" w:rsidTr="00C67D39">
        <w:trPr>
          <w:jc w:val="center"/>
        </w:trPr>
        <w:tc>
          <w:tcPr>
            <w:tcW w:w="3727" w:type="dxa"/>
          </w:tcPr>
          <w:p w14:paraId="7CA8D5D0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invalid_grant</w:t>
            </w:r>
          </w:p>
        </w:tc>
        <w:tc>
          <w:tcPr>
            <w:tcW w:w="4261" w:type="dxa"/>
          </w:tcPr>
          <w:p w14:paraId="741F8C8A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/>
              </w:rPr>
              <w:t>非法的</w:t>
            </w:r>
            <w:r w:rsidRPr="008F66DD">
              <w:rPr>
                <w:rFonts w:ascii="Consolas" w:hAnsi="Consolas"/>
              </w:rPr>
              <w:t>grant_type</w:t>
            </w:r>
            <w:r w:rsidRPr="008F66DD">
              <w:rPr>
                <w:rFonts w:ascii="Consolas"/>
              </w:rPr>
              <w:t>类型</w:t>
            </w:r>
          </w:p>
        </w:tc>
      </w:tr>
      <w:tr w:rsidR="00D9552F" w:rsidRPr="008F66DD" w14:paraId="549FDA5E" w14:textId="77777777" w:rsidTr="00C67D39">
        <w:trPr>
          <w:jc w:val="center"/>
        </w:trPr>
        <w:tc>
          <w:tcPr>
            <w:tcW w:w="3727" w:type="dxa"/>
          </w:tcPr>
          <w:p w14:paraId="5CEF892A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expired_token</w:t>
            </w:r>
          </w:p>
        </w:tc>
        <w:tc>
          <w:tcPr>
            <w:tcW w:w="4261" w:type="dxa"/>
          </w:tcPr>
          <w:p w14:paraId="6C6E0AC3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/>
              </w:rPr>
              <w:t>令牌过期</w:t>
            </w:r>
          </w:p>
        </w:tc>
      </w:tr>
      <w:tr w:rsidR="00D9552F" w:rsidRPr="008F66DD" w14:paraId="2D5C1CC6" w14:textId="77777777" w:rsidTr="00C67D39">
        <w:trPr>
          <w:jc w:val="center"/>
        </w:trPr>
        <w:tc>
          <w:tcPr>
            <w:tcW w:w="3727" w:type="dxa"/>
          </w:tcPr>
          <w:p w14:paraId="138927FC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insufficient_scope</w:t>
            </w:r>
          </w:p>
        </w:tc>
        <w:tc>
          <w:tcPr>
            <w:tcW w:w="4261" w:type="dxa"/>
          </w:tcPr>
          <w:p w14:paraId="0FCFAE3D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/>
              </w:rPr>
              <w:t>超出授权范围</w:t>
            </w:r>
          </w:p>
        </w:tc>
      </w:tr>
      <w:tr w:rsidR="00D9552F" w:rsidRPr="008F66DD" w14:paraId="1F3120BF" w14:textId="77777777" w:rsidTr="00C67D39">
        <w:trPr>
          <w:jc w:val="center"/>
        </w:trPr>
        <w:tc>
          <w:tcPr>
            <w:tcW w:w="3727" w:type="dxa"/>
          </w:tcPr>
          <w:p w14:paraId="41C89DC3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scope limits</w:t>
            </w:r>
          </w:p>
        </w:tc>
        <w:tc>
          <w:tcPr>
            <w:tcW w:w="4261" w:type="dxa"/>
          </w:tcPr>
          <w:p w14:paraId="485926C5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/>
              </w:rPr>
              <w:t>不合法授权范围</w:t>
            </w:r>
          </w:p>
        </w:tc>
      </w:tr>
      <w:tr w:rsidR="00D9552F" w:rsidRPr="008F66DD" w14:paraId="7CF36C5C" w14:textId="77777777" w:rsidTr="00C67D39">
        <w:trPr>
          <w:jc w:val="center"/>
        </w:trPr>
        <w:tc>
          <w:tcPr>
            <w:tcW w:w="3727" w:type="dxa"/>
          </w:tcPr>
          <w:p w14:paraId="3AC1F64F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app status is invalid</w:t>
            </w:r>
          </w:p>
        </w:tc>
        <w:tc>
          <w:tcPr>
            <w:tcW w:w="4261" w:type="dxa"/>
          </w:tcPr>
          <w:p w14:paraId="3E131402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/>
              </w:rPr>
              <w:t>应用状态不可用</w:t>
            </w:r>
          </w:p>
        </w:tc>
      </w:tr>
      <w:tr w:rsidR="00D9552F" w:rsidRPr="008F66DD" w14:paraId="62DFDD0A" w14:textId="77777777" w:rsidTr="00C67D39">
        <w:trPr>
          <w:jc w:val="center"/>
        </w:trPr>
        <w:tc>
          <w:tcPr>
            <w:tcW w:w="3727" w:type="dxa"/>
          </w:tcPr>
          <w:p w14:paraId="21910B3F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appkey is overdue</w:t>
            </w:r>
          </w:p>
        </w:tc>
        <w:tc>
          <w:tcPr>
            <w:tcW w:w="4261" w:type="dxa"/>
          </w:tcPr>
          <w:p w14:paraId="5469333F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 xml:space="preserve">appkey </w:t>
            </w:r>
            <w:r w:rsidRPr="008F66DD">
              <w:rPr>
                <w:rFonts w:ascii="Consolas"/>
              </w:rPr>
              <w:t>超出有效时间</w:t>
            </w:r>
          </w:p>
        </w:tc>
      </w:tr>
      <w:tr w:rsidR="00D9552F" w:rsidRPr="008F66DD" w14:paraId="26B6F2DA" w14:textId="77777777" w:rsidTr="00C67D39">
        <w:trPr>
          <w:jc w:val="center"/>
        </w:trPr>
        <w:tc>
          <w:tcPr>
            <w:tcW w:w="3727" w:type="dxa"/>
          </w:tcPr>
          <w:p w14:paraId="412FAAB7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app is overdue</w:t>
            </w:r>
          </w:p>
        </w:tc>
        <w:tc>
          <w:tcPr>
            <w:tcW w:w="4261" w:type="dxa"/>
          </w:tcPr>
          <w:p w14:paraId="5CB4FF67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/>
              </w:rPr>
              <w:t>应用超出有效时间</w:t>
            </w:r>
          </w:p>
        </w:tc>
      </w:tr>
      <w:tr w:rsidR="00D9552F" w:rsidRPr="008F66DD" w14:paraId="74F4FABB" w14:textId="77777777" w:rsidTr="00C67D39">
        <w:trPr>
          <w:jc w:val="center"/>
        </w:trPr>
        <w:tc>
          <w:tcPr>
            <w:tcW w:w="3727" w:type="dxa"/>
          </w:tcPr>
          <w:p w14:paraId="538F6644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authorize_code is overdue</w:t>
            </w:r>
          </w:p>
        </w:tc>
        <w:tc>
          <w:tcPr>
            <w:tcW w:w="4261" w:type="dxa"/>
          </w:tcPr>
          <w:p w14:paraId="3F532D13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authorize_code</w:t>
            </w:r>
            <w:r w:rsidRPr="008F66DD">
              <w:rPr>
                <w:rFonts w:ascii="Consolas"/>
              </w:rPr>
              <w:t>超出有效时间</w:t>
            </w:r>
          </w:p>
        </w:tc>
      </w:tr>
      <w:tr w:rsidR="00D9552F" w:rsidRPr="008F66DD" w14:paraId="3914A83B" w14:textId="77777777" w:rsidTr="00C67D39">
        <w:trPr>
          <w:jc w:val="center"/>
        </w:trPr>
        <w:tc>
          <w:tcPr>
            <w:tcW w:w="3727" w:type="dxa"/>
          </w:tcPr>
          <w:p w14:paraId="7543C70D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access_token is overdue</w:t>
            </w:r>
          </w:p>
        </w:tc>
        <w:tc>
          <w:tcPr>
            <w:tcW w:w="4261" w:type="dxa"/>
          </w:tcPr>
          <w:p w14:paraId="443825F3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access_token</w:t>
            </w:r>
            <w:r w:rsidRPr="008F66DD">
              <w:rPr>
                <w:rFonts w:ascii="Consolas"/>
              </w:rPr>
              <w:t>超出有效时间</w:t>
            </w:r>
          </w:p>
        </w:tc>
      </w:tr>
      <w:tr w:rsidR="00D9552F" w:rsidRPr="008F66DD" w14:paraId="19885250" w14:textId="77777777" w:rsidTr="00C67D39">
        <w:trPr>
          <w:jc w:val="center"/>
        </w:trPr>
        <w:tc>
          <w:tcPr>
            <w:tcW w:w="3727" w:type="dxa"/>
          </w:tcPr>
          <w:p w14:paraId="6886A7D0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refresh_token is overdue</w:t>
            </w:r>
          </w:p>
        </w:tc>
        <w:tc>
          <w:tcPr>
            <w:tcW w:w="4261" w:type="dxa"/>
          </w:tcPr>
          <w:p w14:paraId="10E0C23D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refresh_token</w:t>
            </w:r>
            <w:r w:rsidRPr="008F66DD">
              <w:rPr>
                <w:rFonts w:ascii="Consolas"/>
              </w:rPr>
              <w:t>超出有效时间</w:t>
            </w:r>
          </w:p>
        </w:tc>
      </w:tr>
      <w:tr w:rsidR="00D9552F" w:rsidRPr="008F66DD" w14:paraId="60A5FD9B" w14:textId="77777777" w:rsidTr="00C67D39">
        <w:trPr>
          <w:jc w:val="center"/>
        </w:trPr>
        <w:tc>
          <w:tcPr>
            <w:tcW w:w="3727" w:type="dxa"/>
          </w:tcPr>
          <w:p w14:paraId="1DCA8ABA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request method must be get</w:t>
            </w:r>
          </w:p>
        </w:tc>
        <w:tc>
          <w:tcPr>
            <w:tcW w:w="4261" w:type="dxa"/>
          </w:tcPr>
          <w:p w14:paraId="7E38B5DE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/>
              </w:rPr>
              <w:t>请求方式必须为</w:t>
            </w:r>
            <w:r w:rsidRPr="008F66DD">
              <w:rPr>
                <w:rFonts w:ascii="Consolas" w:hAnsi="Consolas"/>
              </w:rPr>
              <w:t>get</w:t>
            </w:r>
          </w:p>
        </w:tc>
      </w:tr>
      <w:tr w:rsidR="00D9552F" w:rsidRPr="008F66DD" w14:paraId="7C279C71" w14:textId="77777777" w:rsidTr="00C67D39">
        <w:trPr>
          <w:jc w:val="center"/>
        </w:trPr>
        <w:tc>
          <w:tcPr>
            <w:tcW w:w="3727" w:type="dxa"/>
          </w:tcPr>
          <w:p w14:paraId="5AFF1C2B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request method must be post</w:t>
            </w:r>
          </w:p>
        </w:tc>
        <w:tc>
          <w:tcPr>
            <w:tcW w:w="4261" w:type="dxa"/>
          </w:tcPr>
          <w:p w14:paraId="07E876F0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/>
              </w:rPr>
              <w:t>请求方式必须为</w:t>
            </w:r>
            <w:r w:rsidRPr="008F66DD">
              <w:rPr>
                <w:rFonts w:ascii="Consolas" w:hAnsi="Consolas"/>
              </w:rPr>
              <w:t>post</w:t>
            </w:r>
          </w:p>
        </w:tc>
      </w:tr>
      <w:tr w:rsidR="00D9552F" w:rsidRPr="008F66DD" w14:paraId="288E2C32" w14:textId="77777777" w:rsidTr="00C67D39">
        <w:trPr>
          <w:jc w:val="center"/>
        </w:trPr>
        <w:tc>
          <w:tcPr>
            <w:tcW w:w="3727" w:type="dxa"/>
          </w:tcPr>
          <w:p w14:paraId="16A9914A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client_id is empty</w:t>
            </w:r>
          </w:p>
        </w:tc>
        <w:tc>
          <w:tcPr>
            <w:tcW w:w="4261" w:type="dxa"/>
          </w:tcPr>
          <w:p w14:paraId="02378FA4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 xml:space="preserve">client_id </w:t>
            </w:r>
            <w:r w:rsidRPr="008F66DD">
              <w:rPr>
                <w:rFonts w:ascii="Consolas"/>
              </w:rPr>
              <w:t>为空</w:t>
            </w:r>
          </w:p>
        </w:tc>
      </w:tr>
      <w:tr w:rsidR="00D9552F" w:rsidRPr="008F66DD" w14:paraId="6125D0BB" w14:textId="77777777" w:rsidTr="00C67D39">
        <w:trPr>
          <w:jc w:val="center"/>
        </w:trPr>
        <w:tc>
          <w:tcPr>
            <w:tcW w:w="3727" w:type="dxa"/>
          </w:tcPr>
          <w:p w14:paraId="714234AF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response_type is empty</w:t>
            </w:r>
          </w:p>
        </w:tc>
        <w:tc>
          <w:tcPr>
            <w:tcW w:w="4261" w:type="dxa"/>
          </w:tcPr>
          <w:p w14:paraId="13EC0919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 xml:space="preserve">response_type </w:t>
            </w:r>
            <w:r w:rsidRPr="008F66DD">
              <w:rPr>
                <w:rFonts w:ascii="Consolas"/>
              </w:rPr>
              <w:t>为空</w:t>
            </w:r>
          </w:p>
        </w:tc>
      </w:tr>
      <w:tr w:rsidR="00D9552F" w:rsidRPr="008F66DD" w14:paraId="0657CD87" w14:textId="77777777" w:rsidTr="00C67D39">
        <w:trPr>
          <w:jc w:val="center"/>
        </w:trPr>
        <w:tc>
          <w:tcPr>
            <w:tcW w:w="3727" w:type="dxa"/>
          </w:tcPr>
          <w:p w14:paraId="02C58F2C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redirect_uri is empty</w:t>
            </w:r>
          </w:p>
        </w:tc>
        <w:tc>
          <w:tcPr>
            <w:tcW w:w="4261" w:type="dxa"/>
          </w:tcPr>
          <w:p w14:paraId="70123A69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redirect_uri</w:t>
            </w:r>
            <w:r w:rsidRPr="008F66DD">
              <w:rPr>
                <w:rFonts w:ascii="Consolas"/>
              </w:rPr>
              <w:t>为空</w:t>
            </w:r>
          </w:p>
        </w:tc>
      </w:tr>
      <w:tr w:rsidR="00D9552F" w:rsidRPr="008F66DD" w14:paraId="56E4BF95" w14:textId="77777777" w:rsidTr="00C67D39">
        <w:trPr>
          <w:jc w:val="center"/>
        </w:trPr>
        <w:tc>
          <w:tcPr>
            <w:tcW w:w="3727" w:type="dxa"/>
          </w:tcPr>
          <w:p w14:paraId="71747680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grant type is empty</w:t>
            </w:r>
          </w:p>
        </w:tc>
        <w:tc>
          <w:tcPr>
            <w:tcW w:w="4261" w:type="dxa"/>
          </w:tcPr>
          <w:p w14:paraId="1BF31120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grant_type</w:t>
            </w:r>
            <w:r w:rsidRPr="008F66DD">
              <w:rPr>
                <w:rFonts w:ascii="Consolas"/>
              </w:rPr>
              <w:t>为空</w:t>
            </w:r>
          </w:p>
        </w:tc>
      </w:tr>
      <w:tr w:rsidR="00D9552F" w:rsidRPr="008F66DD" w14:paraId="1A085CD4" w14:textId="77777777" w:rsidTr="00C67D39">
        <w:trPr>
          <w:jc w:val="center"/>
        </w:trPr>
        <w:tc>
          <w:tcPr>
            <w:tcW w:w="3727" w:type="dxa"/>
          </w:tcPr>
          <w:p w14:paraId="2096917F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authorize code is empty</w:t>
            </w:r>
          </w:p>
        </w:tc>
        <w:tc>
          <w:tcPr>
            <w:tcW w:w="4261" w:type="dxa"/>
          </w:tcPr>
          <w:p w14:paraId="4B586ADC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/>
              </w:rPr>
              <w:t>授权码为空</w:t>
            </w:r>
          </w:p>
        </w:tc>
      </w:tr>
      <w:tr w:rsidR="00D9552F" w:rsidRPr="008F66DD" w14:paraId="16921EF2" w14:textId="77777777" w:rsidTr="00C67D39">
        <w:trPr>
          <w:jc w:val="center"/>
        </w:trPr>
        <w:tc>
          <w:tcPr>
            <w:tcW w:w="3727" w:type="dxa"/>
          </w:tcPr>
          <w:p w14:paraId="4DDE01DD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client_secret is invalidate</w:t>
            </w:r>
          </w:p>
        </w:tc>
        <w:tc>
          <w:tcPr>
            <w:tcW w:w="4261" w:type="dxa"/>
          </w:tcPr>
          <w:p w14:paraId="58FA54C0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/>
              </w:rPr>
              <w:t>应用的</w:t>
            </w:r>
            <w:r w:rsidRPr="008F66DD">
              <w:rPr>
                <w:rFonts w:ascii="Consolas" w:hAnsi="Consolas"/>
              </w:rPr>
              <w:t>client_secret</w:t>
            </w:r>
            <w:r w:rsidRPr="008F66DD">
              <w:rPr>
                <w:rFonts w:ascii="Consolas"/>
              </w:rPr>
              <w:t>无效</w:t>
            </w:r>
          </w:p>
        </w:tc>
      </w:tr>
      <w:tr w:rsidR="00D9552F" w:rsidRPr="008F66DD" w14:paraId="0FCF790E" w14:textId="77777777" w:rsidTr="00C67D39">
        <w:trPr>
          <w:jc w:val="center"/>
        </w:trPr>
        <w:tc>
          <w:tcPr>
            <w:tcW w:w="3727" w:type="dxa"/>
          </w:tcPr>
          <w:p w14:paraId="7EB9F18B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bookmarkStart w:id="89" w:name="OLE_LINK1"/>
            <w:bookmarkStart w:id="90" w:name="OLE_LINK2"/>
            <w:bookmarkStart w:id="91" w:name="_Hlk390417497"/>
            <w:r w:rsidRPr="008F66DD">
              <w:rPr>
                <w:rFonts w:ascii="Consolas" w:hAnsi="Consolas"/>
              </w:rPr>
              <w:t>app business exception occured</w:t>
            </w:r>
            <w:bookmarkEnd w:id="89"/>
            <w:bookmarkEnd w:id="90"/>
          </w:p>
        </w:tc>
        <w:tc>
          <w:tcPr>
            <w:tcW w:w="4261" w:type="dxa"/>
          </w:tcPr>
          <w:p w14:paraId="3E745436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CP</w:t>
            </w:r>
            <w:r w:rsidRPr="008F66DD">
              <w:rPr>
                <w:rFonts w:ascii="Consolas"/>
              </w:rPr>
              <w:t>私有业务处理异常</w:t>
            </w:r>
          </w:p>
        </w:tc>
      </w:tr>
      <w:tr w:rsidR="00D9552F" w:rsidRPr="008F66DD" w14:paraId="22BBF89F" w14:textId="77777777" w:rsidTr="00C67D39">
        <w:trPr>
          <w:jc w:val="center"/>
        </w:trPr>
        <w:tc>
          <w:tcPr>
            <w:tcW w:w="3727" w:type="dxa"/>
          </w:tcPr>
          <w:p w14:paraId="2563D4F8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wrong version</w:t>
            </w:r>
          </w:p>
        </w:tc>
        <w:tc>
          <w:tcPr>
            <w:tcW w:w="4261" w:type="dxa"/>
          </w:tcPr>
          <w:p w14:paraId="01EE017E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SDK</w:t>
            </w:r>
            <w:r>
              <w:rPr>
                <w:rFonts w:ascii="Consolas" w:hAnsi="Consolas" w:hint="eastAsia"/>
              </w:rPr>
              <w:t>版本号为空或错误</w:t>
            </w:r>
          </w:p>
        </w:tc>
      </w:tr>
      <w:tr w:rsidR="00D9552F" w:rsidRPr="008F66DD" w14:paraId="1FA41062" w14:textId="77777777" w:rsidTr="00C67D39">
        <w:trPr>
          <w:jc w:val="center"/>
        </w:trPr>
        <w:tc>
          <w:tcPr>
            <w:tcW w:w="3727" w:type="dxa"/>
          </w:tcPr>
          <w:p w14:paraId="203DA7EF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wrong sign_sort</w:t>
            </w:r>
          </w:p>
        </w:tc>
        <w:tc>
          <w:tcPr>
            <w:tcW w:w="4261" w:type="dxa"/>
          </w:tcPr>
          <w:p w14:paraId="786040D4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签名顺序为空或错误</w:t>
            </w:r>
          </w:p>
        </w:tc>
      </w:tr>
      <w:tr w:rsidR="00D9552F" w:rsidRPr="008F66DD" w14:paraId="7107C40E" w14:textId="77777777" w:rsidTr="00C67D39">
        <w:trPr>
          <w:jc w:val="center"/>
        </w:trPr>
        <w:tc>
          <w:tcPr>
            <w:tcW w:w="3727" w:type="dxa"/>
          </w:tcPr>
          <w:p w14:paraId="741553BE" w14:textId="77777777" w:rsidR="00D9552F" w:rsidRDefault="00D9552F" w:rsidP="00C67D3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wrong clientId</w:t>
            </w:r>
          </w:p>
        </w:tc>
        <w:tc>
          <w:tcPr>
            <w:tcW w:w="4261" w:type="dxa"/>
          </w:tcPr>
          <w:p w14:paraId="713A9F8C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  <w:r>
              <w:rPr>
                <w:rFonts w:ascii="Consolas" w:hAnsi="Consolas" w:hint="eastAsia"/>
              </w:rPr>
              <w:t>lient_Id</w:t>
            </w:r>
            <w:r>
              <w:rPr>
                <w:rFonts w:ascii="Consolas" w:hAnsi="Consolas" w:hint="eastAsia"/>
              </w:rPr>
              <w:t>为空或错误</w:t>
            </w:r>
          </w:p>
        </w:tc>
      </w:tr>
      <w:tr w:rsidR="00D9552F" w:rsidRPr="008F66DD" w14:paraId="7522CBE4" w14:textId="77777777" w:rsidTr="00C67D39">
        <w:trPr>
          <w:jc w:val="center"/>
        </w:trPr>
        <w:tc>
          <w:tcPr>
            <w:tcW w:w="3727" w:type="dxa"/>
          </w:tcPr>
          <w:p w14:paraId="51F93336" w14:textId="77777777" w:rsidR="00D9552F" w:rsidRDefault="00D9552F" w:rsidP="00C67D3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wrong sign_method</w:t>
            </w:r>
          </w:p>
        </w:tc>
        <w:tc>
          <w:tcPr>
            <w:tcW w:w="4261" w:type="dxa"/>
          </w:tcPr>
          <w:p w14:paraId="602E8EA2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签名算法为空或错误</w:t>
            </w:r>
          </w:p>
        </w:tc>
      </w:tr>
      <w:tr w:rsidR="00D9552F" w:rsidRPr="008F66DD" w14:paraId="43D79E50" w14:textId="77777777" w:rsidTr="00C67D39">
        <w:trPr>
          <w:jc w:val="center"/>
        </w:trPr>
        <w:tc>
          <w:tcPr>
            <w:tcW w:w="3727" w:type="dxa"/>
          </w:tcPr>
          <w:p w14:paraId="52F4F15F" w14:textId="77777777" w:rsidR="00D9552F" w:rsidRDefault="00D9552F" w:rsidP="00C67D3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wrong timestamp</w:t>
            </w:r>
          </w:p>
        </w:tc>
        <w:tc>
          <w:tcPr>
            <w:tcW w:w="4261" w:type="dxa"/>
          </w:tcPr>
          <w:p w14:paraId="19DCB9FB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时间戳为空或错误</w:t>
            </w:r>
          </w:p>
        </w:tc>
      </w:tr>
      <w:tr w:rsidR="00D9552F" w:rsidRPr="008F66DD" w14:paraId="5D2CF29C" w14:textId="77777777" w:rsidTr="00C67D39">
        <w:trPr>
          <w:jc w:val="center"/>
        </w:trPr>
        <w:tc>
          <w:tcPr>
            <w:tcW w:w="3727" w:type="dxa"/>
          </w:tcPr>
          <w:p w14:paraId="41E12B85" w14:textId="77777777" w:rsidR="00D9552F" w:rsidRDefault="00D9552F" w:rsidP="00C67D3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failed to check signature</w:t>
            </w:r>
          </w:p>
        </w:tc>
        <w:tc>
          <w:tcPr>
            <w:tcW w:w="4261" w:type="dxa"/>
          </w:tcPr>
          <w:p w14:paraId="764F5997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校验数字签名失败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爱游戏服务端错误</w:t>
            </w:r>
            <w:r>
              <w:rPr>
                <w:rFonts w:ascii="Consolas" w:hAnsi="Consolas" w:hint="eastAsia"/>
              </w:rPr>
              <w:t>)</w:t>
            </w:r>
          </w:p>
        </w:tc>
      </w:tr>
      <w:tr w:rsidR="00D9552F" w:rsidRPr="008F66DD" w14:paraId="2136C275" w14:textId="77777777" w:rsidTr="00C67D39">
        <w:trPr>
          <w:jc w:val="center"/>
        </w:trPr>
        <w:tc>
          <w:tcPr>
            <w:tcW w:w="3727" w:type="dxa"/>
          </w:tcPr>
          <w:p w14:paraId="20643526" w14:textId="77777777" w:rsidR="00D9552F" w:rsidRDefault="00D9552F" w:rsidP="00C67D3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wrong signature</w:t>
            </w:r>
          </w:p>
        </w:tc>
        <w:tc>
          <w:tcPr>
            <w:tcW w:w="4261" w:type="dxa"/>
          </w:tcPr>
          <w:p w14:paraId="3F57AA8D" w14:textId="77777777" w:rsidR="00D9552F" w:rsidRPr="008F66DD" w:rsidRDefault="00D9552F" w:rsidP="00C67D3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签名错误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与所传签名参数不匹配</w:t>
            </w:r>
            <w:r>
              <w:rPr>
                <w:rFonts w:ascii="Consolas" w:hAnsi="Consolas" w:hint="eastAsia"/>
              </w:rPr>
              <w:t>)</w:t>
            </w:r>
          </w:p>
        </w:tc>
      </w:tr>
      <w:tr w:rsidR="00D9552F" w:rsidRPr="008F66DD" w14:paraId="4199FB83" w14:textId="77777777" w:rsidTr="00C67D39">
        <w:trPr>
          <w:jc w:val="center"/>
        </w:trPr>
        <w:tc>
          <w:tcPr>
            <w:tcW w:w="3727" w:type="dxa"/>
          </w:tcPr>
          <w:p w14:paraId="4CCED72C" w14:textId="77777777" w:rsidR="00D9552F" w:rsidRDefault="00D9552F" w:rsidP="00C67D39">
            <w:pPr>
              <w:jc w:val="center"/>
              <w:rPr>
                <w:rFonts w:ascii="Consolas" w:hAnsi="Consolas"/>
              </w:rPr>
            </w:pPr>
            <w:r w:rsidRPr="008F75A4">
              <w:rPr>
                <w:rFonts w:ascii="Consolas" w:hAnsi="Consolas"/>
              </w:rPr>
              <w:t>url_write(get /oauth/token) is out of the config.</w:t>
            </w:r>
          </w:p>
        </w:tc>
        <w:tc>
          <w:tcPr>
            <w:tcW w:w="4261" w:type="dxa"/>
          </w:tcPr>
          <w:p w14:paraId="36219691" w14:textId="77777777" w:rsidR="00D9552F" w:rsidRPr="008F75A4" w:rsidRDefault="00D9552F" w:rsidP="00C67D39">
            <w:pPr>
              <w:spacing w:line="48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请求方式错误，请使用</w:t>
            </w:r>
            <w:r>
              <w:rPr>
                <w:rFonts w:ascii="Consolas" w:hAnsi="Consolas" w:hint="eastAsia"/>
              </w:rPr>
              <w:t>post</w:t>
            </w:r>
            <w:r>
              <w:rPr>
                <w:rFonts w:ascii="Consolas" w:hAnsi="Consolas" w:hint="eastAsia"/>
              </w:rPr>
              <w:t>请求</w:t>
            </w:r>
          </w:p>
        </w:tc>
      </w:tr>
      <w:bookmarkEnd w:id="91"/>
    </w:tbl>
    <w:p w14:paraId="4B52AB54" w14:textId="77777777" w:rsidR="00D9552F" w:rsidRDefault="00D9552F" w:rsidP="00D9552F">
      <w:pPr>
        <w:rPr>
          <w:rFonts w:ascii="Consolas"/>
          <w:b/>
        </w:rPr>
      </w:pPr>
    </w:p>
    <w:p w14:paraId="3D838E15" w14:textId="77777777" w:rsidR="00D9552F" w:rsidRDefault="00D9552F" w:rsidP="00D9552F">
      <w:pPr>
        <w:rPr>
          <w:rFonts w:ascii="Consolas"/>
          <w:b/>
        </w:rPr>
      </w:pPr>
      <w:r>
        <w:rPr>
          <w:rFonts w:ascii="Consolas" w:hint="eastAsia"/>
          <w:b/>
        </w:rPr>
        <w:t>请求示例：</w:t>
      </w:r>
    </w:p>
    <w:p w14:paraId="7AEE89ED" w14:textId="77777777" w:rsidR="00D9552F" w:rsidRPr="00765135" w:rsidRDefault="00D9552F" w:rsidP="00D9552F">
      <w:pPr>
        <w:rPr>
          <w:rFonts w:ascii="Consolas"/>
        </w:rPr>
      </w:pPr>
      <w:r w:rsidRPr="00765135">
        <w:rPr>
          <w:rFonts w:ascii="Consolas"/>
        </w:rPr>
        <w:t>https://open.play.cn/oauth/token?client_id=111111&amp;client_secret=12341234473a415f9bd3a3e76609c15f&amp;code=b57fe9b13125c13dc359864953759a95&amp;grant_type=authorization_code&amp;sign_method=MD5&amp;timestamp=1423019541343&amp;sign_sort=timestamp%26sign_method%26client_secret%26client_id%26version&amp;signature=173E82FEE2CFD50A63DA0AD58C78B910&amp;version=2.1.0</w:t>
      </w:r>
    </w:p>
    <w:p w14:paraId="2C2E422F" w14:textId="77777777" w:rsidR="00D9552F" w:rsidRDefault="00D9552F" w:rsidP="00D9552F">
      <w:pPr>
        <w:rPr>
          <w:rFonts w:ascii="Consolas"/>
          <w:b/>
        </w:rPr>
      </w:pPr>
    </w:p>
    <w:p w14:paraId="05ADCCEF" w14:textId="77777777" w:rsidR="00D9552F" w:rsidRPr="008F66DD" w:rsidRDefault="00D9552F" w:rsidP="00D9552F">
      <w:pPr>
        <w:rPr>
          <w:rFonts w:ascii="Consolas" w:hAnsi="Consolas"/>
          <w:b/>
        </w:rPr>
      </w:pPr>
      <w:r w:rsidRPr="008F66DD">
        <w:rPr>
          <w:rFonts w:ascii="Consolas"/>
          <w:b/>
        </w:rPr>
        <w:t>结果示例</w:t>
      </w:r>
    </w:p>
    <w:p w14:paraId="779BA7B7" w14:textId="77777777" w:rsidR="00D9552F" w:rsidRPr="008F66DD" w:rsidRDefault="00D9552F" w:rsidP="00D9552F">
      <w:pPr>
        <w:rPr>
          <w:rFonts w:ascii="Consolas" w:hAnsi="Consolas"/>
        </w:rPr>
      </w:pPr>
      <w:r w:rsidRPr="008F66DD">
        <w:rPr>
          <w:rFonts w:ascii="Consolas"/>
        </w:rPr>
        <w:t>成功响应：</w:t>
      </w:r>
    </w:p>
    <w:p w14:paraId="297E0ED8" w14:textId="77777777" w:rsidR="00D9552F" w:rsidRPr="0003659E" w:rsidRDefault="00D9552F" w:rsidP="00D9552F">
      <w:pPr>
        <w:rPr>
          <w:rFonts w:ascii="Consolas"/>
        </w:rPr>
      </w:pPr>
      <w:r w:rsidRPr="0003659E">
        <w:rPr>
          <w:rFonts w:ascii="Consolas"/>
        </w:rPr>
        <w:t>{</w:t>
      </w:r>
    </w:p>
    <w:p w14:paraId="640C3594" w14:textId="77777777" w:rsidR="00D9552F" w:rsidRPr="0003659E" w:rsidRDefault="00D9552F" w:rsidP="00D9552F">
      <w:pPr>
        <w:rPr>
          <w:rFonts w:ascii="Consolas"/>
        </w:rPr>
      </w:pPr>
      <w:r w:rsidRPr="0003659E">
        <w:rPr>
          <w:rFonts w:ascii="Consolas"/>
        </w:rPr>
        <w:t xml:space="preserve">    "scope": "all",</w:t>
      </w:r>
    </w:p>
    <w:p w14:paraId="4370690C" w14:textId="77777777" w:rsidR="00D9552F" w:rsidRPr="0003659E" w:rsidRDefault="00D9552F" w:rsidP="00D9552F">
      <w:pPr>
        <w:rPr>
          <w:rFonts w:ascii="Consolas"/>
        </w:rPr>
      </w:pPr>
      <w:r w:rsidRPr="0003659E">
        <w:rPr>
          <w:rFonts w:ascii="Consolas"/>
        </w:rPr>
        <w:t xml:space="preserve">    "re_expires_in": 15552000,</w:t>
      </w:r>
    </w:p>
    <w:p w14:paraId="4A7ADBFB" w14:textId="77777777" w:rsidR="00D9552F" w:rsidRPr="0003659E" w:rsidRDefault="00D9552F" w:rsidP="00D9552F">
      <w:pPr>
        <w:rPr>
          <w:rFonts w:ascii="Consolas"/>
        </w:rPr>
      </w:pPr>
      <w:r w:rsidRPr="0003659E">
        <w:rPr>
          <w:rFonts w:ascii="Consolas"/>
        </w:rPr>
        <w:t xml:space="preserve">    "user_id": 956877,</w:t>
      </w:r>
    </w:p>
    <w:p w14:paraId="6656183A" w14:textId="77777777" w:rsidR="00D9552F" w:rsidRPr="0003659E" w:rsidRDefault="00D9552F" w:rsidP="00D9552F">
      <w:pPr>
        <w:rPr>
          <w:rFonts w:ascii="Consolas"/>
        </w:rPr>
      </w:pPr>
      <w:r w:rsidRPr="0003659E">
        <w:rPr>
          <w:rFonts w:ascii="Consolas"/>
        </w:rPr>
        <w:t xml:space="preserve">    "token_type": "Bearer",</w:t>
      </w:r>
    </w:p>
    <w:p w14:paraId="0FEC666E" w14:textId="77777777" w:rsidR="00D9552F" w:rsidRPr="0003659E" w:rsidRDefault="00D9552F" w:rsidP="00D9552F">
      <w:pPr>
        <w:rPr>
          <w:rFonts w:ascii="Consolas"/>
        </w:rPr>
      </w:pPr>
      <w:r w:rsidRPr="0003659E">
        <w:rPr>
          <w:rFonts w:ascii="Consolas"/>
        </w:rPr>
        <w:t xml:space="preserve">    "expires_in": 5184000,</w:t>
      </w:r>
    </w:p>
    <w:p w14:paraId="7B223903" w14:textId="77777777" w:rsidR="00D9552F" w:rsidRPr="0003659E" w:rsidRDefault="00D9552F" w:rsidP="00D9552F">
      <w:pPr>
        <w:rPr>
          <w:rFonts w:ascii="Consolas"/>
        </w:rPr>
      </w:pPr>
      <w:r w:rsidRPr="0003659E">
        <w:rPr>
          <w:rFonts w:ascii="Consolas"/>
        </w:rPr>
        <w:t xml:space="preserve">    "refresh_token": "2c639e8c1cbfeee5fb07e968163d0343",</w:t>
      </w:r>
    </w:p>
    <w:p w14:paraId="6AF22AFD" w14:textId="77777777" w:rsidR="00D9552F" w:rsidRPr="0003659E" w:rsidRDefault="00D9552F" w:rsidP="00D9552F">
      <w:pPr>
        <w:rPr>
          <w:rFonts w:ascii="Consolas"/>
        </w:rPr>
      </w:pPr>
      <w:r w:rsidRPr="0003659E">
        <w:rPr>
          <w:rFonts w:ascii="Consolas"/>
        </w:rPr>
        <w:t xml:space="preserve">    "access_token": "2cd0a6f9c8ce81ada335f1989413ca08"</w:t>
      </w:r>
    </w:p>
    <w:p w14:paraId="67681256" w14:textId="77777777" w:rsidR="00D9552F" w:rsidRPr="0003659E" w:rsidRDefault="00D9552F" w:rsidP="00D9552F">
      <w:pPr>
        <w:rPr>
          <w:rFonts w:ascii="Consolas"/>
        </w:rPr>
      </w:pPr>
      <w:r w:rsidRPr="0003659E">
        <w:rPr>
          <w:rFonts w:ascii="Consolas"/>
        </w:rPr>
        <w:t>}</w:t>
      </w:r>
    </w:p>
    <w:p w14:paraId="1E9452C6" w14:textId="77777777" w:rsidR="00D9552F" w:rsidRPr="008F66DD" w:rsidRDefault="00D9552F" w:rsidP="00D9552F">
      <w:pPr>
        <w:ind w:firstLine="420"/>
        <w:rPr>
          <w:rFonts w:ascii="Consolas" w:hAnsi="Consolas"/>
        </w:rPr>
      </w:pPr>
    </w:p>
    <w:p w14:paraId="3B382E20" w14:textId="77777777" w:rsidR="00D9552F" w:rsidRPr="0003659E" w:rsidRDefault="00D9552F" w:rsidP="00D9552F">
      <w:pPr>
        <w:rPr>
          <w:rFonts w:ascii="Consolas"/>
        </w:rPr>
      </w:pPr>
      <w:r>
        <w:rPr>
          <w:rFonts w:ascii="Consolas" w:hint="eastAsia"/>
        </w:rPr>
        <w:t>失败</w:t>
      </w:r>
      <w:r w:rsidRPr="008F66DD">
        <w:rPr>
          <w:rFonts w:ascii="Consolas"/>
        </w:rPr>
        <w:t>响应：</w:t>
      </w:r>
    </w:p>
    <w:p w14:paraId="754E644D" w14:textId="77777777" w:rsidR="00D9552F" w:rsidRPr="0003659E" w:rsidRDefault="00D9552F" w:rsidP="00D9552F">
      <w:pPr>
        <w:rPr>
          <w:rFonts w:ascii="Consolas"/>
        </w:rPr>
      </w:pPr>
      <w:r w:rsidRPr="0003659E">
        <w:rPr>
          <w:rFonts w:ascii="Consolas"/>
        </w:rPr>
        <w:t>{</w:t>
      </w:r>
    </w:p>
    <w:p w14:paraId="5B6AE6A4" w14:textId="77777777" w:rsidR="00D9552F" w:rsidRPr="0003659E" w:rsidRDefault="00D9552F" w:rsidP="00D9552F">
      <w:pPr>
        <w:ind w:firstLine="420"/>
        <w:rPr>
          <w:rFonts w:ascii="Consolas"/>
        </w:rPr>
      </w:pPr>
      <w:r w:rsidRPr="0003659E">
        <w:rPr>
          <w:rFonts w:ascii="Consolas"/>
        </w:rPr>
        <w:t>"error_uri":null,</w:t>
      </w:r>
    </w:p>
    <w:p w14:paraId="2F1F0768" w14:textId="77777777" w:rsidR="00D9552F" w:rsidRPr="0003659E" w:rsidRDefault="00D9552F" w:rsidP="00D9552F">
      <w:pPr>
        <w:ind w:firstLine="420"/>
        <w:rPr>
          <w:rFonts w:ascii="Consolas"/>
        </w:rPr>
      </w:pPr>
      <w:r w:rsidRPr="0003659E">
        <w:rPr>
          <w:rFonts w:ascii="Consolas"/>
        </w:rPr>
        <w:t>"error":"invalid_request",</w:t>
      </w:r>
    </w:p>
    <w:p w14:paraId="546BF4DA" w14:textId="77777777" w:rsidR="00D9552F" w:rsidRPr="0003659E" w:rsidRDefault="00D9552F" w:rsidP="00D9552F">
      <w:pPr>
        <w:ind w:firstLine="420"/>
        <w:rPr>
          <w:rFonts w:ascii="Consolas"/>
        </w:rPr>
      </w:pPr>
      <w:r w:rsidRPr="0003659E">
        <w:rPr>
          <w:rFonts w:ascii="Consolas"/>
        </w:rPr>
        <w:t>"state":null,</w:t>
      </w:r>
    </w:p>
    <w:p w14:paraId="4C9D2164" w14:textId="77777777" w:rsidR="00D9552F" w:rsidRPr="0003659E" w:rsidRDefault="00D9552F" w:rsidP="00D9552F">
      <w:pPr>
        <w:ind w:firstLine="420"/>
        <w:rPr>
          <w:rFonts w:ascii="Consolas"/>
        </w:rPr>
      </w:pPr>
      <w:r w:rsidRPr="0003659E">
        <w:rPr>
          <w:rFonts w:ascii="Consolas"/>
        </w:rPr>
        <w:t>"error_description":"Missing grant_type parameter value"</w:t>
      </w:r>
    </w:p>
    <w:p w14:paraId="4316DD22" w14:textId="77777777" w:rsidR="00D9552F" w:rsidRPr="0003659E" w:rsidRDefault="00D9552F" w:rsidP="00D9552F">
      <w:pPr>
        <w:rPr>
          <w:rFonts w:ascii="Consolas"/>
        </w:rPr>
      </w:pPr>
      <w:r w:rsidRPr="0003659E">
        <w:rPr>
          <w:rFonts w:ascii="Consolas"/>
        </w:rPr>
        <w:t>}</w:t>
      </w:r>
    </w:p>
    <w:p w14:paraId="5F2E3917" w14:textId="77777777" w:rsidR="00D9552F" w:rsidRPr="008F66DD" w:rsidRDefault="00D9552F" w:rsidP="00D9552F">
      <w:pPr>
        <w:rPr>
          <w:rFonts w:ascii="Consolas" w:hAnsi="Consolas" w:cs="SimSun"/>
          <w:kern w:val="0"/>
          <w:sz w:val="24"/>
          <w:szCs w:val="24"/>
        </w:rPr>
      </w:pPr>
    </w:p>
    <w:p w14:paraId="0B511C19" w14:textId="0F188ACE" w:rsidR="00D9552F" w:rsidRPr="0038010D" w:rsidRDefault="0038010D" w:rsidP="0038010D">
      <w:pPr>
        <w:outlineLvl w:val="2"/>
        <w:rPr>
          <w:rFonts w:ascii="Consolas" w:eastAsia="SimHei" w:hAnsi="Arial" w:cs="Arial"/>
          <w:b/>
          <w:sz w:val="32"/>
          <w:szCs w:val="32"/>
        </w:rPr>
      </w:pPr>
      <w:bookmarkStart w:id="92" w:name="_Toc421091304"/>
      <w:bookmarkStart w:id="93" w:name="_Toc422246630"/>
      <w:r>
        <w:rPr>
          <w:rFonts w:ascii="Consolas" w:eastAsia="SimHei" w:hAnsi="Arial" w:cs="Arial"/>
          <w:b/>
          <w:sz w:val="32"/>
          <w:szCs w:val="32"/>
        </w:rPr>
        <w:t>6.3.2</w:t>
      </w:r>
      <w:r w:rsidR="00D9552F" w:rsidRPr="0038010D">
        <w:rPr>
          <w:rFonts w:ascii="Consolas" w:eastAsia="SimHei" w:hAnsi="Arial" w:cs="Arial"/>
          <w:b/>
          <w:sz w:val="32"/>
          <w:szCs w:val="32"/>
        </w:rPr>
        <w:t>访问令牌鉴权</w:t>
      </w:r>
      <w:bookmarkEnd w:id="92"/>
      <w:bookmarkEnd w:id="93"/>
    </w:p>
    <w:p w14:paraId="41AF9E68" w14:textId="77777777" w:rsidR="00D9552F" w:rsidRPr="00C24353" w:rsidRDefault="00D9552F" w:rsidP="00D9552F">
      <w:pPr>
        <w:spacing w:line="360" w:lineRule="auto"/>
        <w:jc w:val="left"/>
        <w:rPr>
          <w:rFonts w:ascii="Arial" w:eastAsia="SimSun" w:hAnsi="Arial" w:cs="Times New Roman"/>
          <w:b/>
        </w:rPr>
      </w:pPr>
      <w:r w:rsidRPr="00C24353">
        <w:rPr>
          <w:rFonts w:ascii="Arial" w:eastAsia="SimSun" w:hAnsi="Arial" w:cs="Times New Roman"/>
          <w:b/>
        </w:rPr>
        <w:t>服务地址：</w:t>
      </w:r>
      <w:r w:rsidRPr="00C24353">
        <w:rPr>
          <w:rFonts w:ascii="Arial" w:eastAsia="SimSun" w:hAnsi="Arial" w:cs="Times New Roman"/>
          <w:b/>
        </w:rPr>
        <w:t>https://open.play.cn/oauth/token/validator</w:t>
      </w:r>
    </w:p>
    <w:p w14:paraId="095CE5E2" w14:textId="77777777" w:rsidR="00D9552F" w:rsidRDefault="00D9552F" w:rsidP="00D9552F">
      <w:pPr>
        <w:spacing w:line="360" w:lineRule="auto"/>
        <w:jc w:val="left"/>
        <w:rPr>
          <w:rFonts w:ascii="Arial" w:eastAsia="SimSun" w:hAnsi="Arial" w:cs="Times New Roman"/>
          <w:b/>
        </w:rPr>
      </w:pPr>
      <w:r w:rsidRPr="00C24353">
        <w:rPr>
          <w:rFonts w:ascii="Arial" w:eastAsia="SimSun" w:hAnsi="Arial" w:cs="Times New Roman"/>
          <w:b/>
        </w:rPr>
        <w:t>签名级别：</w:t>
      </w:r>
      <w:r w:rsidRPr="00C24353">
        <w:rPr>
          <w:rFonts w:ascii="Arial" w:eastAsia="SimSun" w:hAnsi="Arial" w:cs="Times New Roman"/>
          <w:b/>
        </w:rPr>
        <w:t>2</w:t>
      </w:r>
    </w:p>
    <w:p w14:paraId="4BEBCA5F" w14:textId="77777777" w:rsidR="00D9552F" w:rsidRPr="00C24353" w:rsidRDefault="00D9552F" w:rsidP="00D9552F">
      <w:pPr>
        <w:spacing w:line="360" w:lineRule="auto"/>
        <w:jc w:val="left"/>
        <w:rPr>
          <w:rFonts w:ascii="Arial" w:eastAsia="SimSun" w:hAnsi="Arial" w:cs="Times New Roman"/>
          <w:b/>
        </w:rPr>
      </w:pPr>
      <w:r>
        <w:rPr>
          <w:rFonts w:ascii="Arial" w:eastAsia="SimSun" w:hAnsi="Arial" w:cs="Times New Roman" w:hint="eastAsia"/>
          <w:b/>
        </w:rPr>
        <w:t>签名策略：基本签名</w:t>
      </w:r>
    </w:p>
    <w:p w14:paraId="2FBF6BFD" w14:textId="77777777" w:rsidR="00D9552F" w:rsidRPr="00C24353" w:rsidRDefault="00D9552F" w:rsidP="00D9552F">
      <w:pPr>
        <w:spacing w:line="360" w:lineRule="auto"/>
        <w:jc w:val="left"/>
        <w:rPr>
          <w:rFonts w:ascii="Arial" w:eastAsia="SimSun" w:hAnsi="Arial" w:cs="Times New Roman"/>
          <w:b/>
        </w:rPr>
      </w:pPr>
      <w:r w:rsidRPr="00C24353">
        <w:rPr>
          <w:rFonts w:ascii="Arial" w:eastAsia="SimSun" w:hAnsi="Arial" w:cs="Times New Roman"/>
          <w:b/>
        </w:rPr>
        <w:t>提交方式：</w:t>
      </w:r>
      <w:r w:rsidRPr="00C24353">
        <w:rPr>
          <w:rFonts w:ascii="Arial" w:eastAsia="SimSun" w:hAnsi="Arial" w:cs="Times New Roman"/>
          <w:b/>
        </w:rPr>
        <w:t>POST</w:t>
      </w:r>
    </w:p>
    <w:p w14:paraId="5D9E9BB4" w14:textId="77777777" w:rsidR="00D9552F" w:rsidRPr="00C24353" w:rsidRDefault="00D9552F" w:rsidP="00D9552F">
      <w:pPr>
        <w:spacing w:line="360" w:lineRule="auto"/>
        <w:jc w:val="left"/>
        <w:rPr>
          <w:rFonts w:ascii="Arial" w:eastAsia="SimSun" w:hAnsi="Arial" w:cs="Times New Roman"/>
          <w:b/>
        </w:rPr>
      </w:pPr>
      <w:r w:rsidRPr="00C24353">
        <w:rPr>
          <w:rFonts w:ascii="Arial" w:eastAsia="SimSun" w:hAnsi="Arial" w:cs="Times New Roman"/>
          <w:b/>
        </w:rPr>
        <w:t>功能说明：访问令牌鉴权（此接口主要用于鉴定用户身份，当应用客户端需要操作应用的数据时，如游戏道具，游戏金币等，应用服务器可以调用此接口鉴定用户身份，从而确定用户是否有权限操作相关数据）</w:t>
      </w:r>
    </w:p>
    <w:p w14:paraId="28C83D95" w14:textId="77777777" w:rsidR="00D9552F" w:rsidRPr="00C24353" w:rsidRDefault="00D9552F" w:rsidP="00D9552F">
      <w:pPr>
        <w:spacing w:line="360" w:lineRule="auto"/>
        <w:jc w:val="left"/>
        <w:rPr>
          <w:rFonts w:ascii="Arial" w:eastAsia="SimSun" w:hAnsi="Arial" w:cs="Times New Roman"/>
          <w:b/>
        </w:rPr>
      </w:pPr>
      <w:r w:rsidRPr="00C24353">
        <w:rPr>
          <w:rFonts w:ascii="Arial" w:eastAsia="SimSun" w:hAnsi="Arial" w:cs="Times New Roman"/>
          <w:b/>
        </w:rPr>
        <w:t>请求</w:t>
      </w:r>
      <w:r>
        <w:rPr>
          <w:rFonts w:ascii="Arial" w:eastAsia="SimSun" w:hAnsi="Arial" w:cs="Times New Roman" w:hint="eastAsia"/>
          <w:b/>
        </w:rPr>
        <w:t>体</w:t>
      </w:r>
      <w:r w:rsidRPr="00C24353">
        <w:rPr>
          <w:rFonts w:ascii="Arial" w:eastAsia="SimSun" w:hAnsi="Arial" w:cs="Times New Roman"/>
          <w:b/>
        </w:rPr>
        <w:t>参数：</w:t>
      </w:r>
    </w:p>
    <w:tbl>
      <w:tblPr>
        <w:tblW w:w="87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53"/>
        <w:gridCol w:w="1898"/>
        <w:gridCol w:w="850"/>
        <w:gridCol w:w="1276"/>
        <w:gridCol w:w="3827"/>
      </w:tblGrid>
      <w:tr w:rsidR="00D9552F" w:rsidRPr="008F66DD" w14:paraId="0C6B4863" w14:textId="77777777" w:rsidTr="00C67D39">
        <w:trPr>
          <w:jc w:val="center"/>
        </w:trPr>
        <w:tc>
          <w:tcPr>
            <w:tcW w:w="853" w:type="dxa"/>
          </w:tcPr>
          <w:p w14:paraId="24EF33E7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cs="Arial"/>
                <w:b/>
                <w:szCs w:val="21"/>
              </w:rPr>
              <w:t>编号</w:t>
            </w:r>
          </w:p>
        </w:tc>
        <w:tc>
          <w:tcPr>
            <w:tcW w:w="1898" w:type="dxa"/>
          </w:tcPr>
          <w:p w14:paraId="07A6F64B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cs="Arial"/>
                <w:b/>
                <w:szCs w:val="21"/>
              </w:rPr>
              <w:t>参数名</w:t>
            </w:r>
          </w:p>
        </w:tc>
        <w:tc>
          <w:tcPr>
            <w:tcW w:w="850" w:type="dxa"/>
          </w:tcPr>
          <w:p w14:paraId="2B4358C4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cs="Arial"/>
                <w:b/>
                <w:szCs w:val="21"/>
              </w:rPr>
              <w:t>必填</w:t>
            </w:r>
          </w:p>
        </w:tc>
        <w:tc>
          <w:tcPr>
            <w:tcW w:w="1276" w:type="dxa"/>
          </w:tcPr>
          <w:p w14:paraId="51B10F8C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cs="Arial"/>
                <w:b/>
                <w:szCs w:val="21"/>
              </w:rPr>
              <w:t>类型</w:t>
            </w:r>
            <w:r w:rsidRPr="008F66DD">
              <w:rPr>
                <w:rStyle w:val="apple-style-span"/>
                <w:rFonts w:ascii="Consolas" w:hAnsi="Consolas" w:cs="Arial"/>
                <w:b/>
                <w:szCs w:val="21"/>
              </w:rPr>
              <w:t>/</w:t>
            </w:r>
            <w:r w:rsidRPr="008F66DD">
              <w:rPr>
                <w:rStyle w:val="apple-style-span"/>
                <w:rFonts w:ascii="Consolas" w:cs="Arial"/>
                <w:b/>
                <w:szCs w:val="21"/>
              </w:rPr>
              <w:t>长度</w:t>
            </w:r>
          </w:p>
        </w:tc>
        <w:tc>
          <w:tcPr>
            <w:tcW w:w="3827" w:type="dxa"/>
          </w:tcPr>
          <w:p w14:paraId="10AE5E7B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cs="Arial"/>
                <w:b/>
                <w:szCs w:val="21"/>
              </w:rPr>
              <w:t>备注</w:t>
            </w:r>
          </w:p>
        </w:tc>
      </w:tr>
      <w:tr w:rsidR="00D9552F" w:rsidRPr="008F66DD" w14:paraId="2779A4CA" w14:textId="77777777" w:rsidTr="00C67D39">
        <w:trPr>
          <w:jc w:val="center"/>
        </w:trPr>
        <w:tc>
          <w:tcPr>
            <w:tcW w:w="853" w:type="dxa"/>
          </w:tcPr>
          <w:p w14:paraId="0AC4BE2F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b/>
                <w:szCs w:val="21"/>
              </w:rPr>
              <w:t>1</w:t>
            </w:r>
          </w:p>
        </w:tc>
        <w:tc>
          <w:tcPr>
            <w:tcW w:w="1898" w:type="dxa"/>
          </w:tcPr>
          <w:p w14:paraId="38C0B7BD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  <w:kern w:val="2"/>
              </w:rPr>
            </w:pPr>
            <w:r w:rsidRPr="008F66DD">
              <w:rPr>
                <w:rStyle w:val="apple-style-span"/>
                <w:rFonts w:ascii="Consolas" w:hAnsi="Consolas" w:cs="Arial"/>
                <w:kern w:val="2"/>
              </w:rPr>
              <w:t>client_id</w:t>
            </w:r>
          </w:p>
        </w:tc>
        <w:tc>
          <w:tcPr>
            <w:tcW w:w="850" w:type="dxa"/>
          </w:tcPr>
          <w:p w14:paraId="54559D02" w14:textId="77777777" w:rsidR="00D9552F" w:rsidRPr="008F66DD" w:rsidRDefault="00D9552F" w:rsidP="00C67D39">
            <w:pPr>
              <w:rPr>
                <w:rStyle w:val="apple-style-span"/>
                <w:rFonts w:ascii="Consolas" w:hAnsi="Consolas" w:cs="Arial"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szCs w:val="21"/>
              </w:rPr>
              <w:t>yes</w:t>
            </w:r>
          </w:p>
        </w:tc>
        <w:tc>
          <w:tcPr>
            <w:tcW w:w="1276" w:type="dxa"/>
          </w:tcPr>
          <w:p w14:paraId="73753D46" w14:textId="77777777" w:rsidR="00D9552F" w:rsidRPr="008F66DD" w:rsidRDefault="00D9552F" w:rsidP="00C67D39">
            <w:pPr>
              <w:rPr>
                <w:rStyle w:val="apple-style-span"/>
                <w:rFonts w:ascii="Consolas" w:hAnsi="Consolas" w:cs="Arial"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szCs w:val="21"/>
              </w:rPr>
              <w:t>String</w:t>
            </w:r>
          </w:p>
        </w:tc>
        <w:tc>
          <w:tcPr>
            <w:tcW w:w="3827" w:type="dxa"/>
          </w:tcPr>
          <w:p w14:paraId="73BCA7AE" w14:textId="77777777" w:rsidR="00D9552F" w:rsidRPr="008F66DD" w:rsidRDefault="00D9552F" w:rsidP="00C67D39">
            <w:pPr>
              <w:spacing w:before="100" w:beforeAutospacing="1" w:after="100" w:afterAutospacing="1" w:line="330" w:lineRule="atLeast"/>
              <w:rPr>
                <w:rStyle w:val="apple-style-span"/>
                <w:rFonts w:ascii="Consolas" w:hAnsi="Consolas" w:cs="Arial"/>
                <w:szCs w:val="21"/>
              </w:rPr>
            </w:pPr>
            <w:r w:rsidRPr="008F66DD">
              <w:rPr>
                <w:rStyle w:val="apple-style-span"/>
                <w:rFonts w:ascii="Consolas" w:cs="Arial"/>
                <w:szCs w:val="21"/>
              </w:rPr>
              <w:t>对应于应用注册时返回的</w:t>
            </w:r>
            <w:r w:rsidRPr="008F66DD">
              <w:rPr>
                <w:rStyle w:val="apple-style-span"/>
                <w:rFonts w:ascii="Consolas" w:hAnsi="Consolas" w:cs="Arial"/>
              </w:rPr>
              <w:t>client_id</w:t>
            </w:r>
          </w:p>
        </w:tc>
      </w:tr>
      <w:tr w:rsidR="00D9552F" w:rsidRPr="008F66DD" w14:paraId="5064CD02" w14:textId="77777777" w:rsidTr="00C67D39">
        <w:trPr>
          <w:jc w:val="center"/>
        </w:trPr>
        <w:tc>
          <w:tcPr>
            <w:tcW w:w="853" w:type="dxa"/>
          </w:tcPr>
          <w:p w14:paraId="00B3A67D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b/>
                <w:szCs w:val="21"/>
              </w:rPr>
              <w:t>2</w:t>
            </w:r>
          </w:p>
        </w:tc>
        <w:tc>
          <w:tcPr>
            <w:tcW w:w="1898" w:type="dxa"/>
          </w:tcPr>
          <w:p w14:paraId="0706B95E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  <w:kern w:val="2"/>
              </w:rPr>
            </w:pPr>
            <w:r w:rsidRPr="008F66DD">
              <w:rPr>
                <w:rStyle w:val="apple-style-span"/>
                <w:rFonts w:ascii="Consolas" w:hAnsi="Consolas" w:cs="Arial"/>
                <w:kern w:val="2"/>
              </w:rPr>
              <w:t>access_token</w:t>
            </w:r>
          </w:p>
        </w:tc>
        <w:tc>
          <w:tcPr>
            <w:tcW w:w="850" w:type="dxa"/>
          </w:tcPr>
          <w:p w14:paraId="28020838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  <w:kern w:val="2"/>
              </w:rPr>
            </w:pPr>
            <w:r w:rsidRPr="008F66DD">
              <w:rPr>
                <w:rStyle w:val="apple-style-span"/>
                <w:rFonts w:ascii="Consolas" w:hAnsi="Consolas" w:cs="Arial"/>
                <w:kern w:val="2"/>
              </w:rPr>
              <w:t>yes</w:t>
            </w:r>
          </w:p>
        </w:tc>
        <w:tc>
          <w:tcPr>
            <w:tcW w:w="1276" w:type="dxa"/>
          </w:tcPr>
          <w:p w14:paraId="71020CBE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  <w:kern w:val="2"/>
              </w:rPr>
            </w:pPr>
            <w:r w:rsidRPr="008F66DD">
              <w:rPr>
                <w:rStyle w:val="apple-style-span"/>
                <w:rFonts w:ascii="Consolas" w:hAnsi="Consolas" w:cs="Arial"/>
                <w:kern w:val="2"/>
              </w:rPr>
              <w:t>String</w:t>
            </w:r>
          </w:p>
        </w:tc>
        <w:tc>
          <w:tcPr>
            <w:tcW w:w="3827" w:type="dxa"/>
          </w:tcPr>
          <w:p w14:paraId="76AFC6A6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  <w:kern w:val="2"/>
              </w:rPr>
            </w:pPr>
            <w:r w:rsidRPr="008F66DD">
              <w:rPr>
                <w:rStyle w:val="apple-style-span"/>
                <w:rFonts w:ascii="Consolas" w:hAnsi="Arial" w:cs="Arial"/>
                <w:kern w:val="2"/>
              </w:rPr>
              <w:t>访问令牌</w:t>
            </w:r>
          </w:p>
        </w:tc>
      </w:tr>
    </w:tbl>
    <w:p w14:paraId="4619A58F" w14:textId="77777777" w:rsidR="00D9552F" w:rsidRPr="0003659E" w:rsidRDefault="00D9552F" w:rsidP="00D9552F">
      <w:pPr>
        <w:rPr>
          <w:rStyle w:val="apple-style-span"/>
          <w:rFonts w:ascii="Consolas" w:hAnsi="Consolas" w:cs="Arial"/>
          <w:b/>
          <w:color w:val="333333"/>
          <w:szCs w:val="21"/>
        </w:rPr>
      </w:pPr>
    </w:p>
    <w:p w14:paraId="60F14500" w14:textId="77777777" w:rsidR="00D9552F" w:rsidRPr="008F66DD" w:rsidRDefault="00D9552F" w:rsidP="00D9552F">
      <w:pPr>
        <w:rPr>
          <w:rFonts w:ascii="Consolas"/>
          <w:b/>
        </w:rPr>
      </w:pPr>
      <w:r w:rsidRPr="008F66DD">
        <w:rPr>
          <w:rFonts w:ascii="Consolas"/>
          <w:b/>
        </w:rPr>
        <w:t>返回结果：</w:t>
      </w:r>
    </w:p>
    <w:p w14:paraId="22F0F9FA" w14:textId="77777777" w:rsidR="00D9552F" w:rsidRPr="008F66DD" w:rsidRDefault="00D9552F" w:rsidP="00D9552F">
      <w:pPr>
        <w:pStyle w:val="a7"/>
        <w:ind w:left="2100" w:firstLineChars="0" w:firstLine="0"/>
        <w:rPr>
          <w:rStyle w:val="apple-style-span"/>
          <w:rFonts w:ascii="Consolas" w:hAnsi="Consolas"/>
          <w:b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9"/>
        <w:gridCol w:w="2667"/>
        <w:gridCol w:w="1262"/>
        <w:gridCol w:w="3438"/>
      </w:tblGrid>
      <w:tr w:rsidR="00D9552F" w:rsidRPr="008F66DD" w14:paraId="78AE0D38" w14:textId="77777777" w:rsidTr="00C67D39">
        <w:trPr>
          <w:jc w:val="center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2B1A8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cs="Arial"/>
                <w:b/>
                <w:szCs w:val="21"/>
              </w:rPr>
              <w:t>编号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6389A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cs="Arial"/>
                <w:b/>
                <w:szCs w:val="21"/>
              </w:rPr>
              <w:t>参数名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612C1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cs="Arial"/>
                <w:b/>
                <w:szCs w:val="21"/>
              </w:rPr>
              <w:t>类型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A79C3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cs="Arial"/>
                <w:b/>
                <w:szCs w:val="21"/>
              </w:rPr>
              <w:t>备注</w:t>
            </w:r>
          </w:p>
        </w:tc>
      </w:tr>
      <w:tr w:rsidR="00D9552F" w:rsidRPr="008F66DD" w14:paraId="37F0302B" w14:textId="77777777" w:rsidTr="00C67D39">
        <w:trPr>
          <w:jc w:val="center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3E2650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b/>
                <w:szCs w:val="21"/>
              </w:rPr>
              <w:t>1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50A667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hAnsi="Consolas" w:cs="Arial"/>
              </w:rPr>
              <w:t>code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0C8102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hAnsi="Consolas" w:cs="Arial"/>
              </w:rPr>
              <w:t>string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D70F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cs="Arial"/>
              </w:rPr>
              <w:t>返回码</w:t>
            </w:r>
            <w:r w:rsidRPr="008F66DD">
              <w:rPr>
                <w:rStyle w:val="apple-style-span"/>
                <w:rFonts w:ascii="Consolas" w:hAnsi="Consolas" w:cs="Arial"/>
              </w:rPr>
              <w:t>,0</w:t>
            </w:r>
            <w:r w:rsidRPr="008F66DD">
              <w:rPr>
                <w:rStyle w:val="apple-style-span"/>
                <w:rFonts w:ascii="Consolas" w:cs="Arial"/>
              </w:rPr>
              <w:t>表示成功</w:t>
            </w:r>
          </w:p>
        </w:tc>
      </w:tr>
      <w:tr w:rsidR="00D9552F" w:rsidRPr="008F66DD" w14:paraId="537655A8" w14:textId="77777777" w:rsidTr="00C67D39">
        <w:trPr>
          <w:jc w:val="center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4B3AC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b/>
                <w:szCs w:val="21"/>
              </w:rPr>
              <w:t>2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D7CFD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hAnsi="Consolas" w:cs="Arial"/>
                <w:kern w:val="2"/>
              </w:rPr>
              <w:t>text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0D5E4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hAnsi="Consolas" w:cs="Arial"/>
              </w:rPr>
              <w:t>string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A7FD2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cs="Arial"/>
              </w:rPr>
              <w:t>返回码描述信息</w:t>
            </w:r>
          </w:p>
        </w:tc>
      </w:tr>
      <w:tr w:rsidR="00D9552F" w:rsidRPr="008F66DD" w14:paraId="43FC259D" w14:textId="77777777" w:rsidTr="00C67D39">
        <w:trPr>
          <w:jc w:val="center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0FAF9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b/>
                <w:szCs w:val="21"/>
              </w:rPr>
              <w:lastRenderedPageBreak/>
              <w:t>3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926B4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hAnsi="Consolas" w:cs="Arial"/>
              </w:rPr>
              <w:t>ext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EB829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hAnsi="Consolas" w:cs="Arial"/>
              </w:rPr>
              <w:t>string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BBE9B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cs="Arial"/>
              </w:rPr>
              <w:t>业务数据</w:t>
            </w:r>
          </w:p>
        </w:tc>
      </w:tr>
      <w:tr w:rsidR="00D9552F" w:rsidRPr="008F66DD" w14:paraId="21E8EED1" w14:textId="77777777" w:rsidTr="00C67D39">
        <w:trPr>
          <w:jc w:val="center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BC1B1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b/>
                <w:szCs w:val="21"/>
              </w:rPr>
              <w:t>4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26BFA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hAnsi="Consolas" w:cs="Arial"/>
              </w:rPr>
              <w:t>ext-&gt;user_id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55D5D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hAnsi="Consolas" w:cs="Arial"/>
              </w:rPr>
              <w:t>string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BA940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cs="Arial"/>
              </w:rPr>
              <w:t>爱游戏用户编码</w:t>
            </w:r>
          </w:p>
        </w:tc>
      </w:tr>
      <w:tr w:rsidR="00D9552F" w:rsidRPr="008F66DD" w14:paraId="766009F5" w14:textId="77777777" w:rsidTr="00C67D39">
        <w:trPr>
          <w:jc w:val="center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E976E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b/>
                <w:szCs w:val="21"/>
              </w:rPr>
              <w:t>5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3FFB9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hAnsi="Consolas" w:cs="Arial"/>
              </w:rPr>
              <w:t>ext-&gt;access_token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62EDB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hAnsi="Consolas" w:cs="Arial"/>
              </w:rPr>
              <w:t>string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056D6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cs="Arial"/>
              </w:rPr>
              <w:t>访问令牌</w:t>
            </w:r>
          </w:p>
        </w:tc>
      </w:tr>
      <w:tr w:rsidR="00D9552F" w:rsidRPr="008F66DD" w14:paraId="4A75D39F" w14:textId="77777777" w:rsidTr="00C67D39">
        <w:trPr>
          <w:jc w:val="center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B0161" w14:textId="77777777" w:rsidR="00D9552F" w:rsidRPr="008F66DD" w:rsidRDefault="00D9552F" w:rsidP="00C67D39">
            <w:pPr>
              <w:jc w:val="center"/>
              <w:rPr>
                <w:rStyle w:val="apple-style-span"/>
                <w:rFonts w:ascii="Consolas" w:hAnsi="Consolas" w:cs="Arial"/>
                <w:b/>
                <w:szCs w:val="21"/>
              </w:rPr>
            </w:pPr>
            <w:r w:rsidRPr="008F66DD">
              <w:rPr>
                <w:rStyle w:val="apple-style-span"/>
                <w:rFonts w:ascii="Consolas" w:hAnsi="Consolas" w:cs="Arial"/>
                <w:b/>
                <w:szCs w:val="21"/>
              </w:rPr>
              <w:t>6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0BD14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hAnsi="Consolas" w:cs="Arial"/>
                <w:kern w:val="2"/>
              </w:rPr>
              <w:t>ext-&gt;expires_in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2961D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hAnsi="Consolas" w:cs="Arial"/>
              </w:rPr>
              <w:t>string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5951A" w14:textId="77777777" w:rsidR="00D9552F" w:rsidRPr="008F66DD" w:rsidRDefault="00D9552F" w:rsidP="00C67D39">
            <w:pPr>
              <w:pStyle w:val="p0"/>
              <w:rPr>
                <w:rStyle w:val="apple-style-span"/>
                <w:rFonts w:ascii="Consolas" w:hAnsi="Consolas" w:cs="Arial"/>
              </w:rPr>
            </w:pPr>
            <w:r w:rsidRPr="008F66DD">
              <w:rPr>
                <w:rStyle w:val="apple-style-span"/>
                <w:rFonts w:ascii="Consolas" w:cs="Arial"/>
              </w:rPr>
              <w:t>令牌有效时间</w:t>
            </w:r>
          </w:p>
        </w:tc>
      </w:tr>
    </w:tbl>
    <w:p w14:paraId="2544580D" w14:textId="77777777" w:rsidR="00D9552F" w:rsidRPr="008F66DD" w:rsidRDefault="00D9552F" w:rsidP="00D9552F">
      <w:pPr>
        <w:pStyle w:val="a7"/>
        <w:ind w:left="2100" w:firstLineChars="0" w:firstLine="0"/>
        <w:rPr>
          <w:rStyle w:val="apple-style-span"/>
          <w:rFonts w:ascii="Consolas" w:hAnsi="Consolas" w:cs="Arial"/>
          <w:szCs w:val="21"/>
        </w:rPr>
      </w:pPr>
    </w:p>
    <w:p w14:paraId="49F2A3AB" w14:textId="77777777" w:rsidR="00D9552F" w:rsidRPr="008F66DD" w:rsidRDefault="00D9552F" w:rsidP="00D9552F">
      <w:pPr>
        <w:rPr>
          <w:rFonts w:ascii="Consolas" w:hAnsi="Consolas"/>
          <w:b/>
        </w:rPr>
      </w:pPr>
      <w:r w:rsidRPr="008F66DD">
        <w:rPr>
          <w:rFonts w:ascii="Consolas"/>
          <w:b/>
        </w:rPr>
        <w:t>可能的错误码：</w:t>
      </w:r>
    </w:p>
    <w:p w14:paraId="7C7DB2C1" w14:textId="77777777" w:rsidR="00D9552F" w:rsidRDefault="00D9552F" w:rsidP="00D9552F">
      <w:pPr>
        <w:rPr>
          <w:rFonts w:ascii="Consolas" w:hAnsi="Consolas"/>
        </w:rPr>
      </w:pPr>
      <w:r w:rsidRPr="00466D45">
        <w:rPr>
          <w:rFonts w:ascii="Consolas" w:hAnsi="Consolas"/>
        </w:rPr>
        <w:t>-</w:t>
      </w:r>
      <w:r>
        <w:rPr>
          <w:rFonts w:ascii="Consolas" w:hAnsi="Consolas"/>
        </w:rPr>
        <w:t>5,-260,-261,-262,-263,-264,-265</w:t>
      </w:r>
    </w:p>
    <w:p w14:paraId="7D3F9BEF" w14:textId="77777777" w:rsidR="00D9552F" w:rsidRPr="009671D8" w:rsidRDefault="00D9552F" w:rsidP="00D9552F">
      <w:pPr>
        <w:rPr>
          <w:rFonts w:ascii="Consolas" w:hAnsi="Consolas"/>
        </w:rPr>
      </w:pPr>
    </w:p>
    <w:p w14:paraId="0C4E098D" w14:textId="77777777" w:rsidR="00D9552F" w:rsidRDefault="00D9552F" w:rsidP="00D9552F">
      <w:pPr>
        <w:rPr>
          <w:rFonts w:ascii="Consolas"/>
          <w:b/>
        </w:rPr>
      </w:pPr>
      <w:r>
        <w:rPr>
          <w:rFonts w:ascii="Consolas" w:hint="eastAsia"/>
          <w:b/>
        </w:rPr>
        <w:t>请求示例：</w:t>
      </w:r>
    </w:p>
    <w:p w14:paraId="28D12517" w14:textId="77777777" w:rsidR="00D9552F" w:rsidRDefault="00D9552F" w:rsidP="00D9552F">
      <w:pPr>
        <w:rPr>
          <w:rFonts w:ascii="Consolas"/>
          <w:b/>
        </w:rPr>
      </w:pPr>
      <w:r w:rsidRPr="003C744C">
        <w:rPr>
          <w:rFonts w:ascii="Consolas"/>
        </w:rPr>
        <w:t>http://open.play.cn/oauth/token/validator?client_id=</w:t>
      </w:r>
      <w:r w:rsidRPr="003C744C">
        <w:rPr>
          <w:rFonts w:ascii="Consolas" w:hint="eastAsia"/>
        </w:rPr>
        <w:t>111111</w:t>
      </w:r>
      <w:r w:rsidRPr="003C744C">
        <w:rPr>
          <w:rFonts w:ascii="Consolas"/>
        </w:rPr>
        <w:t>&amp;access_token=3e8dee90ae7884cff0dfb1fa3818fa42</w:t>
      </w:r>
      <w:r w:rsidRPr="00765135">
        <w:rPr>
          <w:rFonts w:ascii="Consolas"/>
        </w:rPr>
        <w:t>&amp;sign_method=MD5&amp;timestamp=1423019541343&amp;sign_sort=timestamp%26sign_method%26client_secret%26client_id%26version&amp;signature=173E82FEE2CFD50A63DA0AD58C78B910&amp;version=2.1.0</w:t>
      </w:r>
    </w:p>
    <w:p w14:paraId="7A88A60A" w14:textId="77777777" w:rsidR="00D9552F" w:rsidRDefault="00D9552F" w:rsidP="00D9552F">
      <w:pPr>
        <w:rPr>
          <w:rFonts w:ascii="Consolas"/>
          <w:b/>
        </w:rPr>
      </w:pPr>
    </w:p>
    <w:p w14:paraId="6756C0CC" w14:textId="77777777" w:rsidR="00D9552F" w:rsidRPr="0003659E" w:rsidRDefault="00D9552F" w:rsidP="00D9552F">
      <w:pPr>
        <w:rPr>
          <w:rFonts w:ascii="Consolas"/>
          <w:b/>
        </w:rPr>
      </w:pPr>
      <w:r w:rsidRPr="008F66DD">
        <w:rPr>
          <w:rFonts w:ascii="Consolas"/>
          <w:b/>
        </w:rPr>
        <w:t>结果示例：</w:t>
      </w:r>
    </w:p>
    <w:p w14:paraId="062F32FF" w14:textId="77777777" w:rsidR="00D9552F" w:rsidRPr="0003659E" w:rsidRDefault="00D9552F" w:rsidP="00D9552F">
      <w:pPr>
        <w:rPr>
          <w:rFonts w:ascii="Consolas"/>
        </w:rPr>
      </w:pPr>
      <w:r w:rsidRPr="0003659E">
        <w:rPr>
          <w:rFonts w:ascii="Consolas"/>
        </w:rPr>
        <w:t>成功响应：</w:t>
      </w:r>
    </w:p>
    <w:p w14:paraId="5BC40ECB" w14:textId="77777777" w:rsidR="00D9552F" w:rsidRPr="0003659E" w:rsidRDefault="00D9552F" w:rsidP="00D9552F">
      <w:pPr>
        <w:rPr>
          <w:rFonts w:ascii="Consolas"/>
        </w:rPr>
      </w:pPr>
      <w:r w:rsidRPr="0003659E">
        <w:rPr>
          <w:rFonts w:ascii="Consolas"/>
        </w:rPr>
        <w:t xml:space="preserve">{ </w:t>
      </w:r>
    </w:p>
    <w:p w14:paraId="0B785765" w14:textId="77777777" w:rsidR="00D9552F" w:rsidRPr="0003659E" w:rsidRDefault="00D9552F" w:rsidP="00D9552F">
      <w:pPr>
        <w:rPr>
          <w:rFonts w:ascii="Consolas"/>
        </w:rPr>
      </w:pPr>
      <w:r w:rsidRPr="0003659E">
        <w:rPr>
          <w:rFonts w:ascii="Consolas"/>
        </w:rPr>
        <w:t xml:space="preserve">    "code": 0,</w:t>
      </w:r>
    </w:p>
    <w:p w14:paraId="22BD6269" w14:textId="77777777" w:rsidR="00D9552F" w:rsidRPr="0003659E" w:rsidRDefault="00D9552F" w:rsidP="00D9552F">
      <w:pPr>
        <w:rPr>
          <w:rFonts w:ascii="Consolas"/>
        </w:rPr>
      </w:pPr>
      <w:r w:rsidRPr="0003659E">
        <w:rPr>
          <w:rFonts w:ascii="Consolas"/>
        </w:rPr>
        <w:t xml:space="preserve">    "ext": {</w:t>
      </w:r>
    </w:p>
    <w:p w14:paraId="567509C5" w14:textId="77777777" w:rsidR="00D9552F" w:rsidRPr="0003659E" w:rsidRDefault="00D9552F" w:rsidP="00D9552F">
      <w:pPr>
        <w:rPr>
          <w:rFonts w:ascii="Consolas"/>
        </w:rPr>
      </w:pPr>
      <w:r w:rsidRPr="0003659E">
        <w:rPr>
          <w:rFonts w:ascii="Consolas"/>
        </w:rPr>
        <w:t xml:space="preserve">        "access_tpken": "6e87e2dd56dd92a9e5d0322ec9ecbaca",</w:t>
      </w:r>
    </w:p>
    <w:p w14:paraId="6304AA2C" w14:textId="77777777" w:rsidR="00D9552F" w:rsidRPr="0003659E" w:rsidRDefault="00D9552F" w:rsidP="00D9552F">
      <w:pPr>
        <w:rPr>
          <w:rFonts w:ascii="Consolas"/>
        </w:rPr>
      </w:pPr>
      <w:r w:rsidRPr="0003659E">
        <w:rPr>
          <w:rFonts w:ascii="Consolas"/>
        </w:rPr>
        <w:t xml:space="preserve">        "expires_in": 4945807,</w:t>
      </w:r>
    </w:p>
    <w:p w14:paraId="4501517F" w14:textId="77777777" w:rsidR="00D9552F" w:rsidRPr="0003659E" w:rsidRDefault="00D9552F" w:rsidP="00D9552F">
      <w:pPr>
        <w:rPr>
          <w:rFonts w:ascii="Consolas"/>
        </w:rPr>
      </w:pPr>
      <w:r w:rsidRPr="0003659E">
        <w:rPr>
          <w:rFonts w:ascii="Consolas"/>
        </w:rPr>
        <w:t xml:space="preserve">        "user_id": 317506</w:t>
      </w:r>
    </w:p>
    <w:p w14:paraId="5EA0441C" w14:textId="77777777" w:rsidR="00D9552F" w:rsidRPr="0003659E" w:rsidRDefault="00D9552F" w:rsidP="00D9552F">
      <w:pPr>
        <w:rPr>
          <w:rFonts w:ascii="Consolas"/>
        </w:rPr>
      </w:pPr>
      <w:r w:rsidRPr="0003659E">
        <w:rPr>
          <w:rFonts w:ascii="Consolas"/>
        </w:rPr>
        <w:t xml:space="preserve"> </w:t>
      </w:r>
      <w:r>
        <w:rPr>
          <w:rFonts w:ascii="Consolas" w:hint="eastAsia"/>
        </w:rPr>
        <w:tab/>
      </w:r>
      <w:r w:rsidRPr="0003659E">
        <w:rPr>
          <w:rFonts w:ascii="Consolas"/>
        </w:rPr>
        <w:t>},</w:t>
      </w:r>
    </w:p>
    <w:p w14:paraId="4561D13F" w14:textId="77777777" w:rsidR="00D9552F" w:rsidRPr="0003659E" w:rsidRDefault="00D9552F" w:rsidP="00D9552F">
      <w:pPr>
        <w:rPr>
          <w:rFonts w:ascii="Consolas"/>
        </w:rPr>
      </w:pPr>
      <w:r w:rsidRPr="0003659E">
        <w:rPr>
          <w:rFonts w:ascii="Consolas"/>
        </w:rPr>
        <w:t xml:space="preserve">    "text": "success"</w:t>
      </w:r>
    </w:p>
    <w:p w14:paraId="54A52704" w14:textId="77777777" w:rsidR="00D9552F" w:rsidRPr="0003659E" w:rsidRDefault="00D9552F" w:rsidP="00D9552F">
      <w:pPr>
        <w:rPr>
          <w:rFonts w:ascii="Consolas"/>
        </w:rPr>
      </w:pPr>
      <w:r w:rsidRPr="0003659E">
        <w:rPr>
          <w:rFonts w:ascii="Consolas"/>
        </w:rPr>
        <w:t>}</w:t>
      </w:r>
    </w:p>
    <w:p w14:paraId="5ED6A915" w14:textId="77777777" w:rsidR="00D9552F" w:rsidRPr="0003659E" w:rsidRDefault="00D9552F" w:rsidP="00D9552F">
      <w:pPr>
        <w:rPr>
          <w:rFonts w:ascii="Consolas"/>
        </w:rPr>
      </w:pPr>
    </w:p>
    <w:p w14:paraId="6C21624B" w14:textId="77777777" w:rsidR="00D9552F" w:rsidRPr="0003659E" w:rsidRDefault="00D9552F" w:rsidP="00D9552F">
      <w:pPr>
        <w:rPr>
          <w:rFonts w:ascii="Consolas"/>
        </w:rPr>
      </w:pPr>
      <w:r w:rsidRPr="0003659E">
        <w:rPr>
          <w:rFonts w:ascii="Consolas" w:hint="eastAsia"/>
        </w:rPr>
        <w:t>失败</w:t>
      </w:r>
      <w:r w:rsidRPr="0003659E">
        <w:rPr>
          <w:rFonts w:ascii="Consolas"/>
        </w:rPr>
        <w:t>响应：</w:t>
      </w:r>
    </w:p>
    <w:p w14:paraId="57C4C504" w14:textId="77777777" w:rsidR="00D9552F" w:rsidRPr="0003659E" w:rsidRDefault="00D9552F" w:rsidP="00D9552F">
      <w:pPr>
        <w:rPr>
          <w:rFonts w:ascii="Consolas"/>
        </w:rPr>
      </w:pPr>
      <w:r w:rsidRPr="0003659E">
        <w:rPr>
          <w:rFonts w:ascii="Consolas"/>
        </w:rPr>
        <w:t>{</w:t>
      </w:r>
    </w:p>
    <w:p w14:paraId="32C70857" w14:textId="77777777" w:rsidR="00D9552F" w:rsidRPr="0003659E" w:rsidRDefault="00D9552F" w:rsidP="00D9552F">
      <w:pPr>
        <w:rPr>
          <w:rFonts w:ascii="Consolas"/>
        </w:rPr>
      </w:pPr>
      <w:r w:rsidRPr="0003659E">
        <w:rPr>
          <w:rFonts w:ascii="Consolas"/>
        </w:rPr>
        <w:t>"code":-261,</w:t>
      </w:r>
    </w:p>
    <w:p w14:paraId="1897BBF0" w14:textId="77777777" w:rsidR="00D9552F" w:rsidRPr="0003659E" w:rsidRDefault="00D9552F" w:rsidP="00D9552F">
      <w:pPr>
        <w:rPr>
          <w:rFonts w:ascii="Consolas"/>
        </w:rPr>
      </w:pPr>
      <w:r w:rsidRPr="0003659E">
        <w:rPr>
          <w:rFonts w:ascii="Consolas"/>
        </w:rPr>
        <w:t>"text":"ErrorCode:-261 / Message:access_Token is invalid",</w:t>
      </w:r>
    </w:p>
    <w:p w14:paraId="1011A0DC" w14:textId="77777777" w:rsidR="00D9552F" w:rsidRPr="0003659E" w:rsidRDefault="00D9552F" w:rsidP="00D9552F">
      <w:pPr>
        <w:rPr>
          <w:rFonts w:ascii="Consolas"/>
        </w:rPr>
      </w:pPr>
      <w:r w:rsidRPr="0003659E">
        <w:rPr>
          <w:rFonts w:ascii="Consolas"/>
        </w:rPr>
        <w:t>"ext":null</w:t>
      </w:r>
    </w:p>
    <w:p w14:paraId="0F54D405" w14:textId="77777777" w:rsidR="00D9552F" w:rsidRPr="0003659E" w:rsidRDefault="00D9552F" w:rsidP="00D9552F">
      <w:pPr>
        <w:rPr>
          <w:rFonts w:ascii="Consolas"/>
        </w:rPr>
      </w:pPr>
      <w:r w:rsidRPr="0003659E">
        <w:rPr>
          <w:rFonts w:ascii="Consolas"/>
        </w:rPr>
        <w:t>}</w:t>
      </w:r>
    </w:p>
    <w:p w14:paraId="44566ADB" w14:textId="77777777" w:rsidR="00D9552F" w:rsidRPr="008F66DD" w:rsidRDefault="00D9552F" w:rsidP="00D9552F">
      <w:pPr>
        <w:rPr>
          <w:rFonts w:ascii="Consolas" w:hAnsi="Consolas" w:cs="SimSun"/>
          <w:kern w:val="0"/>
          <w:sz w:val="24"/>
          <w:szCs w:val="24"/>
        </w:rPr>
      </w:pPr>
      <w:r w:rsidRPr="0003659E">
        <w:rPr>
          <w:rFonts w:ascii="Consolas"/>
          <w:b/>
        </w:rPr>
        <w:br w:type="page"/>
      </w:r>
    </w:p>
    <w:p w14:paraId="1F85FBAF" w14:textId="77777777" w:rsidR="00D9552F" w:rsidRDefault="00D9552F">
      <w:pPr>
        <w:widowControl/>
        <w:jc w:val="left"/>
      </w:pPr>
    </w:p>
    <w:p w14:paraId="41F77E38" w14:textId="3E3CAB54" w:rsidR="00720139" w:rsidRPr="00720139" w:rsidRDefault="00410A4C" w:rsidP="00720139">
      <w:pPr>
        <w:outlineLvl w:val="0"/>
        <w:rPr>
          <w:rFonts w:ascii="Arial" w:eastAsia="微软雅黑" w:hAnsi="Arial" w:cs="Arial"/>
          <w:b/>
          <w:sz w:val="44"/>
          <w:szCs w:val="44"/>
        </w:rPr>
      </w:pPr>
      <w:bookmarkStart w:id="94" w:name="_Toc422246631"/>
      <w:r w:rsidRPr="00410A4C">
        <w:rPr>
          <w:rFonts w:ascii="Arial" w:eastAsia="微软雅黑" w:hAnsi="Arial" w:cs="Arial"/>
          <w:b/>
          <w:sz w:val="44"/>
          <w:szCs w:val="44"/>
        </w:rPr>
        <w:t>附录</w:t>
      </w:r>
      <w:r w:rsidRPr="00410A4C">
        <w:rPr>
          <w:rFonts w:ascii="宋体" w:eastAsia="宋体" w:hAnsi="宋体" w:cs="宋体" w:hint="eastAsia"/>
          <w:b/>
          <w:sz w:val="44"/>
          <w:szCs w:val="44"/>
        </w:rPr>
        <w:t>Ⅰ</w:t>
      </w:r>
      <w:r w:rsidR="005E2E78">
        <w:rPr>
          <w:rFonts w:ascii="宋体" w:eastAsia="宋体" w:hAnsi="宋体" w:cs="宋体" w:hint="eastAsia"/>
          <w:b/>
          <w:sz w:val="44"/>
          <w:szCs w:val="44"/>
        </w:rPr>
        <w:t>：</w:t>
      </w:r>
      <w:r w:rsidR="0038010D">
        <w:rPr>
          <w:rFonts w:ascii="Arial" w:eastAsia="微软雅黑" w:hAnsi="Arial" w:cs="Arial"/>
          <w:b/>
          <w:sz w:val="44"/>
          <w:szCs w:val="44"/>
        </w:rPr>
        <w:t>登陆</w:t>
      </w:r>
      <w:r w:rsidR="0038010D">
        <w:rPr>
          <w:rFonts w:ascii="Arial" w:eastAsia="微软雅黑" w:hAnsi="Arial" w:cs="Arial" w:hint="eastAsia"/>
          <w:b/>
          <w:sz w:val="44"/>
          <w:szCs w:val="44"/>
        </w:rPr>
        <w:t>错误</w:t>
      </w:r>
      <w:r w:rsidRPr="00410A4C">
        <w:rPr>
          <w:rFonts w:ascii="Arial" w:eastAsia="微软雅黑" w:hAnsi="Arial" w:cs="Arial"/>
          <w:b/>
          <w:sz w:val="44"/>
          <w:szCs w:val="44"/>
        </w:rPr>
        <w:t>代码</w:t>
      </w:r>
      <w:bookmarkStart w:id="95" w:name="_Toc394426635"/>
      <w:bookmarkEnd w:id="94"/>
    </w:p>
    <w:p w14:paraId="72074A24" w14:textId="77777777" w:rsidR="0038010D" w:rsidRPr="00CB0C62" w:rsidRDefault="0038010D" w:rsidP="0038010D">
      <w:pPr>
        <w:outlineLvl w:val="2"/>
        <w:rPr>
          <w:rFonts w:ascii="Consolas" w:eastAsia="SimHei" w:hAnsi="Consolas" w:cs="Arial"/>
          <w:b/>
          <w:sz w:val="32"/>
          <w:szCs w:val="32"/>
        </w:rPr>
      </w:pPr>
      <w:bookmarkStart w:id="96" w:name="_Toc421091307"/>
      <w:bookmarkStart w:id="97" w:name="_Toc422246632"/>
      <w:bookmarkEnd w:id="95"/>
      <w:r>
        <w:rPr>
          <w:rFonts w:ascii="Consolas" w:eastAsia="SimHei" w:hAnsi="Arial" w:cs="Arial" w:hint="eastAsia"/>
          <w:b/>
          <w:sz w:val="32"/>
          <w:szCs w:val="32"/>
        </w:rPr>
        <w:t>服务端</w:t>
      </w:r>
      <w:r w:rsidRPr="00CB0C62">
        <w:rPr>
          <w:rFonts w:ascii="Consolas" w:eastAsia="SimHei" w:hAnsi="Arial" w:cs="Arial"/>
          <w:b/>
          <w:sz w:val="32"/>
          <w:szCs w:val="32"/>
        </w:rPr>
        <w:t>错误代码</w:t>
      </w:r>
      <w:bookmarkEnd w:id="96"/>
      <w:bookmarkEnd w:id="97"/>
    </w:p>
    <w:tbl>
      <w:tblPr>
        <w:tblW w:w="84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5646"/>
      </w:tblGrid>
      <w:tr w:rsidR="0038010D" w:rsidRPr="008F66DD" w14:paraId="14923573" w14:textId="77777777" w:rsidTr="00C67D39">
        <w:trPr>
          <w:cantSplit/>
          <w:tblHeader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CB44A81" w14:textId="77777777" w:rsidR="0038010D" w:rsidRPr="008F66DD" w:rsidRDefault="0038010D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/>
              </w:rPr>
              <w:t>错误代码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B9B016B" w14:textId="77777777" w:rsidR="0038010D" w:rsidRPr="008F66DD" w:rsidRDefault="0038010D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/>
              </w:rPr>
              <w:t>错误信息</w:t>
            </w:r>
          </w:p>
        </w:tc>
      </w:tr>
      <w:tr w:rsidR="0038010D" w:rsidRPr="008F66DD" w14:paraId="45F9BE60" w14:textId="77777777" w:rsidTr="00C67D39">
        <w:trPr>
          <w:cantSplit/>
          <w:tblHeader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8192C82" w14:textId="77777777" w:rsidR="0038010D" w:rsidRPr="008F66DD" w:rsidRDefault="0038010D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-5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8CD45C1" w14:textId="77777777" w:rsidR="0038010D" w:rsidRPr="008F66DD" w:rsidRDefault="0038010D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/>
              </w:rPr>
              <w:t>请求参数异常</w:t>
            </w:r>
          </w:p>
        </w:tc>
      </w:tr>
      <w:tr w:rsidR="0038010D" w:rsidRPr="008F66DD" w14:paraId="45524BDC" w14:textId="77777777" w:rsidTr="00C67D39">
        <w:trPr>
          <w:cantSplit/>
          <w:jc w:val="center"/>
        </w:trPr>
        <w:tc>
          <w:tcPr>
            <w:tcW w:w="2835" w:type="dxa"/>
          </w:tcPr>
          <w:p w14:paraId="19094ABC" w14:textId="77777777" w:rsidR="0038010D" w:rsidRPr="008F66DD" w:rsidRDefault="0038010D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-260</w:t>
            </w:r>
          </w:p>
        </w:tc>
        <w:tc>
          <w:tcPr>
            <w:tcW w:w="5646" w:type="dxa"/>
            <w:vAlign w:val="center"/>
          </w:tcPr>
          <w:p w14:paraId="1484CA51" w14:textId="77777777" w:rsidR="0038010D" w:rsidRPr="008F66DD" w:rsidRDefault="0038010D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 xml:space="preserve">oauth </w:t>
            </w:r>
            <w:r w:rsidRPr="008F66DD">
              <w:rPr>
                <w:rFonts w:ascii="Consolas"/>
              </w:rPr>
              <w:t>访问令牌</w:t>
            </w:r>
            <w:r w:rsidRPr="008F66DD">
              <w:rPr>
                <w:rFonts w:ascii="Consolas" w:hAnsi="Consolas"/>
              </w:rPr>
              <w:t>accessToken</w:t>
            </w:r>
            <w:r w:rsidRPr="008F66DD">
              <w:rPr>
                <w:rFonts w:ascii="Consolas"/>
              </w:rPr>
              <w:t>过期</w:t>
            </w:r>
          </w:p>
        </w:tc>
      </w:tr>
      <w:tr w:rsidR="0038010D" w:rsidRPr="008F66DD" w14:paraId="6A0D1369" w14:textId="77777777" w:rsidTr="00C67D39">
        <w:trPr>
          <w:cantSplit/>
          <w:jc w:val="center"/>
        </w:trPr>
        <w:tc>
          <w:tcPr>
            <w:tcW w:w="2835" w:type="dxa"/>
          </w:tcPr>
          <w:p w14:paraId="013506E0" w14:textId="77777777" w:rsidR="0038010D" w:rsidRPr="008F66DD" w:rsidRDefault="0038010D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-261</w:t>
            </w:r>
          </w:p>
        </w:tc>
        <w:tc>
          <w:tcPr>
            <w:tcW w:w="5646" w:type="dxa"/>
            <w:vAlign w:val="center"/>
          </w:tcPr>
          <w:p w14:paraId="6A556B95" w14:textId="77777777" w:rsidR="0038010D" w:rsidRPr="008F66DD" w:rsidRDefault="0038010D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 xml:space="preserve">oauth </w:t>
            </w:r>
            <w:r w:rsidRPr="008F66DD">
              <w:rPr>
                <w:rFonts w:ascii="Consolas"/>
              </w:rPr>
              <w:t>访问令牌</w:t>
            </w:r>
            <w:r w:rsidRPr="008F66DD">
              <w:rPr>
                <w:rFonts w:ascii="Consolas" w:hAnsi="Consolas"/>
              </w:rPr>
              <w:t>accessToken</w:t>
            </w:r>
            <w:r w:rsidRPr="008F66DD">
              <w:rPr>
                <w:rFonts w:ascii="Consolas"/>
              </w:rPr>
              <w:t>无效</w:t>
            </w:r>
          </w:p>
        </w:tc>
      </w:tr>
      <w:tr w:rsidR="0038010D" w:rsidRPr="008F66DD" w14:paraId="6EB07727" w14:textId="77777777" w:rsidTr="00C67D39">
        <w:trPr>
          <w:cantSplit/>
          <w:jc w:val="center"/>
        </w:trPr>
        <w:tc>
          <w:tcPr>
            <w:tcW w:w="2835" w:type="dxa"/>
          </w:tcPr>
          <w:p w14:paraId="12AE981C" w14:textId="77777777" w:rsidR="0038010D" w:rsidRPr="008F66DD" w:rsidRDefault="0038010D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-262</w:t>
            </w:r>
          </w:p>
        </w:tc>
        <w:tc>
          <w:tcPr>
            <w:tcW w:w="5646" w:type="dxa"/>
            <w:vAlign w:val="center"/>
          </w:tcPr>
          <w:p w14:paraId="4F0E3267" w14:textId="77777777" w:rsidR="0038010D" w:rsidRPr="008F66DD" w:rsidRDefault="0038010D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 xml:space="preserve">oauth </w:t>
            </w:r>
            <w:r w:rsidRPr="008F66DD">
              <w:rPr>
                <w:rFonts w:ascii="Consolas"/>
              </w:rPr>
              <w:t>访问令牌</w:t>
            </w:r>
            <w:r w:rsidRPr="008F66DD">
              <w:rPr>
                <w:rFonts w:ascii="Consolas" w:hAnsi="Consolas"/>
              </w:rPr>
              <w:t>accessToken</w:t>
            </w:r>
            <w:r w:rsidRPr="008F66DD">
              <w:rPr>
                <w:rFonts w:ascii="Consolas"/>
              </w:rPr>
              <w:t>失效</w:t>
            </w:r>
          </w:p>
        </w:tc>
      </w:tr>
      <w:tr w:rsidR="0038010D" w:rsidRPr="008F66DD" w14:paraId="1C97162E" w14:textId="77777777" w:rsidTr="00C67D39">
        <w:trPr>
          <w:cantSplit/>
          <w:jc w:val="center"/>
        </w:trPr>
        <w:tc>
          <w:tcPr>
            <w:tcW w:w="2835" w:type="dxa"/>
          </w:tcPr>
          <w:p w14:paraId="02D7F5ED" w14:textId="77777777" w:rsidR="0038010D" w:rsidRPr="008F66DD" w:rsidRDefault="0038010D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-263</w:t>
            </w:r>
          </w:p>
        </w:tc>
        <w:tc>
          <w:tcPr>
            <w:tcW w:w="5646" w:type="dxa"/>
            <w:vAlign w:val="center"/>
          </w:tcPr>
          <w:p w14:paraId="32024829" w14:textId="77777777" w:rsidR="0038010D" w:rsidRPr="008F66DD" w:rsidRDefault="0038010D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/>
              </w:rPr>
              <w:t>应用授权过期</w:t>
            </w:r>
          </w:p>
        </w:tc>
      </w:tr>
      <w:tr w:rsidR="0038010D" w:rsidRPr="008F66DD" w14:paraId="1DE79CF9" w14:textId="77777777" w:rsidTr="00C67D39">
        <w:trPr>
          <w:cantSplit/>
          <w:jc w:val="center"/>
        </w:trPr>
        <w:tc>
          <w:tcPr>
            <w:tcW w:w="2835" w:type="dxa"/>
          </w:tcPr>
          <w:p w14:paraId="6B3A9F8D" w14:textId="77777777" w:rsidR="0038010D" w:rsidRPr="008F66DD" w:rsidRDefault="0038010D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-264</w:t>
            </w:r>
          </w:p>
        </w:tc>
        <w:tc>
          <w:tcPr>
            <w:tcW w:w="5646" w:type="dxa"/>
            <w:vAlign w:val="center"/>
          </w:tcPr>
          <w:p w14:paraId="4307D0F2" w14:textId="77777777" w:rsidR="0038010D" w:rsidRPr="008F66DD" w:rsidRDefault="0038010D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/>
              </w:rPr>
              <w:t>应用访问受限</w:t>
            </w:r>
          </w:p>
        </w:tc>
      </w:tr>
      <w:tr w:rsidR="0038010D" w:rsidRPr="008F66DD" w14:paraId="4ABF3AF3" w14:textId="77777777" w:rsidTr="00C67D39">
        <w:trPr>
          <w:cantSplit/>
          <w:jc w:val="center"/>
        </w:trPr>
        <w:tc>
          <w:tcPr>
            <w:tcW w:w="2835" w:type="dxa"/>
          </w:tcPr>
          <w:p w14:paraId="597DB3C1" w14:textId="77777777" w:rsidR="0038010D" w:rsidRPr="008F66DD" w:rsidRDefault="0038010D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-265</w:t>
            </w:r>
          </w:p>
        </w:tc>
        <w:tc>
          <w:tcPr>
            <w:tcW w:w="5646" w:type="dxa"/>
            <w:vAlign w:val="center"/>
          </w:tcPr>
          <w:p w14:paraId="4665CEE6" w14:textId="77777777" w:rsidR="0038010D" w:rsidRPr="008F66DD" w:rsidRDefault="0038010D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/>
              </w:rPr>
              <w:t>应用不存在</w:t>
            </w:r>
          </w:p>
        </w:tc>
      </w:tr>
      <w:tr w:rsidR="0038010D" w:rsidRPr="008F66DD" w14:paraId="33BCAD7F" w14:textId="77777777" w:rsidTr="00C67D39">
        <w:trPr>
          <w:cantSplit/>
          <w:jc w:val="center"/>
        </w:trPr>
        <w:tc>
          <w:tcPr>
            <w:tcW w:w="2835" w:type="dxa"/>
          </w:tcPr>
          <w:p w14:paraId="25455D9C" w14:textId="77777777" w:rsidR="0038010D" w:rsidRPr="008F66DD" w:rsidRDefault="0038010D" w:rsidP="00C67D3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-267</w:t>
            </w:r>
          </w:p>
        </w:tc>
        <w:tc>
          <w:tcPr>
            <w:tcW w:w="5646" w:type="dxa"/>
            <w:vAlign w:val="center"/>
          </w:tcPr>
          <w:p w14:paraId="712501A3" w14:textId="77777777" w:rsidR="0038010D" w:rsidRPr="008F66DD" w:rsidRDefault="0038010D" w:rsidP="00C67D39">
            <w:pPr>
              <w:jc w:val="center"/>
              <w:rPr>
                <w:rFonts w:ascii="Consolas"/>
              </w:rPr>
            </w:pPr>
            <w:r>
              <w:rPr>
                <w:rFonts w:ascii="Consolas" w:hint="eastAsia"/>
              </w:rPr>
              <w:t>数字签名或签名参数错误</w:t>
            </w:r>
          </w:p>
        </w:tc>
      </w:tr>
    </w:tbl>
    <w:p w14:paraId="6858AE89" w14:textId="77777777" w:rsidR="0038010D" w:rsidRPr="00CB0C62" w:rsidRDefault="0038010D" w:rsidP="0038010D">
      <w:pPr>
        <w:outlineLvl w:val="2"/>
        <w:rPr>
          <w:rFonts w:ascii="Consolas" w:eastAsia="SimHei" w:hAnsi="Consolas" w:cs="Arial"/>
          <w:b/>
          <w:sz w:val="32"/>
          <w:szCs w:val="32"/>
        </w:rPr>
      </w:pPr>
      <w:bookmarkStart w:id="98" w:name="_Toc421091308"/>
      <w:bookmarkStart w:id="99" w:name="_Toc422246633"/>
      <w:r w:rsidRPr="00CB0C62">
        <w:rPr>
          <w:rFonts w:ascii="Consolas" w:eastAsia="SimHei" w:hAnsi="Arial" w:cs="Arial"/>
          <w:b/>
          <w:sz w:val="32"/>
          <w:szCs w:val="32"/>
        </w:rPr>
        <w:t>签名级别代码</w:t>
      </w:r>
      <w:bookmarkEnd w:id="98"/>
      <w:bookmarkEnd w:id="99"/>
    </w:p>
    <w:tbl>
      <w:tblPr>
        <w:tblW w:w="84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5646"/>
      </w:tblGrid>
      <w:tr w:rsidR="0038010D" w:rsidRPr="008F66DD" w14:paraId="628E30D2" w14:textId="77777777" w:rsidTr="00C67D39">
        <w:trPr>
          <w:cantSplit/>
          <w:tblHeader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D2CAFF6" w14:textId="77777777" w:rsidR="0038010D" w:rsidRPr="008F66DD" w:rsidRDefault="0038010D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/>
              </w:rPr>
              <w:t>签名级别代码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6674351" w14:textId="77777777" w:rsidR="0038010D" w:rsidRPr="008F66DD" w:rsidRDefault="0038010D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/>
              </w:rPr>
              <w:t>含义</w:t>
            </w:r>
          </w:p>
        </w:tc>
      </w:tr>
      <w:tr w:rsidR="0038010D" w:rsidRPr="008F66DD" w14:paraId="00D5D106" w14:textId="77777777" w:rsidTr="00C67D39">
        <w:trPr>
          <w:cantSplit/>
          <w:tblHeader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3F3E38D" w14:textId="77777777" w:rsidR="0038010D" w:rsidRPr="008F66DD" w:rsidRDefault="0038010D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1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E6D43FB" w14:textId="77777777" w:rsidR="0038010D" w:rsidRPr="008F66DD" w:rsidRDefault="0038010D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/>
              </w:rPr>
              <w:t>无签名</w:t>
            </w:r>
          </w:p>
        </w:tc>
      </w:tr>
      <w:tr w:rsidR="0038010D" w:rsidRPr="008F66DD" w14:paraId="7E2D8553" w14:textId="77777777" w:rsidTr="00C67D39">
        <w:trPr>
          <w:cantSplit/>
          <w:jc w:val="center"/>
        </w:trPr>
        <w:tc>
          <w:tcPr>
            <w:tcW w:w="2835" w:type="dxa"/>
          </w:tcPr>
          <w:p w14:paraId="25C088AE" w14:textId="77777777" w:rsidR="0038010D" w:rsidRPr="008F66DD" w:rsidRDefault="0038010D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2</w:t>
            </w:r>
          </w:p>
        </w:tc>
        <w:tc>
          <w:tcPr>
            <w:tcW w:w="5646" w:type="dxa"/>
            <w:vAlign w:val="center"/>
          </w:tcPr>
          <w:p w14:paraId="66484936" w14:textId="77777777" w:rsidR="0038010D" w:rsidRPr="008F66DD" w:rsidRDefault="0038010D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/>
              </w:rPr>
              <w:t>基本签名</w:t>
            </w:r>
          </w:p>
        </w:tc>
      </w:tr>
      <w:tr w:rsidR="0038010D" w:rsidRPr="008F66DD" w14:paraId="0799AEEF" w14:textId="77777777" w:rsidTr="00C67D39">
        <w:trPr>
          <w:cantSplit/>
          <w:jc w:val="center"/>
        </w:trPr>
        <w:tc>
          <w:tcPr>
            <w:tcW w:w="2835" w:type="dxa"/>
          </w:tcPr>
          <w:p w14:paraId="3360CE78" w14:textId="77777777" w:rsidR="0038010D" w:rsidRPr="008F66DD" w:rsidRDefault="0038010D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3</w:t>
            </w:r>
          </w:p>
        </w:tc>
        <w:tc>
          <w:tcPr>
            <w:tcW w:w="5646" w:type="dxa"/>
            <w:vAlign w:val="center"/>
          </w:tcPr>
          <w:p w14:paraId="23DD9B40" w14:textId="77777777" w:rsidR="0038010D" w:rsidRPr="008F66DD" w:rsidRDefault="0038010D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/>
              </w:rPr>
              <w:t>业务签名</w:t>
            </w:r>
          </w:p>
        </w:tc>
      </w:tr>
    </w:tbl>
    <w:p w14:paraId="2DD8C1A5" w14:textId="77777777" w:rsidR="0038010D" w:rsidRDefault="0038010D" w:rsidP="0038010D">
      <w:pPr>
        <w:rPr>
          <w:rFonts w:ascii="Consolas" w:hAnsi="Consolas" w:cs="SimSun"/>
          <w:kern w:val="0"/>
          <w:sz w:val="24"/>
          <w:szCs w:val="24"/>
        </w:rPr>
      </w:pPr>
    </w:p>
    <w:p w14:paraId="6F89A0F8" w14:textId="77777777" w:rsidR="0038010D" w:rsidRPr="00CB0C62" w:rsidRDefault="0038010D" w:rsidP="0038010D">
      <w:pPr>
        <w:outlineLvl w:val="2"/>
        <w:rPr>
          <w:rFonts w:ascii="Consolas" w:eastAsia="SimHei" w:hAnsi="Consolas" w:cs="Arial"/>
          <w:b/>
          <w:sz w:val="32"/>
          <w:szCs w:val="32"/>
        </w:rPr>
      </w:pPr>
      <w:bookmarkStart w:id="100" w:name="_Toc421091309"/>
      <w:bookmarkStart w:id="101" w:name="_Toc422246634"/>
      <w:r>
        <w:rPr>
          <w:rFonts w:ascii="Consolas" w:eastAsia="SimHei" w:hAnsi="Arial" w:cs="Arial" w:hint="eastAsia"/>
          <w:b/>
          <w:sz w:val="32"/>
          <w:szCs w:val="32"/>
        </w:rPr>
        <w:t>客户端</w:t>
      </w:r>
      <w:r w:rsidRPr="00CB0C62">
        <w:rPr>
          <w:rFonts w:ascii="Consolas" w:eastAsia="SimHei" w:hAnsi="Arial" w:cs="Arial"/>
          <w:b/>
          <w:sz w:val="32"/>
          <w:szCs w:val="32"/>
        </w:rPr>
        <w:t>错误代码</w:t>
      </w:r>
      <w:bookmarkEnd w:id="100"/>
      <w:bookmarkEnd w:id="101"/>
    </w:p>
    <w:tbl>
      <w:tblPr>
        <w:tblW w:w="84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5646"/>
      </w:tblGrid>
      <w:tr w:rsidR="0038010D" w:rsidRPr="008F66DD" w14:paraId="72EEB497" w14:textId="77777777" w:rsidTr="00C67D39">
        <w:trPr>
          <w:cantSplit/>
          <w:tblHeader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DF1359F" w14:textId="77777777" w:rsidR="0038010D" w:rsidRPr="008F66DD" w:rsidRDefault="0038010D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/>
              </w:rPr>
              <w:t>错误代码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9A2BB0C" w14:textId="77777777" w:rsidR="0038010D" w:rsidRPr="008F66DD" w:rsidRDefault="0038010D" w:rsidP="00C67D39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/>
              </w:rPr>
              <w:t>错误信息</w:t>
            </w:r>
          </w:p>
        </w:tc>
      </w:tr>
      <w:tr w:rsidR="0038010D" w:rsidRPr="008F66DD" w14:paraId="18E5F636" w14:textId="77777777" w:rsidTr="00C67D39">
        <w:trPr>
          <w:cantSplit/>
          <w:tblHeader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A930129" w14:textId="3F9E5E04" w:rsidR="0038010D" w:rsidRPr="008F66DD" w:rsidRDefault="0038010D" w:rsidP="00C67D3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4A068ED" w14:textId="6EC65412" w:rsidR="0038010D" w:rsidRPr="008F66DD" w:rsidRDefault="0038010D" w:rsidP="00C67D3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int="eastAsia"/>
              </w:rPr>
              <w:t>无错误</w:t>
            </w:r>
          </w:p>
        </w:tc>
      </w:tr>
      <w:tr w:rsidR="0038010D" w:rsidRPr="008F66DD" w14:paraId="703BE81F" w14:textId="77777777" w:rsidTr="00C67D39">
        <w:trPr>
          <w:cantSplit/>
          <w:jc w:val="center"/>
        </w:trPr>
        <w:tc>
          <w:tcPr>
            <w:tcW w:w="2835" w:type="dxa"/>
          </w:tcPr>
          <w:p w14:paraId="49232C3D" w14:textId="565B24E4" w:rsidR="0038010D" w:rsidRPr="008F66DD" w:rsidRDefault="0038010D" w:rsidP="0038010D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10</w:t>
            </w:r>
          </w:p>
        </w:tc>
        <w:tc>
          <w:tcPr>
            <w:tcW w:w="5646" w:type="dxa"/>
            <w:vAlign w:val="center"/>
          </w:tcPr>
          <w:p w14:paraId="656509F5" w14:textId="438A25B9" w:rsidR="0038010D" w:rsidRPr="008F66DD" w:rsidRDefault="00233640" w:rsidP="00C67D3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登录</w:t>
            </w:r>
            <w:r>
              <w:rPr>
                <w:rFonts w:ascii="Consolas" w:hAnsi="Consolas"/>
              </w:rPr>
              <w:t>失败</w:t>
            </w:r>
          </w:p>
        </w:tc>
      </w:tr>
      <w:tr w:rsidR="0038010D" w:rsidRPr="008F66DD" w14:paraId="4C335A09" w14:textId="77777777" w:rsidTr="00C67D39">
        <w:trPr>
          <w:cantSplit/>
          <w:jc w:val="center"/>
        </w:trPr>
        <w:tc>
          <w:tcPr>
            <w:tcW w:w="2835" w:type="dxa"/>
          </w:tcPr>
          <w:p w14:paraId="4544F196" w14:textId="1FA8038D" w:rsidR="0038010D" w:rsidRPr="008F66DD" w:rsidRDefault="00233640" w:rsidP="00C67D3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-11</w:t>
            </w:r>
          </w:p>
        </w:tc>
        <w:tc>
          <w:tcPr>
            <w:tcW w:w="5646" w:type="dxa"/>
            <w:vAlign w:val="center"/>
          </w:tcPr>
          <w:p w14:paraId="00F4D8F2" w14:textId="77777777" w:rsidR="0038010D" w:rsidRPr="008F66DD" w:rsidRDefault="0038010D" w:rsidP="00C67D3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重定向失败</w:t>
            </w:r>
          </w:p>
        </w:tc>
      </w:tr>
      <w:tr w:rsidR="0038010D" w:rsidRPr="008F66DD" w14:paraId="57630AFA" w14:textId="77777777" w:rsidTr="00C67D39">
        <w:trPr>
          <w:cantSplit/>
          <w:jc w:val="center"/>
        </w:trPr>
        <w:tc>
          <w:tcPr>
            <w:tcW w:w="2835" w:type="dxa"/>
          </w:tcPr>
          <w:p w14:paraId="6911E5DB" w14:textId="1DCBC68C" w:rsidR="0038010D" w:rsidRPr="008F66DD" w:rsidRDefault="00233640" w:rsidP="00C67D3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-100</w:t>
            </w:r>
          </w:p>
        </w:tc>
        <w:tc>
          <w:tcPr>
            <w:tcW w:w="5646" w:type="dxa"/>
            <w:vAlign w:val="center"/>
          </w:tcPr>
          <w:p w14:paraId="6EABFF03" w14:textId="44533EB7" w:rsidR="0038010D" w:rsidRPr="008F66DD" w:rsidRDefault="00233640" w:rsidP="00C67D3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服务器异常</w:t>
            </w:r>
          </w:p>
        </w:tc>
      </w:tr>
      <w:tr w:rsidR="0038010D" w:rsidRPr="008F66DD" w14:paraId="6654F472" w14:textId="77777777" w:rsidTr="00C67D39">
        <w:trPr>
          <w:cantSplit/>
          <w:jc w:val="center"/>
        </w:trPr>
        <w:tc>
          <w:tcPr>
            <w:tcW w:w="2835" w:type="dxa"/>
          </w:tcPr>
          <w:p w14:paraId="0DA90073" w14:textId="2B108E45" w:rsidR="0038010D" w:rsidRPr="008F66DD" w:rsidRDefault="00233640" w:rsidP="000852C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r w:rsidR="000852CB">
              <w:rPr>
                <w:rFonts w:ascii="Consolas" w:hAnsi="Consolas"/>
              </w:rPr>
              <w:t>276</w:t>
            </w:r>
          </w:p>
        </w:tc>
        <w:tc>
          <w:tcPr>
            <w:tcW w:w="5646" w:type="dxa"/>
            <w:vAlign w:val="center"/>
          </w:tcPr>
          <w:p w14:paraId="2782F746" w14:textId="200C69D8" w:rsidR="0038010D" w:rsidRPr="008F66DD" w:rsidRDefault="000852CB" w:rsidP="0023364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int="eastAsia"/>
              </w:rPr>
              <w:t>密码</w:t>
            </w:r>
            <w:r>
              <w:rPr>
                <w:rFonts w:ascii="Consolas"/>
              </w:rPr>
              <w:t>错误次数过多</w:t>
            </w:r>
          </w:p>
        </w:tc>
      </w:tr>
      <w:tr w:rsidR="0038010D" w:rsidRPr="008F66DD" w14:paraId="7656CE3E" w14:textId="77777777" w:rsidTr="00C67D39">
        <w:trPr>
          <w:cantSplit/>
          <w:jc w:val="center"/>
        </w:trPr>
        <w:tc>
          <w:tcPr>
            <w:tcW w:w="2835" w:type="dxa"/>
          </w:tcPr>
          <w:p w14:paraId="6432A635" w14:textId="77F91E69" w:rsidR="0038010D" w:rsidRPr="008F66DD" w:rsidRDefault="0038010D" w:rsidP="00233640">
            <w:pPr>
              <w:jc w:val="center"/>
              <w:rPr>
                <w:rFonts w:ascii="Consolas" w:hAnsi="Consolas"/>
              </w:rPr>
            </w:pPr>
            <w:r w:rsidRPr="008F66DD">
              <w:rPr>
                <w:rFonts w:ascii="Consolas" w:hAnsi="Consolas"/>
              </w:rPr>
              <w:t>-</w:t>
            </w:r>
            <w:r w:rsidR="000852CB">
              <w:rPr>
                <w:rFonts w:ascii="Consolas" w:hAnsi="Consolas"/>
              </w:rPr>
              <w:t>1004</w:t>
            </w:r>
          </w:p>
        </w:tc>
        <w:tc>
          <w:tcPr>
            <w:tcW w:w="5646" w:type="dxa"/>
            <w:vAlign w:val="center"/>
          </w:tcPr>
          <w:p w14:paraId="061F3592" w14:textId="5892AE78" w:rsidR="0038010D" w:rsidRPr="008F66DD" w:rsidRDefault="000852CB" w:rsidP="00C67D3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int="eastAsia"/>
              </w:rPr>
              <w:t>网络</w:t>
            </w:r>
            <w:r>
              <w:rPr>
                <w:rFonts w:ascii="Consolas"/>
              </w:rPr>
              <w:t>异常</w:t>
            </w:r>
          </w:p>
        </w:tc>
      </w:tr>
    </w:tbl>
    <w:p w14:paraId="715C5807" w14:textId="5015DE8B" w:rsidR="00720139" w:rsidRDefault="00720139" w:rsidP="00410A4C">
      <w:pPr>
        <w:widowControl/>
        <w:jc w:val="left"/>
      </w:pPr>
    </w:p>
    <w:p w14:paraId="39EF6E3D" w14:textId="5C1BBE5D" w:rsidR="00720139" w:rsidRDefault="00720139" w:rsidP="00410A4C">
      <w:pPr>
        <w:widowControl/>
        <w:jc w:val="left"/>
      </w:pPr>
    </w:p>
    <w:p w14:paraId="2F62DA44" w14:textId="77777777" w:rsidR="00720139" w:rsidRDefault="00720139">
      <w:pPr>
        <w:widowControl/>
        <w:jc w:val="left"/>
      </w:pPr>
      <w:r>
        <w:br w:type="page"/>
      </w:r>
    </w:p>
    <w:p w14:paraId="7E5C2C6E" w14:textId="27B81299" w:rsidR="00720139" w:rsidRPr="00410A4C" w:rsidRDefault="00720139" w:rsidP="00720139">
      <w:pPr>
        <w:outlineLvl w:val="0"/>
        <w:rPr>
          <w:rFonts w:ascii="Arial" w:eastAsia="微软雅黑" w:hAnsi="Arial" w:cs="Arial"/>
          <w:b/>
          <w:sz w:val="44"/>
          <w:szCs w:val="44"/>
        </w:rPr>
      </w:pPr>
      <w:bookmarkStart w:id="102" w:name="_Toc422246635"/>
      <w:r w:rsidRPr="00410A4C">
        <w:rPr>
          <w:rFonts w:ascii="Arial" w:eastAsia="微软雅黑" w:hAnsi="Arial" w:cs="Arial"/>
          <w:b/>
          <w:sz w:val="44"/>
          <w:szCs w:val="44"/>
        </w:rPr>
        <w:lastRenderedPageBreak/>
        <w:t>附录</w:t>
      </w:r>
      <w:r>
        <w:rPr>
          <w:rFonts w:ascii="宋体" w:eastAsia="宋体" w:hAnsi="宋体" w:cs="宋体" w:hint="eastAsia"/>
          <w:b/>
          <w:sz w:val="44"/>
          <w:szCs w:val="44"/>
        </w:rPr>
        <w:t>II：</w:t>
      </w:r>
      <w:r>
        <w:rPr>
          <w:rFonts w:ascii="Arial" w:eastAsia="微软雅黑" w:hAnsi="Arial" w:cs="Arial" w:hint="eastAsia"/>
          <w:b/>
          <w:sz w:val="44"/>
          <w:szCs w:val="44"/>
        </w:rPr>
        <w:t>Q</w:t>
      </w:r>
      <w:r>
        <w:rPr>
          <w:rFonts w:ascii="Arial" w:eastAsia="微软雅黑" w:hAnsi="Arial" w:cs="Arial"/>
          <w:b/>
          <w:sz w:val="44"/>
          <w:szCs w:val="44"/>
        </w:rPr>
        <w:t>&amp;A</w:t>
      </w:r>
      <w:bookmarkEnd w:id="102"/>
    </w:p>
    <w:p w14:paraId="6B3A7982" w14:textId="77777777" w:rsidR="00233640" w:rsidRPr="0047597D" w:rsidRDefault="00233640" w:rsidP="00233640">
      <w:pPr>
        <w:pStyle w:val="a7"/>
        <w:numPr>
          <w:ilvl w:val="0"/>
          <w:numId w:val="23"/>
        </w:numPr>
        <w:ind w:firstLineChars="0"/>
        <w:rPr>
          <w:rFonts w:ascii="Consolas" w:hAnsi="Consolas" w:cs="Arial"/>
          <w:sz w:val="24"/>
          <w:szCs w:val="24"/>
        </w:rPr>
      </w:pPr>
      <w:r w:rsidRPr="0047597D">
        <w:rPr>
          <w:rFonts w:ascii="Consolas" w:hAnsi="Consolas" w:cs="Arial"/>
          <w:sz w:val="24"/>
          <w:szCs w:val="24"/>
        </w:rPr>
        <w:t>移动和联通的手机号可以注册</w:t>
      </w:r>
      <w:r>
        <w:rPr>
          <w:rFonts w:ascii="Consolas" w:hAnsi="Consolas" w:cs="Arial"/>
          <w:sz w:val="24"/>
          <w:szCs w:val="24"/>
        </w:rPr>
        <w:t>吗</w:t>
      </w:r>
      <w:r w:rsidRPr="0047597D">
        <w:rPr>
          <w:rFonts w:ascii="Consolas" w:hAnsi="Consolas" w:cs="Arial"/>
          <w:sz w:val="24"/>
          <w:szCs w:val="24"/>
        </w:rPr>
        <w:t>？</w:t>
      </w:r>
    </w:p>
    <w:p w14:paraId="3D5464E4" w14:textId="77777777" w:rsidR="00233640" w:rsidRDefault="00233640" w:rsidP="00233640">
      <w:pPr>
        <w:pStyle w:val="a7"/>
        <w:ind w:left="360" w:firstLineChars="0" w:firstLine="0"/>
        <w:rPr>
          <w:rFonts w:ascii="Consolas" w:hAnsi="Consolas" w:cs="Arial"/>
          <w:sz w:val="24"/>
          <w:szCs w:val="24"/>
        </w:rPr>
      </w:pPr>
      <w:r w:rsidRPr="0047597D">
        <w:rPr>
          <w:rFonts w:ascii="Consolas" w:hAnsi="Consolas" w:cs="Arial"/>
          <w:sz w:val="24"/>
          <w:szCs w:val="24"/>
        </w:rPr>
        <w:t>可以。</w:t>
      </w:r>
    </w:p>
    <w:p w14:paraId="30FBA47E" w14:textId="77777777" w:rsidR="00233640" w:rsidRDefault="00233640" w:rsidP="00233640">
      <w:pPr>
        <w:pStyle w:val="a7"/>
        <w:ind w:left="360" w:firstLineChars="0" w:firstLine="0"/>
        <w:rPr>
          <w:rFonts w:ascii="Consolas" w:hAnsi="Consolas" w:cs="Arial"/>
          <w:sz w:val="24"/>
          <w:szCs w:val="24"/>
        </w:rPr>
      </w:pPr>
    </w:p>
    <w:p w14:paraId="1D46137C" w14:textId="77777777" w:rsidR="00233640" w:rsidRPr="00EE5C77" w:rsidRDefault="00233640" w:rsidP="00233640">
      <w:pPr>
        <w:pStyle w:val="a7"/>
        <w:numPr>
          <w:ilvl w:val="0"/>
          <w:numId w:val="23"/>
        </w:numPr>
        <w:ind w:firstLineChars="0"/>
        <w:rPr>
          <w:rFonts w:ascii="Consolas" w:hAnsi="Consolas" w:cs="Arial"/>
          <w:sz w:val="24"/>
          <w:szCs w:val="24"/>
        </w:rPr>
      </w:pPr>
      <w:r w:rsidRPr="00AC7982">
        <w:rPr>
          <w:rFonts w:ascii="Consolas" w:hAnsi="Consolas" w:cs="Arial" w:hint="eastAsia"/>
          <w:sz w:val="24"/>
          <w:szCs w:val="24"/>
        </w:rPr>
        <w:t>为什么调用爱游戏授权码兑换令牌接口时，虽然做了签名，但是仍跑不通？</w:t>
      </w:r>
    </w:p>
    <w:p w14:paraId="24664B66" w14:textId="77777777" w:rsidR="00233640" w:rsidRDefault="00233640" w:rsidP="00233640">
      <w:pPr>
        <w:ind w:firstLineChars="150" w:firstLine="360"/>
        <w:jc w:val="left"/>
        <w:rPr>
          <w:rFonts w:ascii="Consolas" w:hAnsi="Consolas" w:cs="Arial"/>
          <w:sz w:val="24"/>
          <w:szCs w:val="24"/>
        </w:rPr>
      </w:pPr>
      <w:r w:rsidRPr="00AC7982">
        <w:rPr>
          <w:rFonts w:ascii="Consolas" w:hAnsi="Consolas" w:cs="Arial" w:hint="eastAsia"/>
          <w:sz w:val="24"/>
          <w:szCs w:val="24"/>
        </w:rPr>
        <w:t>首先确定请求头里包含编码格式信息：</w:t>
      </w:r>
    </w:p>
    <w:p w14:paraId="0367493F" w14:textId="77777777" w:rsidR="00233640" w:rsidRDefault="00233640" w:rsidP="00233640">
      <w:pPr>
        <w:ind w:firstLineChars="150" w:firstLine="360"/>
        <w:jc w:val="left"/>
        <w:rPr>
          <w:rFonts w:ascii="Consolas" w:hAnsi="Consolas" w:cs="Arial"/>
          <w:sz w:val="24"/>
          <w:szCs w:val="24"/>
        </w:rPr>
      </w:pPr>
      <w:r w:rsidRPr="00AC7982">
        <w:rPr>
          <w:rFonts w:ascii="Consolas" w:hAnsi="Consolas" w:cs="Arial" w:hint="eastAsia"/>
          <w:sz w:val="24"/>
          <w:szCs w:val="24"/>
        </w:rPr>
        <w:t>Content-Type</w:t>
      </w:r>
      <w:r>
        <w:rPr>
          <w:rFonts w:ascii="Consolas" w:hAnsi="Consolas" w:cs="Arial" w:hint="eastAsia"/>
          <w:sz w:val="24"/>
          <w:szCs w:val="24"/>
        </w:rPr>
        <w:t xml:space="preserve"> </w:t>
      </w:r>
      <w:r w:rsidRPr="00AC7982">
        <w:rPr>
          <w:rFonts w:ascii="Consolas" w:hAnsi="Consolas" w:cs="Arial" w:hint="eastAsia"/>
          <w:sz w:val="24"/>
          <w:szCs w:val="24"/>
        </w:rPr>
        <w:t>=</w:t>
      </w:r>
      <w:r w:rsidRPr="00AC7982">
        <w:rPr>
          <w:rFonts w:ascii="Consolas" w:hAnsi="Consolas" w:cs="Arial"/>
          <w:sz w:val="24"/>
          <w:szCs w:val="24"/>
        </w:rPr>
        <w:t xml:space="preserve"> application/x-www-form-urlencoded</w:t>
      </w:r>
    </w:p>
    <w:p w14:paraId="2C71AA6A" w14:textId="77777777" w:rsidR="00233640" w:rsidRDefault="00233640" w:rsidP="00233640">
      <w:pPr>
        <w:ind w:leftChars="150" w:left="315"/>
        <w:jc w:val="left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 w:hint="eastAsia"/>
          <w:sz w:val="24"/>
          <w:szCs w:val="24"/>
        </w:rPr>
        <w:t>然后确定请求体里的参数已经做过</w:t>
      </w:r>
      <w:r>
        <w:rPr>
          <w:rFonts w:ascii="Consolas" w:hAnsi="Consolas" w:cs="Arial" w:hint="eastAsia"/>
          <w:sz w:val="24"/>
          <w:szCs w:val="24"/>
        </w:rPr>
        <w:t>UrlEcode</w:t>
      </w:r>
      <w:r>
        <w:rPr>
          <w:rFonts w:ascii="Consolas" w:hAnsi="Consolas" w:cs="Arial" w:hint="eastAsia"/>
          <w:sz w:val="24"/>
          <w:szCs w:val="24"/>
        </w:rPr>
        <w:t>处理，即参数值里包含的“</w:t>
      </w:r>
      <w:r>
        <w:rPr>
          <w:rFonts w:ascii="Consolas" w:hAnsi="Consolas" w:cs="Arial" w:hint="eastAsia"/>
          <w:sz w:val="24"/>
          <w:szCs w:val="24"/>
        </w:rPr>
        <w:t>&amp;</w:t>
      </w:r>
      <w:r>
        <w:rPr>
          <w:rFonts w:ascii="Consolas" w:hAnsi="Consolas" w:cs="Arial" w:hint="eastAsia"/>
          <w:sz w:val="24"/>
          <w:szCs w:val="24"/>
        </w:rPr>
        <w:t>”等特殊字符已经转义。</w:t>
      </w:r>
    </w:p>
    <w:p w14:paraId="1FA364A6" w14:textId="77777777" w:rsidR="00233640" w:rsidRDefault="00233640" w:rsidP="00233640">
      <w:pPr>
        <w:ind w:leftChars="150" w:left="315"/>
        <w:jc w:val="left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 w:hint="eastAsia"/>
          <w:sz w:val="24"/>
          <w:szCs w:val="24"/>
        </w:rPr>
        <w:t>如果按照以上方法仍无法跑通，请尝试把请求参数直接拼到</w:t>
      </w:r>
      <w:r>
        <w:rPr>
          <w:rFonts w:ascii="Consolas" w:hAnsi="Consolas" w:cs="Arial" w:hint="eastAsia"/>
          <w:sz w:val="24"/>
          <w:szCs w:val="24"/>
        </w:rPr>
        <w:t>url</w:t>
      </w:r>
      <w:r>
        <w:rPr>
          <w:rFonts w:ascii="Consolas" w:hAnsi="Consolas" w:cs="Arial" w:hint="eastAsia"/>
          <w:sz w:val="24"/>
          <w:szCs w:val="24"/>
        </w:rPr>
        <w:t>后面，而不是放到请求体里，如下图所示：</w:t>
      </w:r>
    </w:p>
    <w:p w14:paraId="5A58FA5D" w14:textId="77777777" w:rsidR="00233640" w:rsidRDefault="00233640" w:rsidP="00233640">
      <w:pPr>
        <w:ind w:left="420"/>
        <w:jc w:val="left"/>
        <w:rPr>
          <w:rFonts w:ascii="Consolas" w:hAnsi="Consolas" w:cs="Arial"/>
          <w:sz w:val="24"/>
          <w:szCs w:val="24"/>
        </w:rPr>
      </w:pPr>
      <w:r>
        <w:rPr>
          <w:noProof/>
        </w:rPr>
        <w:drawing>
          <wp:inline distT="0" distB="0" distL="0" distR="0" wp14:anchorId="132FC5CB" wp14:editId="2AC3B4CB">
            <wp:extent cx="5800725" cy="2931918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93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9542" w14:textId="77777777" w:rsidR="00233640" w:rsidRPr="00140CC2" w:rsidRDefault="00233640" w:rsidP="00233640">
      <w:pPr>
        <w:ind w:left="420"/>
        <w:jc w:val="left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 w:hint="eastAsia"/>
          <w:sz w:val="24"/>
          <w:szCs w:val="24"/>
        </w:rPr>
        <w:t>如果报错信息与图中一致，恭喜你，接口已经调通了，换一个正确的</w:t>
      </w:r>
      <w:r>
        <w:rPr>
          <w:rFonts w:ascii="Consolas" w:hAnsi="Consolas" w:cs="Arial" w:hint="eastAsia"/>
          <w:sz w:val="24"/>
          <w:szCs w:val="24"/>
        </w:rPr>
        <w:t>code</w:t>
      </w:r>
      <w:r>
        <w:rPr>
          <w:rFonts w:ascii="Consolas" w:hAnsi="Consolas" w:cs="Arial" w:hint="eastAsia"/>
          <w:sz w:val="24"/>
          <w:szCs w:val="24"/>
        </w:rPr>
        <w:t>即可。</w:t>
      </w:r>
    </w:p>
    <w:p w14:paraId="5F9B6D64" w14:textId="77777777" w:rsidR="00233640" w:rsidRPr="00EE5C77" w:rsidRDefault="00233640" w:rsidP="00233640">
      <w:pPr>
        <w:pStyle w:val="a7"/>
        <w:numPr>
          <w:ilvl w:val="0"/>
          <w:numId w:val="23"/>
        </w:numPr>
        <w:ind w:firstLineChars="0"/>
        <w:rPr>
          <w:rFonts w:ascii="Consolas" w:hAnsi="Consolas" w:cs="Arial"/>
          <w:sz w:val="24"/>
          <w:szCs w:val="24"/>
        </w:rPr>
      </w:pPr>
      <w:r w:rsidRPr="00EE5C77">
        <w:rPr>
          <w:rFonts w:ascii="Consolas" w:hAnsi="Consolas" w:cs="Arial" w:hint="eastAsia"/>
          <w:sz w:val="24"/>
          <w:szCs w:val="24"/>
        </w:rPr>
        <w:t>为什么做签名时，要把签名转换成</w:t>
      </w:r>
      <w:r w:rsidRPr="00EE5C77">
        <w:rPr>
          <w:rFonts w:ascii="Consolas" w:hAnsi="Consolas" w:cs="Arial" w:hint="eastAsia"/>
          <w:sz w:val="24"/>
          <w:szCs w:val="24"/>
        </w:rPr>
        <w:t>16</w:t>
      </w:r>
      <w:r w:rsidRPr="00EE5C77">
        <w:rPr>
          <w:rFonts w:ascii="Consolas" w:hAnsi="Consolas" w:cs="Arial" w:hint="eastAsia"/>
          <w:sz w:val="24"/>
          <w:szCs w:val="24"/>
        </w:rPr>
        <w:t>进制字符串？</w:t>
      </w:r>
    </w:p>
    <w:p w14:paraId="68C071F0" w14:textId="77777777" w:rsidR="00233640" w:rsidRDefault="00233640" w:rsidP="00233640">
      <w:pPr>
        <w:ind w:firstLineChars="150" w:firstLine="360"/>
        <w:jc w:val="left"/>
        <w:rPr>
          <w:rFonts w:ascii="Consolas" w:hAnsi="Consolas" w:cs="Arial"/>
          <w:sz w:val="24"/>
          <w:szCs w:val="24"/>
        </w:rPr>
      </w:pPr>
      <w:r w:rsidRPr="00EE5C77">
        <w:rPr>
          <w:rFonts w:ascii="Consolas" w:hAnsi="Consolas" w:cs="Arial" w:hint="eastAsia"/>
          <w:sz w:val="24"/>
          <w:szCs w:val="24"/>
        </w:rPr>
        <w:t>因为</w:t>
      </w:r>
      <w:r>
        <w:rPr>
          <w:rFonts w:ascii="Consolas" w:hAnsi="Consolas" w:cs="Arial" w:hint="eastAsia"/>
          <w:sz w:val="24"/>
          <w:szCs w:val="24"/>
        </w:rPr>
        <w:t>MD5</w:t>
      </w:r>
      <w:r>
        <w:rPr>
          <w:rFonts w:ascii="Consolas" w:hAnsi="Consolas" w:cs="Arial" w:hint="eastAsia"/>
          <w:sz w:val="24"/>
          <w:szCs w:val="24"/>
        </w:rPr>
        <w:t>加密后的签名为</w:t>
      </w:r>
      <w:r>
        <w:rPr>
          <w:rFonts w:ascii="Consolas" w:hAnsi="Consolas" w:cs="Arial" w:hint="eastAsia"/>
          <w:sz w:val="24"/>
          <w:szCs w:val="24"/>
        </w:rPr>
        <w:t>byte</w:t>
      </w:r>
      <w:r>
        <w:rPr>
          <w:rFonts w:ascii="Consolas" w:hAnsi="Consolas" w:cs="Arial" w:hint="eastAsia"/>
          <w:sz w:val="24"/>
          <w:szCs w:val="24"/>
        </w:rPr>
        <w:t>数组，传输时需转换成对应字符串</w:t>
      </w:r>
    </w:p>
    <w:p w14:paraId="39DFF182" w14:textId="77777777" w:rsidR="00233640" w:rsidRPr="00EE5C77" w:rsidRDefault="00233640" w:rsidP="00233640">
      <w:pPr>
        <w:ind w:left="420"/>
        <w:jc w:val="left"/>
        <w:rPr>
          <w:rFonts w:ascii="Consolas" w:hAnsi="Consolas" w:cs="Arial"/>
          <w:sz w:val="24"/>
          <w:szCs w:val="24"/>
        </w:rPr>
      </w:pPr>
    </w:p>
    <w:p w14:paraId="5F40E297" w14:textId="77777777" w:rsidR="00233640" w:rsidRPr="006942EA" w:rsidRDefault="00233640" w:rsidP="00233640">
      <w:pPr>
        <w:pStyle w:val="a7"/>
        <w:numPr>
          <w:ilvl w:val="0"/>
          <w:numId w:val="23"/>
        </w:numPr>
        <w:ind w:firstLineChars="0"/>
        <w:rPr>
          <w:rFonts w:ascii="Consolas" w:hAnsi="Consolas" w:cs="Arial"/>
          <w:sz w:val="24"/>
          <w:szCs w:val="24"/>
        </w:rPr>
      </w:pPr>
      <w:r w:rsidRPr="00A812A1">
        <w:rPr>
          <w:rFonts w:ascii="Consolas" w:hAnsi="Consolas" w:cs="Arial" w:hint="eastAsia"/>
          <w:sz w:val="24"/>
          <w:szCs w:val="24"/>
        </w:rPr>
        <w:t>为什么我的</w:t>
      </w:r>
      <w:r>
        <w:rPr>
          <w:rFonts w:ascii="Consolas" w:hAnsi="Consolas" w:cs="Arial"/>
          <w:sz w:val="24"/>
          <w:szCs w:val="24"/>
        </w:rPr>
        <w:t>网</w:t>
      </w:r>
      <w:r>
        <w:rPr>
          <w:rFonts w:ascii="Consolas" w:hAnsi="Consolas" w:cs="Arial" w:hint="eastAsia"/>
          <w:sz w:val="24"/>
          <w:szCs w:val="24"/>
        </w:rPr>
        <w:t>游</w:t>
      </w:r>
      <w:r w:rsidRPr="00A812A1">
        <w:rPr>
          <w:rFonts w:ascii="Consolas" w:hAnsi="Consolas" w:cs="Arial"/>
          <w:sz w:val="24"/>
          <w:szCs w:val="24"/>
        </w:rPr>
        <w:t>服务端</w:t>
      </w:r>
      <w:r w:rsidRPr="00A812A1">
        <w:rPr>
          <w:rFonts w:ascii="Consolas" w:hAnsi="Consolas" w:cs="Arial" w:hint="eastAsia"/>
          <w:sz w:val="24"/>
          <w:szCs w:val="24"/>
        </w:rPr>
        <w:t>配置</w:t>
      </w:r>
      <w:r w:rsidRPr="00A812A1">
        <w:rPr>
          <w:rFonts w:ascii="Consolas" w:hAnsi="Consolas" w:cs="Arial"/>
          <w:sz w:val="24"/>
          <w:szCs w:val="24"/>
        </w:rPr>
        <w:t>没有问题但是却拿不到客户端请</w:t>
      </w:r>
      <w:r w:rsidRPr="006942EA">
        <w:rPr>
          <w:rFonts w:ascii="Consolas" w:hAnsi="Consolas" w:cs="Arial"/>
          <w:sz w:val="24"/>
          <w:szCs w:val="24"/>
        </w:rPr>
        <w:t>求的数据？</w:t>
      </w:r>
    </w:p>
    <w:p w14:paraId="574196F1" w14:textId="77777777" w:rsidR="00233640" w:rsidRDefault="00233640" w:rsidP="00233640">
      <w:pPr>
        <w:ind w:left="360"/>
        <w:jc w:val="left"/>
        <w:rPr>
          <w:rFonts w:ascii="Consolas" w:hAnsi="Consolas" w:cs="Arial"/>
          <w:sz w:val="24"/>
          <w:szCs w:val="24"/>
        </w:rPr>
      </w:pPr>
      <w:r w:rsidRPr="006942EA">
        <w:rPr>
          <w:rFonts w:ascii="Consolas" w:hAnsi="Consolas" w:cs="Arial" w:hint="eastAsia"/>
          <w:sz w:val="24"/>
          <w:szCs w:val="24"/>
        </w:rPr>
        <w:t>因为虽然客户端重定向到</w:t>
      </w:r>
      <w:r w:rsidRPr="006942EA">
        <w:rPr>
          <w:rFonts w:ascii="Consolas" w:hAnsi="Consolas" w:cs="Arial"/>
          <w:sz w:val="24"/>
          <w:szCs w:val="24"/>
        </w:rPr>
        <w:t>网游</w:t>
      </w:r>
      <w:r w:rsidRPr="006942EA">
        <w:rPr>
          <w:rFonts w:ascii="Consolas" w:hAnsi="Consolas" w:cs="Arial" w:hint="eastAsia"/>
          <w:sz w:val="24"/>
          <w:szCs w:val="24"/>
        </w:rPr>
        <w:t>服务端的提交</w:t>
      </w:r>
      <w:r w:rsidRPr="006942EA">
        <w:rPr>
          <w:rFonts w:ascii="Consolas" w:hAnsi="Consolas" w:cs="Arial"/>
          <w:sz w:val="24"/>
          <w:szCs w:val="24"/>
        </w:rPr>
        <w:t>方式是</w:t>
      </w:r>
      <w:r w:rsidRPr="006942EA">
        <w:rPr>
          <w:rFonts w:ascii="Consolas" w:hAnsi="Consolas" w:cs="Arial"/>
          <w:sz w:val="24"/>
          <w:szCs w:val="24"/>
        </w:rPr>
        <w:t>post</w:t>
      </w:r>
      <w:r w:rsidRPr="006942EA">
        <w:rPr>
          <w:rFonts w:ascii="Consolas" w:hAnsi="Consolas" w:cs="Arial"/>
          <w:sz w:val="24"/>
          <w:szCs w:val="24"/>
        </w:rPr>
        <w:t>，但是请求参数是</w:t>
      </w:r>
      <w:r w:rsidRPr="006942EA">
        <w:rPr>
          <w:rFonts w:ascii="Consolas" w:hAnsi="Consolas" w:cs="Arial" w:hint="eastAsia"/>
          <w:sz w:val="24"/>
          <w:szCs w:val="24"/>
        </w:rPr>
        <w:t>拼接</w:t>
      </w:r>
      <w:r w:rsidRPr="006942EA">
        <w:rPr>
          <w:rFonts w:ascii="Consolas" w:hAnsi="Consolas" w:cs="Arial"/>
          <w:sz w:val="24"/>
          <w:szCs w:val="24"/>
        </w:rPr>
        <w:t>在</w:t>
      </w:r>
      <w:r w:rsidRPr="006942EA">
        <w:rPr>
          <w:rFonts w:ascii="Consolas" w:hAnsi="Consolas" w:cs="Arial"/>
          <w:sz w:val="24"/>
          <w:szCs w:val="24"/>
        </w:rPr>
        <w:t>url</w:t>
      </w:r>
      <w:r w:rsidRPr="006942EA">
        <w:rPr>
          <w:rFonts w:ascii="Consolas" w:hAnsi="Consolas" w:cs="Arial"/>
          <w:sz w:val="24"/>
          <w:szCs w:val="24"/>
        </w:rPr>
        <w:t>地址</w:t>
      </w:r>
      <w:r w:rsidRPr="006942EA">
        <w:rPr>
          <w:rFonts w:ascii="Consolas" w:hAnsi="Consolas" w:cs="Arial" w:hint="eastAsia"/>
          <w:sz w:val="24"/>
          <w:szCs w:val="24"/>
        </w:rPr>
        <w:t>上的</w:t>
      </w:r>
    </w:p>
    <w:p w14:paraId="354796B6" w14:textId="77777777" w:rsidR="00BB03A3" w:rsidRDefault="00BB03A3" w:rsidP="00233640">
      <w:pPr>
        <w:ind w:left="360"/>
        <w:jc w:val="left"/>
        <w:rPr>
          <w:rFonts w:ascii="Consolas" w:hAnsi="Consolas" w:cs="Arial" w:hint="eastAsia"/>
          <w:sz w:val="24"/>
          <w:szCs w:val="24"/>
        </w:rPr>
      </w:pPr>
    </w:p>
    <w:p w14:paraId="0D3D2CFE" w14:textId="77777777" w:rsidR="00233640" w:rsidRDefault="00233640" w:rsidP="00233640">
      <w:pPr>
        <w:pStyle w:val="a7"/>
        <w:numPr>
          <w:ilvl w:val="0"/>
          <w:numId w:val="23"/>
        </w:numPr>
        <w:ind w:firstLineChars="0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 w:hint="eastAsia"/>
          <w:sz w:val="24"/>
          <w:szCs w:val="24"/>
        </w:rPr>
        <w:t>如何验证我的数字签名</w:t>
      </w:r>
      <w:r>
        <w:rPr>
          <w:rFonts w:ascii="Consolas" w:hAnsi="Consolas" w:cs="Arial" w:hint="eastAsia"/>
          <w:sz w:val="24"/>
          <w:szCs w:val="24"/>
        </w:rPr>
        <w:t>MD5</w:t>
      </w:r>
      <w:r>
        <w:rPr>
          <w:rFonts w:ascii="Consolas" w:hAnsi="Consolas" w:cs="Arial" w:hint="eastAsia"/>
          <w:sz w:val="24"/>
          <w:szCs w:val="24"/>
        </w:rPr>
        <w:t>算法是否与爱游戏一致？</w:t>
      </w:r>
    </w:p>
    <w:p w14:paraId="2E9BECB5" w14:textId="77777777" w:rsidR="00BB03A3" w:rsidRPr="00BB03A3" w:rsidRDefault="00BB03A3" w:rsidP="00BB03A3">
      <w:pPr>
        <w:pStyle w:val="a7"/>
        <w:ind w:left="360" w:firstLineChars="0" w:firstLine="0"/>
        <w:rPr>
          <w:rFonts w:ascii="Consolas" w:hAnsi="Consolas" w:cs="Arial"/>
          <w:sz w:val="24"/>
          <w:szCs w:val="24"/>
        </w:rPr>
      </w:pPr>
      <w:r w:rsidRPr="00BB03A3">
        <w:rPr>
          <w:rFonts w:ascii="Consolas" w:hAnsi="Consolas" w:cs="Arial" w:hint="eastAsia"/>
          <w:sz w:val="24"/>
          <w:szCs w:val="24"/>
        </w:rPr>
        <w:t>可用您的</w:t>
      </w:r>
      <w:r w:rsidRPr="00BB03A3">
        <w:rPr>
          <w:rFonts w:ascii="Consolas" w:hAnsi="Consolas" w:cs="Arial" w:hint="eastAsia"/>
          <w:sz w:val="24"/>
          <w:szCs w:val="24"/>
        </w:rPr>
        <w:t>MD5</w:t>
      </w:r>
      <w:r w:rsidRPr="00BB03A3">
        <w:rPr>
          <w:rFonts w:ascii="Consolas" w:hAnsi="Consolas" w:cs="Arial" w:hint="eastAsia"/>
          <w:sz w:val="24"/>
          <w:szCs w:val="24"/>
        </w:rPr>
        <w:t>算法对如下串进行加密：</w:t>
      </w:r>
    </w:p>
    <w:p w14:paraId="2ED4AD21" w14:textId="77777777" w:rsidR="00BB03A3" w:rsidRPr="00BB03A3" w:rsidRDefault="00BB03A3" w:rsidP="00BB03A3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8"/>
        </w:rPr>
      </w:pPr>
      <w:r w:rsidRPr="00BB03A3">
        <w:rPr>
          <w:rFonts w:ascii="Consolas" w:hAnsi="Consolas" w:cs="Consolas"/>
          <w:color w:val="000000"/>
          <w:kern w:val="0"/>
          <w:sz w:val="24"/>
          <w:szCs w:val="28"/>
        </w:rPr>
        <w:t>1421986517277MD5abc2d0c88900417c88e4f6d678c6d04f111111112.1.0</w:t>
      </w:r>
    </w:p>
    <w:p w14:paraId="30028881" w14:textId="77777777" w:rsidR="00BB03A3" w:rsidRPr="00BB03A3" w:rsidRDefault="00BB03A3" w:rsidP="00BB03A3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8"/>
        </w:rPr>
      </w:pPr>
      <w:r w:rsidRPr="00BB03A3">
        <w:rPr>
          <w:rFonts w:ascii="Consolas" w:hAnsi="Consolas" w:cs="Arial" w:hint="eastAsia"/>
          <w:sz w:val="24"/>
          <w:szCs w:val="24"/>
        </w:rPr>
        <w:t>正确结果：</w:t>
      </w:r>
      <w:r w:rsidRPr="00BB03A3">
        <w:rPr>
          <w:rFonts w:ascii="Consolas" w:hAnsi="Consolas" w:cs="Consolas"/>
          <w:color w:val="000000"/>
          <w:kern w:val="0"/>
          <w:sz w:val="24"/>
          <w:szCs w:val="28"/>
        </w:rPr>
        <w:t>4066426956C959ECBC84597786428313</w:t>
      </w:r>
    </w:p>
    <w:p w14:paraId="0091CC8E" w14:textId="77777777" w:rsidR="00BB03A3" w:rsidRDefault="00BB03A3" w:rsidP="00BB03A3">
      <w:pPr>
        <w:pStyle w:val="a7"/>
        <w:ind w:left="360" w:firstLineChars="0" w:firstLine="0"/>
        <w:rPr>
          <w:rFonts w:ascii="Consolas" w:hAnsi="Consolas" w:cs="Arial"/>
          <w:sz w:val="24"/>
          <w:szCs w:val="24"/>
        </w:rPr>
      </w:pPr>
    </w:p>
    <w:p w14:paraId="166D8981" w14:textId="77777777" w:rsidR="00BB03A3" w:rsidRDefault="00BB03A3" w:rsidP="00BB03A3">
      <w:pPr>
        <w:pStyle w:val="a7"/>
        <w:ind w:left="360" w:firstLineChars="0" w:firstLine="0"/>
        <w:rPr>
          <w:rFonts w:ascii="Consolas" w:hAnsi="Consolas" w:cs="Arial" w:hint="eastAsia"/>
          <w:sz w:val="24"/>
          <w:szCs w:val="24"/>
        </w:rPr>
      </w:pPr>
    </w:p>
    <w:p w14:paraId="5C2B64BC" w14:textId="3042A24A" w:rsidR="008B3827" w:rsidRPr="002047BB" w:rsidRDefault="00BB03A3" w:rsidP="008B3827">
      <w:pPr>
        <w:pStyle w:val="a7"/>
        <w:numPr>
          <w:ilvl w:val="0"/>
          <w:numId w:val="23"/>
        </w:numPr>
        <w:ind w:firstLineChars="0"/>
        <w:rPr>
          <w:rFonts w:ascii="Helvetica Neue" w:hAnsi="Helvetica Neue" w:cs="Times New Roman"/>
          <w:color w:val="333333"/>
          <w:kern w:val="0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lastRenderedPageBreak/>
        <w:t>升级</w:t>
      </w:r>
      <w:r>
        <w:rPr>
          <w:rFonts w:ascii="Consolas" w:hAnsi="Consolas" w:cs="Arial"/>
          <w:sz w:val="24"/>
          <w:szCs w:val="24"/>
        </w:rPr>
        <w:t xml:space="preserve">iOS9.0 </w:t>
      </w:r>
      <w:r>
        <w:rPr>
          <w:rFonts w:ascii="Consolas" w:hAnsi="Consolas" w:cs="Arial" w:hint="eastAsia"/>
          <w:sz w:val="24"/>
          <w:szCs w:val="24"/>
        </w:rPr>
        <w:t>之后</w:t>
      </w:r>
      <w:r>
        <w:rPr>
          <w:rFonts w:ascii="Consolas" w:hAnsi="Consolas" w:cs="Arial"/>
          <w:sz w:val="24"/>
          <w:szCs w:val="24"/>
        </w:rPr>
        <w:t>无法登陆</w:t>
      </w:r>
      <w:r w:rsidR="00E14120">
        <w:rPr>
          <w:rFonts w:ascii="Consolas" w:hAnsi="Consolas" w:cs="Arial"/>
          <w:sz w:val="24"/>
          <w:szCs w:val="24"/>
        </w:rPr>
        <w:t>？</w:t>
      </w:r>
    </w:p>
    <w:p w14:paraId="1484C39B" w14:textId="1FB242C8" w:rsidR="002047BB" w:rsidRPr="00E14120" w:rsidRDefault="00E14120" w:rsidP="00E14120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>
        <w:rPr>
          <w:rFonts w:ascii="Helvetica Neue" w:hAnsi="Helvetica Neue" w:cs="Times New Roman"/>
          <w:color w:val="333333"/>
          <w:kern w:val="0"/>
          <w:sz w:val="24"/>
          <w:szCs w:val="24"/>
        </w:rPr>
        <w:t xml:space="preserve">   </w:t>
      </w:r>
      <w:r>
        <w:rPr>
          <w:rFonts w:ascii="Helvetica Neue" w:hAnsi="Helvetica Neue" w:cs="Times New Roman"/>
          <w:color w:val="333333"/>
          <w:kern w:val="0"/>
          <w:sz w:val="24"/>
          <w:szCs w:val="24"/>
        </w:rPr>
        <w:t>因为</w:t>
      </w:r>
      <w:r>
        <w:rPr>
          <w:rFonts w:ascii="Helvetica Neue" w:hAnsi="Helvetica Neue" w:cs="Times New Roman" w:hint="eastAsia"/>
          <w:color w:val="333333"/>
          <w:kern w:val="0"/>
          <w:sz w:val="24"/>
          <w:szCs w:val="24"/>
        </w:rPr>
        <w:t>iOS</w:t>
      </w:r>
      <w:r>
        <w:rPr>
          <w:rFonts w:ascii="Helvetica Neue" w:hAnsi="Helvetica Neue" w:cs="Times New Roman"/>
          <w:color w:val="333333"/>
          <w:kern w:val="0"/>
          <w:sz w:val="24"/>
          <w:szCs w:val="24"/>
        </w:rPr>
        <w:t>9.0</w:t>
      </w:r>
      <w:r>
        <w:rPr>
          <w:rFonts w:ascii="Helvetica Neue" w:hAnsi="Helvetica Neue" w:cs="Times New Roman" w:hint="eastAsia"/>
          <w:color w:val="333333"/>
          <w:kern w:val="0"/>
          <w:sz w:val="24"/>
          <w:szCs w:val="24"/>
        </w:rPr>
        <w:t>中</w:t>
      </w:r>
      <w:r>
        <w:rPr>
          <w:rFonts w:ascii="Helvetica Neue" w:hAnsi="Helvetica Neue" w:cs="Times New Roman"/>
          <w:color w:val="333333"/>
          <w:kern w:val="0"/>
          <w:sz w:val="24"/>
          <w:szCs w:val="24"/>
        </w:rPr>
        <w:t>的网络安全</w:t>
      </w:r>
      <w:r w:rsidRPr="00E14120">
        <w:rPr>
          <w:rFonts w:ascii="Helvetica Neue" w:eastAsia="Times New Roman" w:hAnsi="Helvetica Neue" w:cs="Times New Roman"/>
          <w:color w:val="333333"/>
          <w:kern w:val="0"/>
          <w:sz w:val="24"/>
          <w:szCs w:val="24"/>
          <w:shd w:val="clear" w:color="auto" w:fill="FFFFFF"/>
        </w:rPr>
        <w:t xml:space="preserve">ATS </w:t>
      </w:r>
      <w:r w:rsidRPr="00E14120">
        <w:rPr>
          <w:rFonts w:ascii="MS Mincho" w:eastAsia="MS Mincho" w:hAnsi="MS Mincho" w:cs="MS Mincho"/>
          <w:color w:val="333333"/>
          <w:kern w:val="0"/>
          <w:sz w:val="24"/>
          <w:szCs w:val="24"/>
          <w:shd w:val="clear" w:color="auto" w:fill="FFFFFF"/>
        </w:rPr>
        <w:t>要求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  <w:shd w:val="clear" w:color="auto" w:fill="FFFFFF"/>
        </w:rPr>
        <w:t>，</w:t>
      </w:r>
      <w:r>
        <w:rPr>
          <w:rFonts w:ascii="SimSun" w:eastAsia="SimSun" w:hAnsi="SimSun" w:cs="SimSun"/>
          <w:color w:val="333333"/>
          <w:kern w:val="0"/>
          <w:sz w:val="24"/>
          <w:szCs w:val="24"/>
          <w:shd w:val="clear" w:color="auto" w:fill="FFFFFF"/>
        </w:rPr>
        <w:t>导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  <w:shd w:val="clear" w:color="auto" w:fill="FFFFFF"/>
        </w:rPr>
        <w:t>致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  <w:shd w:val="clear" w:color="auto" w:fill="FFFFFF"/>
        </w:rPr>
        <w:t>SDK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  <w:shd w:val="clear" w:color="auto" w:fill="FFFFFF"/>
        </w:rPr>
        <w:t>中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  <w:shd w:val="clear" w:color="auto" w:fill="FFFFFF"/>
        </w:rPr>
        <w:t>的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  <w:shd w:val="clear" w:color="auto" w:fill="FFFFFF"/>
        </w:rPr>
        <w:t>部分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  <w:shd w:val="clear" w:color="auto" w:fill="FFFFFF"/>
        </w:rPr>
        <w:t>接口失效，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  <w:shd w:val="clear" w:color="auto" w:fill="FFFFFF"/>
        </w:rPr>
        <w:t>目前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  <w:shd w:val="clear" w:color="auto" w:fill="FFFFFF"/>
        </w:rPr>
        <w:t>解决方案如下。</w:t>
      </w:r>
      <w:bookmarkStart w:id="103" w:name="_GoBack"/>
      <w:bookmarkEnd w:id="103"/>
    </w:p>
    <w:p w14:paraId="282E33B3" w14:textId="07C45FE9" w:rsidR="008B3827" w:rsidRPr="008B3827" w:rsidRDefault="008B3827" w:rsidP="008B3827">
      <w:pPr>
        <w:pStyle w:val="a7"/>
        <w:ind w:left="360" w:firstLineChars="0" w:firstLine="0"/>
        <w:rPr>
          <w:rFonts w:ascii="Helvetica Neue" w:hAnsi="Helvetica Neue" w:cs="Times New Roman"/>
          <w:color w:val="333333"/>
          <w:kern w:val="0"/>
          <w:sz w:val="24"/>
          <w:szCs w:val="24"/>
        </w:rPr>
      </w:pPr>
      <w:r w:rsidRPr="008B3827">
        <w:rPr>
          <w:rFonts w:ascii="Helvetica Neue" w:hAnsi="Helvetica Neue" w:cs="Times New Roman"/>
          <w:color w:val="333333"/>
          <w:kern w:val="0"/>
          <w:sz w:val="24"/>
          <w:szCs w:val="24"/>
        </w:rPr>
        <w:t>你可以在</w:t>
      </w:r>
      <w:r w:rsidRPr="008B3827">
        <w:rPr>
          <w:rFonts w:ascii="Helvetica Neue" w:hAnsi="Helvetica Neue" w:cs="Times New Roman"/>
          <w:color w:val="333333"/>
          <w:kern w:val="0"/>
          <w:sz w:val="24"/>
          <w:szCs w:val="24"/>
        </w:rPr>
        <w:t xml:space="preserve">Info.plist </w:t>
      </w:r>
      <w:r w:rsidRPr="008B3827">
        <w:rPr>
          <w:rFonts w:ascii="Helvetica Neue" w:hAnsi="Helvetica Neue" w:cs="Times New Roman"/>
          <w:color w:val="333333"/>
          <w:kern w:val="0"/>
          <w:sz w:val="24"/>
          <w:szCs w:val="24"/>
        </w:rPr>
        <w:t>配置中改用下面的</w:t>
      </w:r>
      <w:r w:rsidRPr="008B3827">
        <w:rPr>
          <w:rFonts w:ascii="Helvetica Neue" w:hAnsi="Helvetica Neue" w:cs="Times New Roman"/>
          <w:color w:val="333333"/>
          <w:kern w:val="0"/>
          <w:sz w:val="24"/>
          <w:szCs w:val="24"/>
        </w:rPr>
        <w:t>XML</w:t>
      </w:r>
      <w:r w:rsidRPr="008B3827">
        <w:rPr>
          <w:rFonts w:ascii="Helvetica Neue" w:hAnsi="Helvetica Neue" w:cs="Times New Roman"/>
          <w:color w:val="333333"/>
          <w:kern w:val="0"/>
          <w:sz w:val="24"/>
          <w:szCs w:val="24"/>
        </w:rPr>
        <w:t>源码：</w:t>
      </w:r>
    </w:p>
    <w:p w14:paraId="0F821453" w14:textId="77777777" w:rsidR="008B3827" w:rsidRPr="008B3827" w:rsidRDefault="008B3827" w:rsidP="008B382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 w:rsidRPr="008B3827">
        <w:rPr>
          <w:rFonts w:ascii="Consolas" w:hAnsi="Consolas" w:cs="Courier New"/>
          <w:color w:val="333333"/>
          <w:kern w:val="0"/>
          <w:sz w:val="20"/>
          <w:szCs w:val="20"/>
        </w:rPr>
        <w:t xml:space="preserve">    &lt;</w:t>
      </w:r>
      <w:r w:rsidRPr="008B3827">
        <w:rPr>
          <w:rFonts w:ascii="Consolas" w:hAnsi="Consolas" w:cs="Courier New"/>
          <w:color w:val="63A35C"/>
          <w:kern w:val="0"/>
          <w:sz w:val="20"/>
          <w:szCs w:val="20"/>
        </w:rPr>
        <w:t>key</w:t>
      </w:r>
      <w:r w:rsidRPr="008B3827">
        <w:rPr>
          <w:rFonts w:ascii="Consolas" w:hAnsi="Consolas" w:cs="Courier New"/>
          <w:color w:val="333333"/>
          <w:kern w:val="0"/>
          <w:sz w:val="20"/>
          <w:szCs w:val="20"/>
        </w:rPr>
        <w:t>&gt;NSAppTransportSecurity&lt;/</w:t>
      </w:r>
      <w:r w:rsidRPr="008B3827">
        <w:rPr>
          <w:rFonts w:ascii="Consolas" w:hAnsi="Consolas" w:cs="Courier New"/>
          <w:color w:val="63A35C"/>
          <w:kern w:val="0"/>
          <w:sz w:val="20"/>
          <w:szCs w:val="20"/>
        </w:rPr>
        <w:t>key</w:t>
      </w:r>
      <w:r w:rsidRPr="008B3827">
        <w:rPr>
          <w:rFonts w:ascii="Consolas" w:hAnsi="Consolas" w:cs="Courier New"/>
          <w:color w:val="333333"/>
          <w:kern w:val="0"/>
          <w:sz w:val="20"/>
          <w:szCs w:val="20"/>
        </w:rPr>
        <w:t>&gt;</w:t>
      </w:r>
    </w:p>
    <w:p w14:paraId="52300835" w14:textId="75711933" w:rsidR="008B3827" w:rsidRPr="008B3827" w:rsidRDefault="008B3827" w:rsidP="008B382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 w:hint="eastAsia"/>
          <w:color w:val="333333"/>
          <w:kern w:val="0"/>
          <w:sz w:val="20"/>
          <w:szCs w:val="20"/>
        </w:rPr>
      </w:pPr>
      <w:r w:rsidRPr="008B3827">
        <w:rPr>
          <w:rFonts w:ascii="Consolas" w:hAnsi="Consolas" w:cs="Courier New"/>
          <w:color w:val="333333"/>
          <w:kern w:val="0"/>
          <w:sz w:val="20"/>
          <w:szCs w:val="20"/>
        </w:rPr>
        <w:t xml:space="preserve">    &lt;</w:t>
      </w:r>
      <w:r w:rsidRPr="008B3827">
        <w:rPr>
          <w:rFonts w:ascii="Consolas" w:hAnsi="Consolas" w:cs="Courier New"/>
          <w:color w:val="63A35C"/>
          <w:kern w:val="0"/>
          <w:sz w:val="20"/>
          <w:szCs w:val="20"/>
        </w:rPr>
        <w:t>dict</w:t>
      </w:r>
      <w:r w:rsidRPr="008B3827">
        <w:rPr>
          <w:rFonts w:ascii="Consolas" w:hAnsi="Consolas" w:cs="Courier New"/>
          <w:color w:val="333333"/>
          <w:kern w:val="0"/>
          <w:sz w:val="20"/>
          <w:szCs w:val="20"/>
        </w:rPr>
        <w:t>&gt;</w:t>
      </w:r>
    </w:p>
    <w:p w14:paraId="17B7C993" w14:textId="77777777" w:rsidR="008B3827" w:rsidRPr="008B3827" w:rsidRDefault="008B3827" w:rsidP="008B382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 w:rsidRPr="008B3827">
        <w:rPr>
          <w:rFonts w:ascii="Consolas" w:hAnsi="Consolas" w:cs="Courier New"/>
          <w:color w:val="333333"/>
          <w:kern w:val="0"/>
          <w:sz w:val="20"/>
          <w:szCs w:val="20"/>
        </w:rPr>
        <w:t xml:space="preserve">        &lt;</w:t>
      </w:r>
      <w:r w:rsidRPr="008B3827">
        <w:rPr>
          <w:rFonts w:ascii="Consolas" w:hAnsi="Consolas" w:cs="Courier New"/>
          <w:color w:val="63A35C"/>
          <w:kern w:val="0"/>
          <w:sz w:val="20"/>
          <w:szCs w:val="20"/>
        </w:rPr>
        <w:t>key</w:t>
      </w:r>
      <w:r w:rsidRPr="008B3827">
        <w:rPr>
          <w:rFonts w:ascii="Consolas" w:hAnsi="Consolas" w:cs="Courier New"/>
          <w:color w:val="333333"/>
          <w:kern w:val="0"/>
          <w:sz w:val="20"/>
          <w:szCs w:val="20"/>
        </w:rPr>
        <w:t>&gt;NSAllowsArbitraryLoads&lt;/</w:t>
      </w:r>
      <w:r w:rsidRPr="008B3827">
        <w:rPr>
          <w:rFonts w:ascii="Consolas" w:hAnsi="Consolas" w:cs="Courier New"/>
          <w:color w:val="63A35C"/>
          <w:kern w:val="0"/>
          <w:sz w:val="20"/>
          <w:szCs w:val="20"/>
        </w:rPr>
        <w:t>key</w:t>
      </w:r>
      <w:r w:rsidRPr="008B3827">
        <w:rPr>
          <w:rFonts w:ascii="Consolas" w:hAnsi="Consolas" w:cs="Courier New"/>
          <w:color w:val="333333"/>
          <w:kern w:val="0"/>
          <w:sz w:val="20"/>
          <w:szCs w:val="20"/>
        </w:rPr>
        <w:t>&gt;</w:t>
      </w:r>
    </w:p>
    <w:p w14:paraId="00BCCA99" w14:textId="77777777" w:rsidR="008B3827" w:rsidRPr="008B3827" w:rsidRDefault="008B3827" w:rsidP="008B382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 w:rsidRPr="008B3827">
        <w:rPr>
          <w:rFonts w:ascii="Consolas" w:hAnsi="Consolas" w:cs="Courier New"/>
          <w:color w:val="333333"/>
          <w:kern w:val="0"/>
          <w:sz w:val="20"/>
          <w:szCs w:val="20"/>
        </w:rPr>
        <w:t xml:space="preserve">        &lt;</w:t>
      </w:r>
      <w:r w:rsidRPr="008B3827">
        <w:rPr>
          <w:rFonts w:ascii="Consolas" w:hAnsi="Consolas" w:cs="Courier New"/>
          <w:color w:val="63A35C"/>
          <w:kern w:val="0"/>
          <w:sz w:val="20"/>
          <w:szCs w:val="20"/>
        </w:rPr>
        <w:t>true</w:t>
      </w:r>
      <w:r w:rsidRPr="008B3827">
        <w:rPr>
          <w:rFonts w:ascii="Consolas" w:hAnsi="Consolas" w:cs="Courier New"/>
          <w:color w:val="333333"/>
          <w:kern w:val="0"/>
          <w:sz w:val="20"/>
          <w:szCs w:val="20"/>
        </w:rPr>
        <w:t>/&gt;</w:t>
      </w:r>
    </w:p>
    <w:p w14:paraId="65B4F9EA" w14:textId="77777777" w:rsidR="008B3827" w:rsidRPr="008B3827" w:rsidRDefault="008B3827" w:rsidP="008B382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20"/>
          <w:szCs w:val="20"/>
        </w:rPr>
      </w:pPr>
      <w:r w:rsidRPr="008B3827">
        <w:rPr>
          <w:rFonts w:ascii="Consolas" w:hAnsi="Consolas" w:cs="Courier New"/>
          <w:color w:val="333333"/>
          <w:kern w:val="0"/>
          <w:sz w:val="20"/>
          <w:szCs w:val="20"/>
        </w:rPr>
        <w:t xml:space="preserve">    &lt;/</w:t>
      </w:r>
      <w:r w:rsidRPr="008B3827">
        <w:rPr>
          <w:rFonts w:ascii="Consolas" w:hAnsi="Consolas" w:cs="Courier New"/>
          <w:color w:val="63A35C"/>
          <w:kern w:val="0"/>
          <w:sz w:val="20"/>
          <w:szCs w:val="20"/>
        </w:rPr>
        <w:t>dict</w:t>
      </w:r>
      <w:r w:rsidRPr="008B3827">
        <w:rPr>
          <w:rFonts w:ascii="Consolas" w:hAnsi="Consolas" w:cs="Courier New"/>
          <w:color w:val="333333"/>
          <w:kern w:val="0"/>
          <w:sz w:val="20"/>
          <w:szCs w:val="20"/>
        </w:rPr>
        <w:t>&gt;</w:t>
      </w:r>
    </w:p>
    <w:p w14:paraId="6AE477E6" w14:textId="77777777" w:rsidR="008B3827" w:rsidRPr="008B3827" w:rsidRDefault="008B3827" w:rsidP="008B3827">
      <w:pPr>
        <w:widowControl/>
        <w:spacing w:after="240" w:line="384" w:lineRule="atLeast"/>
        <w:ind w:firstLine="420"/>
        <w:jc w:val="left"/>
        <w:rPr>
          <w:rFonts w:ascii="Helvetica Neue" w:hAnsi="Helvetica Neue" w:cs="Times New Roman"/>
          <w:color w:val="333333"/>
          <w:kern w:val="0"/>
          <w:sz w:val="24"/>
          <w:szCs w:val="24"/>
        </w:rPr>
      </w:pPr>
      <w:r w:rsidRPr="008B3827">
        <w:rPr>
          <w:rFonts w:ascii="Helvetica Neue" w:hAnsi="Helvetica Neue" w:cs="Times New Roman"/>
          <w:color w:val="333333"/>
          <w:kern w:val="0"/>
          <w:sz w:val="24"/>
          <w:szCs w:val="24"/>
        </w:rPr>
        <w:t>在</w:t>
      </w:r>
      <w:r w:rsidRPr="008B3827">
        <w:rPr>
          <w:rFonts w:ascii="Helvetica Neue" w:hAnsi="Helvetica Neue" w:cs="Times New Roman"/>
          <w:color w:val="333333"/>
          <w:kern w:val="0"/>
          <w:sz w:val="24"/>
          <w:szCs w:val="24"/>
        </w:rPr>
        <w:t xml:space="preserve"> plist </w:t>
      </w:r>
      <w:r w:rsidRPr="008B3827">
        <w:rPr>
          <w:rFonts w:ascii="Helvetica Neue" w:hAnsi="Helvetica Neue" w:cs="Times New Roman"/>
          <w:color w:val="333333"/>
          <w:kern w:val="0"/>
          <w:sz w:val="24"/>
          <w:szCs w:val="24"/>
        </w:rPr>
        <w:t>文件里显示如下：</w:t>
      </w:r>
    </w:p>
    <w:p w14:paraId="6BE754DD" w14:textId="64C6E347" w:rsidR="008B3827" w:rsidRDefault="008B3827" w:rsidP="00BB03A3">
      <w:pPr>
        <w:pStyle w:val="a7"/>
        <w:ind w:left="360" w:firstLineChars="0" w:firstLine="0"/>
        <w:rPr>
          <w:rFonts w:ascii="Consolas" w:hAnsi="Consolas" w:cs="Arial" w:hint="eastAsia"/>
          <w:sz w:val="24"/>
          <w:szCs w:val="24"/>
        </w:rPr>
      </w:pPr>
      <w:r>
        <w:rPr>
          <w:rFonts w:ascii="Consolas" w:hAnsi="Consolas" w:cs="Arial" w:hint="eastAsia"/>
          <w:noProof/>
          <w:sz w:val="24"/>
          <w:szCs w:val="24"/>
        </w:rPr>
        <w:drawing>
          <wp:inline distT="0" distB="0" distL="0" distR="0" wp14:anchorId="7FD602EF" wp14:editId="6A51F23C">
            <wp:extent cx="5272405" cy="360045"/>
            <wp:effectExtent l="0" t="0" r="10795" b="0"/>
            <wp:docPr id="2" name="图片 2" descr="../../../Library/Containers/com.tencent.qq/Data/Library/Application%20Support/QQ/Users/540401451/QQ/Temp.db/EEE99F0E-D971-4A63-B8BB-6962AE5821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Library/Containers/com.tencent.qq/Data/Library/Application%20Support/QQ/Users/540401451/QQ/Temp.db/EEE99F0E-D971-4A63-B8BB-6962AE5821B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F8C7F" w14:textId="77777777" w:rsidR="00FF6197" w:rsidRPr="0020359D" w:rsidRDefault="00FF6197" w:rsidP="00410A4C">
      <w:pPr>
        <w:widowControl/>
        <w:jc w:val="left"/>
      </w:pPr>
    </w:p>
    <w:sectPr w:rsidR="00FF6197" w:rsidRPr="0020359D" w:rsidSect="00C67D39"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C6D420" w14:textId="77777777" w:rsidR="00102AED" w:rsidRDefault="00102AED" w:rsidP="000E4FD4">
      <w:r>
        <w:separator/>
      </w:r>
    </w:p>
  </w:endnote>
  <w:endnote w:type="continuationSeparator" w:id="0">
    <w:p w14:paraId="701E43F0" w14:textId="77777777" w:rsidR="00102AED" w:rsidRDefault="00102AED" w:rsidP="000E4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6659746"/>
      <w:docPartObj>
        <w:docPartGallery w:val="Page Numbers (Bottom of Page)"/>
        <w:docPartUnique/>
      </w:docPartObj>
    </w:sdtPr>
    <w:sdtEndPr>
      <w:rPr>
        <w:b/>
        <w:sz w:val="24"/>
        <w:szCs w:val="24"/>
      </w:rPr>
    </w:sdtEndPr>
    <w:sdtContent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b/>
            <w:sz w:val="24"/>
            <w:szCs w:val="24"/>
          </w:rPr>
        </w:sdtEndPr>
        <w:sdtContent>
          <w:p w14:paraId="4EC50AC4" w14:textId="77777777" w:rsidR="002B1339" w:rsidRPr="003A6A0A" w:rsidRDefault="002B1339">
            <w:pPr>
              <w:pStyle w:val="a5"/>
              <w:rPr>
                <w:b/>
                <w:sz w:val="24"/>
                <w:szCs w:val="24"/>
              </w:rPr>
            </w:pPr>
            <w:r>
              <w:ptab w:relativeTo="margin" w:alignment="right" w:leader="none"/>
            </w:r>
            <w:r>
              <w:rPr>
                <w:lang w:val="zh-CN"/>
              </w:rPr>
              <w:t xml:space="preserve"> </w:t>
            </w:r>
            <w:r w:rsidRPr="003A6A0A">
              <w:rPr>
                <w:b/>
                <w:bCs/>
                <w:sz w:val="24"/>
                <w:szCs w:val="24"/>
              </w:rPr>
              <w:fldChar w:fldCharType="begin"/>
            </w:r>
            <w:r w:rsidRPr="003A6A0A">
              <w:rPr>
                <w:b/>
                <w:bCs/>
                <w:sz w:val="24"/>
                <w:szCs w:val="24"/>
              </w:rPr>
              <w:instrText>PAGE</w:instrText>
            </w:r>
            <w:r w:rsidRPr="003A6A0A">
              <w:rPr>
                <w:b/>
                <w:bCs/>
                <w:sz w:val="24"/>
                <w:szCs w:val="24"/>
              </w:rPr>
              <w:fldChar w:fldCharType="separate"/>
            </w:r>
            <w:r w:rsidR="00E14120">
              <w:rPr>
                <w:b/>
                <w:bCs/>
                <w:noProof/>
                <w:sz w:val="24"/>
                <w:szCs w:val="24"/>
              </w:rPr>
              <w:t>17</w:t>
            </w:r>
            <w:r w:rsidRPr="003A6A0A">
              <w:rPr>
                <w:b/>
                <w:bCs/>
                <w:sz w:val="24"/>
                <w:szCs w:val="24"/>
              </w:rPr>
              <w:fldChar w:fldCharType="end"/>
            </w:r>
            <w:r w:rsidRPr="003A6A0A">
              <w:rPr>
                <w:b/>
                <w:sz w:val="24"/>
                <w:szCs w:val="24"/>
                <w:lang w:val="zh-CN"/>
              </w:rPr>
              <w:t xml:space="preserve"> / </w:t>
            </w:r>
            <w:r w:rsidRPr="003A6A0A">
              <w:rPr>
                <w:b/>
                <w:bCs/>
                <w:sz w:val="24"/>
                <w:szCs w:val="24"/>
              </w:rPr>
              <w:fldChar w:fldCharType="begin"/>
            </w:r>
            <w:r w:rsidRPr="003A6A0A">
              <w:rPr>
                <w:b/>
                <w:bCs/>
                <w:sz w:val="24"/>
                <w:szCs w:val="24"/>
              </w:rPr>
              <w:instrText>NUMPAGES</w:instrText>
            </w:r>
            <w:r w:rsidRPr="003A6A0A">
              <w:rPr>
                <w:b/>
                <w:bCs/>
                <w:sz w:val="24"/>
                <w:szCs w:val="24"/>
              </w:rPr>
              <w:fldChar w:fldCharType="separate"/>
            </w:r>
            <w:r w:rsidR="00E14120">
              <w:rPr>
                <w:b/>
                <w:bCs/>
                <w:noProof/>
                <w:sz w:val="24"/>
                <w:szCs w:val="24"/>
              </w:rPr>
              <w:t>18</w:t>
            </w:r>
            <w:r w:rsidRPr="003A6A0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3ACF46" w14:textId="77777777" w:rsidR="002B1339" w:rsidRDefault="002B1339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643A34" w14:textId="77777777" w:rsidR="00102AED" w:rsidRDefault="00102AED" w:rsidP="000E4FD4">
      <w:r>
        <w:separator/>
      </w:r>
    </w:p>
  </w:footnote>
  <w:footnote w:type="continuationSeparator" w:id="0">
    <w:p w14:paraId="3223138E" w14:textId="77777777" w:rsidR="00102AED" w:rsidRDefault="00102AED" w:rsidP="000E4F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A95D8" w14:textId="0C299B10" w:rsidR="002B1339" w:rsidRDefault="002B1339" w:rsidP="00D064CA">
    <w:pPr>
      <w:pStyle w:val="a3"/>
      <w:tabs>
        <w:tab w:val="clear" w:pos="4153"/>
      </w:tabs>
    </w:pPr>
    <w:r>
      <w:t>用户</w:t>
    </w:r>
    <w:r>
      <w:rPr>
        <w:rFonts w:hint="eastAsia"/>
      </w:rPr>
      <w:t>SDK</w:t>
    </w:r>
    <w:r>
      <w:t>（</w:t>
    </w:r>
    <w:r>
      <w:t>IOS</w:t>
    </w:r>
    <w:r>
      <w:t>）</w:t>
    </w:r>
    <w:r>
      <w:rPr>
        <w:rFonts w:hint="eastAsia"/>
      </w:rPr>
      <w:t>嵌入文档</w:t>
    </w:r>
    <w:r>
      <w:tab/>
    </w:r>
    <w:r>
      <w:rPr>
        <w:rFonts w:hint="eastAsia"/>
      </w:rPr>
      <w:t>版权所有</w:t>
    </w:r>
    <w:r>
      <w:rPr>
        <w:rFonts w:hint="eastAsia"/>
      </w:rPr>
      <w:t xml:space="preserve"> </w:t>
    </w:r>
    <w:r w:rsidRPr="001F6F08">
      <w:rPr>
        <w:rFonts w:hint="eastAsia"/>
      </w:rPr>
      <w:t>©</w:t>
    </w:r>
    <w:r>
      <w:rPr>
        <w:rFonts w:hint="eastAsia"/>
      </w:rPr>
      <w:t>炫彩互动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C7B6C1" w14:textId="38811D38" w:rsidR="002B1339" w:rsidRPr="00837884" w:rsidRDefault="002B1339" w:rsidP="00837884">
    <w:pPr>
      <w:pStyle w:val="a3"/>
      <w:tabs>
        <w:tab w:val="clear" w:pos="4153"/>
      </w:tabs>
    </w:pPr>
    <w:r>
      <w:rPr>
        <w:rFonts w:hint="eastAsia"/>
      </w:rPr>
      <w:t>用户</w:t>
    </w:r>
    <w:r>
      <w:rPr>
        <w:rFonts w:hint="eastAsia"/>
      </w:rPr>
      <w:t>SDK</w:t>
    </w:r>
    <w:r>
      <w:t>（</w:t>
    </w:r>
    <w:r>
      <w:t>IOS</w:t>
    </w:r>
    <w:r>
      <w:rPr>
        <w:rFonts w:hint="eastAsia"/>
      </w:rPr>
      <w:t>）嵌入文档</w:t>
    </w:r>
    <w:r>
      <w:tab/>
    </w:r>
    <w:r>
      <w:rPr>
        <w:rFonts w:hint="eastAsia"/>
      </w:rPr>
      <w:t>版权所有</w:t>
    </w:r>
    <w:r>
      <w:rPr>
        <w:rFonts w:hint="eastAsia"/>
      </w:rPr>
      <w:t xml:space="preserve"> </w:t>
    </w:r>
    <w:r w:rsidRPr="001F6F08">
      <w:rPr>
        <w:rFonts w:hint="eastAsia"/>
      </w:rPr>
      <w:t>©</w:t>
    </w:r>
    <w:r>
      <w:rPr>
        <w:rFonts w:hint="eastAsia"/>
      </w:rPr>
      <w:t>炫彩互动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43289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E632F1"/>
    <w:multiLevelType w:val="multilevel"/>
    <w:tmpl w:val="DF4AA93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0607692C"/>
    <w:multiLevelType w:val="hybridMultilevel"/>
    <w:tmpl w:val="D550DF1A"/>
    <w:lvl w:ilvl="0" w:tplc="2ADED382"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6755F86"/>
    <w:multiLevelType w:val="hybridMultilevel"/>
    <w:tmpl w:val="D0AE2A0E"/>
    <w:lvl w:ilvl="0" w:tplc="423A21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D2D1C81"/>
    <w:multiLevelType w:val="hybridMultilevel"/>
    <w:tmpl w:val="A75C0594"/>
    <w:lvl w:ilvl="0" w:tplc="D996F6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7C58B4"/>
    <w:multiLevelType w:val="multilevel"/>
    <w:tmpl w:val="5790C58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15B97C6D"/>
    <w:multiLevelType w:val="hybridMultilevel"/>
    <w:tmpl w:val="F35EE1CA"/>
    <w:lvl w:ilvl="0" w:tplc="A47836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D9222D7"/>
    <w:multiLevelType w:val="hybridMultilevel"/>
    <w:tmpl w:val="F6B881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E3E56D2"/>
    <w:multiLevelType w:val="hybridMultilevel"/>
    <w:tmpl w:val="49B629EE"/>
    <w:lvl w:ilvl="0" w:tplc="10F6FC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4767159"/>
    <w:multiLevelType w:val="multilevel"/>
    <w:tmpl w:val="7988F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276219B9"/>
    <w:multiLevelType w:val="hybridMultilevel"/>
    <w:tmpl w:val="65DADA84"/>
    <w:lvl w:ilvl="0" w:tplc="08924856">
      <w:numFmt w:val="bullet"/>
      <w:lvlText w:val="-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2AFF2EFA"/>
    <w:multiLevelType w:val="hybridMultilevel"/>
    <w:tmpl w:val="2ADCB122"/>
    <w:lvl w:ilvl="0" w:tplc="4490DD74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5FB28D4"/>
    <w:multiLevelType w:val="hybridMultilevel"/>
    <w:tmpl w:val="7BE2F4B8"/>
    <w:lvl w:ilvl="0" w:tplc="9FE82FE2">
      <w:numFmt w:val="bullet"/>
      <w:lvlText w:val="-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4BFD740D"/>
    <w:multiLevelType w:val="multilevel"/>
    <w:tmpl w:val="7988F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4FA35B50"/>
    <w:multiLevelType w:val="hybridMultilevel"/>
    <w:tmpl w:val="01DA57A2"/>
    <w:lvl w:ilvl="0" w:tplc="32EE3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A4547B"/>
    <w:multiLevelType w:val="hybridMultilevel"/>
    <w:tmpl w:val="59E65DBC"/>
    <w:lvl w:ilvl="0" w:tplc="AF3C2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3A22F8D"/>
    <w:multiLevelType w:val="hybridMultilevel"/>
    <w:tmpl w:val="E198FF28"/>
    <w:lvl w:ilvl="0" w:tplc="4AD05C2E">
      <w:start w:val="1"/>
      <w:numFmt w:val="decimal"/>
      <w:lvlText w:val="(%1)"/>
      <w:lvlJc w:val="left"/>
      <w:pPr>
        <w:ind w:left="115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5BA100DD"/>
    <w:multiLevelType w:val="hybridMultilevel"/>
    <w:tmpl w:val="07161F40"/>
    <w:lvl w:ilvl="0" w:tplc="F41EECF4">
      <w:start w:val="2"/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A3671A1"/>
    <w:multiLevelType w:val="hybridMultilevel"/>
    <w:tmpl w:val="F6E412F8"/>
    <w:lvl w:ilvl="0" w:tplc="2B2A3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EC6034E"/>
    <w:multiLevelType w:val="multilevel"/>
    <w:tmpl w:val="7988F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70DB6331"/>
    <w:multiLevelType w:val="hybridMultilevel"/>
    <w:tmpl w:val="E876834E"/>
    <w:lvl w:ilvl="0" w:tplc="F5D6CCA8"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24A58F2"/>
    <w:multiLevelType w:val="hybridMultilevel"/>
    <w:tmpl w:val="22126720"/>
    <w:lvl w:ilvl="0" w:tplc="5246A62A">
      <w:start w:val="2"/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7472451"/>
    <w:multiLevelType w:val="hybridMultilevel"/>
    <w:tmpl w:val="7E8669AE"/>
    <w:lvl w:ilvl="0" w:tplc="9B1AD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CEE178E"/>
    <w:multiLevelType w:val="hybridMultilevel"/>
    <w:tmpl w:val="EAC65536"/>
    <w:lvl w:ilvl="0" w:tplc="C1B619E0"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6"/>
  </w:num>
  <w:num w:numId="5">
    <w:abstractNumId w:val="7"/>
  </w:num>
  <w:num w:numId="6">
    <w:abstractNumId w:val="9"/>
  </w:num>
  <w:num w:numId="7">
    <w:abstractNumId w:val="19"/>
  </w:num>
  <w:num w:numId="8">
    <w:abstractNumId w:val="8"/>
  </w:num>
  <w:num w:numId="9">
    <w:abstractNumId w:val="21"/>
  </w:num>
  <w:num w:numId="10">
    <w:abstractNumId w:val="17"/>
  </w:num>
  <w:num w:numId="11">
    <w:abstractNumId w:val="11"/>
  </w:num>
  <w:num w:numId="12">
    <w:abstractNumId w:val="20"/>
  </w:num>
  <w:num w:numId="13">
    <w:abstractNumId w:val="12"/>
  </w:num>
  <w:num w:numId="14">
    <w:abstractNumId w:val="10"/>
  </w:num>
  <w:num w:numId="15">
    <w:abstractNumId w:val="2"/>
  </w:num>
  <w:num w:numId="16">
    <w:abstractNumId w:val="23"/>
  </w:num>
  <w:num w:numId="17">
    <w:abstractNumId w:val="4"/>
  </w:num>
  <w:num w:numId="18">
    <w:abstractNumId w:val="1"/>
  </w:num>
  <w:num w:numId="19">
    <w:abstractNumId w:val="5"/>
  </w:num>
  <w:num w:numId="20">
    <w:abstractNumId w:val="6"/>
  </w:num>
  <w:num w:numId="21">
    <w:abstractNumId w:val="22"/>
  </w:num>
  <w:num w:numId="22">
    <w:abstractNumId w:val="15"/>
  </w:num>
  <w:num w:numId="23">
    <w:abstractNumId w:val="1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CD6"/>
    <w:rsid w:val="000214B0"/>
    <w:rsid w:val="00032E71"/>
    <w:rsid w:val="00036DC6"/>
    <w:rsid w:val="000416B1"/>
    <w:rsid w:val="0004522B"/>
    <w:rsid w:val="0005407D"/>
    <w:rsid w:val="000702F0"/>
    <w:rsid w:val="00074A6D"/>
    <w:rsid w:val="000852CB"/>
    <w:rsid w:val="000863CE"/>
    <w:rsid w:val="0009438F"/>
    <w:rsid w:val="000C7EBD"/>
    <w:rsid w:val="000D3F60"/>
    <w:rsid w:val="000E1816"/>
    <w:rsid w:val="000E4A50"/>
    <w:rsid w:val="000E4FD4"/>
    <w:rsid w:val="000F26A1"/>
    <w:rsid w:val="00102AED"/>
    <w:rsid w:val="00110F8B"/>
    <w:rsid w:val="00130B6F"/>
    <w:rsid w:val="00136BB9"/>
    <w:rsid w:val="001743CD"/>
    <w:rsid w:val="00174460"/>
    <w:rsid w:val="001853AF"/>
    <w:rsid w:val="001869F5"/>
    <w:rsid w:val="001C137E"/>
    <w:rsid w:val="001C14D0"/>
    <w:rsid w:val="001C3D34"/>
    <w:rsid w:val="001C623A"/>
    <w:rsid w:val="001E0BEB"/>
    <w:rsid w:val="001F5D41"/>
    <w:rsid w:val="001F6F08"/>
    <w:rsid w:val="00203393"/>
    <w:rsid w:val="0020359D"/>
    <w:rsid w:val="0020477D"/>
    <w:rsid w:val="002047BB"/>
    <w:rsid w:val="002068D0"/>
    <w:rsid w:val="00215E96"/>
    <w:rsid w:val="00231E48"/>
    <w:rsid w:val="00233640"/>
    <w:rsid w:val="00233678"/>
    <w:rsid w:val="00245F0D"/>
    <w:rsid w:val="002975D1"/>
    <w:rsid w:val="002A10E2"/>
    <w:rsid w:val="002B1339"/>
    <w:rsid w:val="002C5954"/>
    <w:rsid w:val="002D2545"/>
    <w:rsid w:val="002E20A0"/>
    <w:rsid w:val="0030092A"/>
    <w:rsid w:val="00306BB2"/>
    <w:rsid w:val="00314B6D"/>
    <w:rsid w:val="00322658"/>
    <w:rsid w:val="00357B2A"/>
    <w:rsid w:val="003638EF"/>
    <w:rsid w:val="00370028"/>
    <w:rsid w:val="003712D6"/>
    <w:rsid w:val="003740EF"/>
    <w:rsid w:val="00376FA9"/>
    <w:rsid w:val="0038010D"/>
    <w:rsid w:val="00382668"/>
    <w:rsid w:val="003A51A0"/>
    <w:rsid w:val="003A6A0A"/>
    <w:rsid w:val="003A77D1"/>
    <w:rsid w:val="003C3534"/>
    <w:rsid w:val="003D4956"/>
    <w:rsid w:val="003E22FC"/>
    <w:rsid w:val="00410A4C"/>
    <w:rsid w:val="00416A98"/>
    <w:rsid w:val="00424CC7"/>
    <w:rsid w:val="0043268F"/>
    <w:rsid w:val="00432CD6"/>
    <w:rsid w:val="00437D96"/>
    <w:rsid w:val="00440614"/>
    <w:rsid w:val="0045737C"/>
    <w:rsid w:val="00460367"/>
    <w:rsid w:val="00494B29"/>
    <w:rsid w:val="004B6C28"/>
    <w:rsid w:val="004C21C0"/>
    <w:rsid w:val="004C26AF"/>
    <w:rsid w:val="004C7B5D"/>
    <w:rsid w:val="004D50A7"/>
    <w:rsid w:val="004E3B07"/>
    <w:rsid w:val="004E55C0"/>
    <w:rsid w:val="004E5D65"/>
    <w:rsid w:val="004E7AA1"/>
    <w:rsid w:val="004E7D12"/>
    <w:rsid w:val="004F6A4F"/>
    <w:rsid w:val="00506953"/>
    <w:rsid w:val="00515192"/>
    <w:rsid w:val="005604F5"/>
    <w:rsid w:val="00583857"/>
    <w:rsid w:val="00593618"/>
    <w:rsid w:val="005A1C9F"/>
    <w:rsid w:val="005A2BD2"/>
    <w:rsid w:val="005B155E"/>
    <w:rsid w:val="005C54A8"/>
    <w:rsid w:val="005D02A7"/>
    <w:rsid w:val="005D24EA"/>
    <w:rsid w:val="005E2E78"/>
    <w:rsid w:val="005E41DE"/>
    <w:rsid w:val="005F2C67"/>
    <w:rsid w:val="005F2FA9"/>
    <w:rsid w:val="005F39AF"/>
    <w:rsid w:val="00603C6B"/>
    <w:rsid w:val="00623349"/>
    <w:rsid w:val="00625EC7"/>
    <w:rsid w:val="0064459D"/>
    <w:rsid w:val="00653D69"/>
    <w:rsid w:val="006834B3"/>
    <w:rsid w:val="006838B6"/>
    <w:rsid w:val="00687149"/>
    <w:rsid w:val="006C7719"/>
    <w:rsid w:val="006F2F86"/>
    <w:rsid w:val="006F2FF5"/>
    <w:rsid w:val="006F32AA"/>
    <w:rsid w:val="006F3AD2"/>
    <w:rsid w:val="006F78AC"/>
    <w:rsid w:val="0070641B"/>
    <w:rsid w:val="00712C08"/>
    <w:rsid w:val="00720139"/>
    <w:rsid w:val="0072327A"/>
    <w:rsid w:val="0074231D"/>
    <w:rsid w:val="0074295F"/>
    <w:rsid w:val="0074629A"/>
    <w:rsid w:val="00750296"/>
    <w:rsid w:val="00753EB4"/>
    <w:rsid w:val="00761397"/>
    <w:rsid w:val="007735B4"/>
    <w:rsid w:val="00787A6E"/>
    <w:rsid w:val="007A07EA"/>
    <w:rsid w:val="007A2838"/>
    <w:rsid w:val="007B5CC9"/>
    <w:rsid w:val="007C4F1A"/>
    <w:rsid w:val="007D33F5"/>
    <w:rsid w:val="007E4A12"/>
    <w:rsid w:val="007F7ACA"/>
    <w:rsid w:val="00820D1D"/>
    <w:rsid w:val="00837884"/>
    <w:rsid w:val="00837E68"/>
    <w:rsid w:val="0085356E"/>
    <w:rsid w:val="00853A87"/>
    <w:rsid w:val="008577FC"/>
    <w:rsid w:val="00880710"/>
    <w:rsid w:val="00881D12"/>
    <w:rsid w:val="00882F81"/>
    <w:rsid w:val="00883535"/>
    <w:rsid w:val="00885E47"/>
    <w:rsid w:val="008933EC"/>
    <w:rsid w:val="008A1440"/>
    <w:rsid w:val="008B3827"/>
    <w:rsid w:val="008C0492"/>
    <w:rsid w:val="008D094A"/>
    <w:rsid w:val="008F16E6"/>
    <w:rsid w:val="008F394B"/>
    <w:rsid w:val="00903CCA"/>
    <w:rsid w:val="0091784D"/>
    <w:rsid w:val="0092256D"/>
    <w:rsid w:val="0094663C"/>
    <w:rsid w:val="009554D8"/>
    <w:rsid w:val="00967E45"/>
    <w:rsid w:val="00974146"/>
    <w:rsid w:val="00995ACB"/>
    <w:rsid w:val="009B0FA5"/>
    <w:rsid w:val="009E2ED7"/>
    <w:rsid w:val="009E6E60"/>
    <w:rsid w:val="009E6E69"/>
    <w:rsid w:val="009E71DE"/>
    <w:rsid w:val="009F4CC5"/>
    <w:rsid w:val="009F7479"/>
    <w:rsid w:val="00A02620"/>
    <w:rsid w:val="00A151AD"/>
    <w:rsid w:val="00A15C20"/>
    <w:rsid w:val="00A16B65"/>
    <w:rsid w:val="00A3614A"/>
    <w:rsid w:val="00A5144D"/>
    <w:rsid w:val="00A522DD"/>
    <w:rsid w:val="00A73A65"/>
    <w:rsid w:val="00A86219"/>
    <w:rsid w:val="00AA57B4"/>
    <w:rsid w:val="00AB02F0"/>
    <w:rsid w:val="00AB4178"/>
    <w:rsid w:val="00AB4AB6"/>
    <w:rsid w:val="00AD71D0"/>
    <w:rsid w:val="00AE15EC"/>
    <w:rsid w:val="00AF227F"/>
    <w:rsid w:val="00AF26E6"/>
    <w:rsid w:val="00B33CA5"/>
    <w:rsid w:val="00B545B5"/>
    <w:rsid w:val="00B54EEB"/>
    <w:rsid w:val="00B72009"/>
    <w:rsid w:val="00B942C1"/>
    <w:rsid w:val="00BB03A3"/>
    <w:rsid w:val="00BB6114"/>
    <w:rsid w:val="00BC1932"/>
    <w:rsid w:val="00BC7798"/>
    <w:rsid w:val="00BE791C"/>
    <w:rsid w:val="00C05B0E"/>
    <w:rsid w:val="00C10941"/>
    <w:rsid w:val="00C15B1A"/>
    <w:rsid w:val="00C43F74"/>
    <w:rsid w:val="00C51BCB"/>
    <w:rsid w:val="00C67D39"/>
    <w:rsid w:val="00C81A7C"/>
    <w:rsid w:val="00C841F0"/>
    <w:rsid w:val="00C8696F"/>
    <w:rsid w:val="00CD69E5"/>
    <w:rsid w:val="00CE4DF7"/>
    <w:rsid w:val="00CF1166"/>
    <w:rsid w:val="00CF5B9A"/>
    <w:rsid w:val="00D0556A"/>
    <w:rsid w:val="00D064CA"/>
    <w:rsid w:val="00D303A6"/>
    <w:rsid w:val="00D33D50"/>
    <w:rsid w:val="00D34E9A"/>
    <w:rsid w:val="00D35A76"/>
    <w:rsid w:val="00D607F4"/>
    <w:rsid w:val="00D60818"/>
    <w:rsid w:val="00D637B7"/>
    <w:rsid w:val="00D87CD2"/>
    <w:rsid w:val="00D94CEA"/>
    <w:rsid w:val="00D9552F"/>
    <w:rsid w:val="00DA4AF9"/>
    <w:rsid w:val="00DA5620"/>
    <w:rsid w:val="00DB4C9C"/>
    <w:rsid w:val="00DB5D16"/>
    <w:rsid w:val="00DB7EA3"/>
    <w:rsid w:val="00DC4775"/>
    <w:rsid w:val="00DD7E7B"/>
    <w:rsid w:val="00DE273A"/>
    <w:rsid w:val="00E0261C"/>
    <w:rsid w:val="00E04EB6"/>
    <w:rsid w:val="00E051BA"/>
    <w:rsid w:val="00E14120"/>
    <w:rsid w:val="00E20597"/>
    <w:rsid w:val="00E40753"/>
    <w:rsid w:val="00E608D5"/>
    <w:rsid w:val="00E66FC4"/>
    <w:rsid w:val="00E8186E"/>
    <w:rsid w:val="00E9075B"/>
    <w:rsid w:val="00EB02CF"/>
    <w:rsid w:val="00EC3F3C"/>
    <w:rsid w:val="00EC76DB"/>
    <w:rsid w:val="00ED0E88"/>
    <w:rsid w:val="00ED3AAA"/>
    <w:rsid w:val="00ED6ACF"/>
    <w:rsid w:val="00EF2EC3"/>
    <w:rsid w:val="00F00003"/>
    <w:rsid w:val="00F026B5"/>
    <w:rsid w:val="00F10E64"/>
    <w:rsid w:val="00F14793"/>
    <w:rsid w:val="00F1779A"/>
    <w:rsid w:val="00F242AC"/>
    <w:rsid w:val="00F24934"/>
    <w:rsid w:val="00F255F0"/>
    <w:rsid w:val="00F43BBD"/>
    <w:rsid w:val="00F5016A"/>
    <w:rsid w:val="00F74DA7"/>
    <w:rsid w:val="00F8201E"/>
    <w:rsid w:val="00FA5B0E"/>
    <w:rsid w:val="00FC724F"/>
    <w:rsid w:val="00FD5FE3"/>
    <w:rsid w:val="00FE204F"/>
    <w:rsid w:val="00FE4B00"/>
    <w:rsid w:val="00FE7853"/>
    <w:rsid w:val="00FF4D96"/>
    <w:rsid w:val="00FF6197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2BBBAE"/>
  <w15:docId w15:val="{E6911A18-5222-4C10-8DCF-0C1729BD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21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7B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59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C59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4E7D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31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7D1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E4F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E4FD4"/>
    <w:rPr>
      <w:sz w:val="18"/>
      <w:szCs w:val="18"/>
    </w:rPr>
  </w:style>
  <w:style w:type="paragraph" w:styleId="a7">
    <w:name w:val="List Paragraph"/>
    <w:basedOn w:val="a"/>
    <w:uiPriority w:val="34"/>
    <w:qFormat/>
    <w:rsid w:val="000E4FD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36DC6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036DC6"/>
    <w:rPr>
      <w:sz w:val="18"/>
      <w:szCs w:val="18"/>
    </w:rPr>
  </w:style>
  <w:style w:type="paragraph" w:customStyle="1" w:styleId="Default">
    <w:name w:val="Default"/>
    <w:rsid w:val="001C3D34"/>
    <w:pPr>
      <w:widowControl w:val="0"/>
      <w:autoSpaceDE w:val="0"/>
      <w:autoSpaceDN w:val="0"/>
      <w:adjustRightInd w:val="0"/>
    </w:pPr>
    <w:rPr>
      <w:rFonts w:ascii="Consolas" w:hAnsi="Consolas" w:cs="Consolas"/>
      <w:color w:val="000000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9E2ED7"/>
    <w:rPr>
      <w:color w:val="0000FF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2C5954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2C59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2C595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C595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C5954"/>
  </w:style>
  <w:style w:type="character" w:customStyle="1" w:styleId="20">
    <w:name w:val="标题 2字符"/>
    <w:basedOn w:val="a0"/>
    <w:link w:val="2"/>
    <w:uiPriority w:val="9"/>
    <w:rsid w:val="002C59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E04EB6"/>
    <w:rPr>
      <w:color w:val="800080" w:themeColor="followedHyperlink"/>
      <w:u w:val="single"/>
    </w:rPr>
  </w:style>
  <w:style w:type="character" w:customStyle="1" w:styleId="90">
    <w:name w:val="标题 9字符"/>
    <w:basedOn w:val="a0"/>
    <w:link w:val="9"/>
    <w:uiPriority w:val="9"/>
    <w:semiHidden/>
    <w:rsid w:val="004E7D12"/>
    <w:rPr>
      <w:rFonts w:asciiTheme="majorHAnsi" w:eastAsiaTheme="majorEastAsia" w:hAnsiTheme="majorHAnsi" w:cstheme="majorBidi"/>
      <w:szCs w:val="21"/>
    </w:rPr>
  </w:style>
  <w:style w:type="character" w:customStyle="1" w:styleId="40">
    <w:name w:val="标题 4字符"/>
    <w:basedOn w:val="a0"/>
    <w:link w:val="4"/>
    <w:uiPriority w:val="9"/>
    <w:rsid w:val="004E7D1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c">
    <w:name w:val="Table Grid"/>
    <w:basedOn w:val="a1"/>
    <w:uiPriority w:val="59"/>
    <w:rsid w:val="007B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357B2A"/>
    <w:rPr>
      <w:b/>
      <w:bCs/>
      <w:kern w:val="44"/>
      <w:sz w:val="44"/>
      <w:szCs w:val="44"/>
    </w:rPr>
  </w:style>
  <w:style w:type="paragraph" w:styleId="ad">
    <w:name w:val="TOC Heading"/>
    <w:basedOn w:val="1"/>
    <w:next w:val="a"/>
    <w:uiPriority w:val="39"/>
    <w:semiHidden/>
    <w:unhideWhenUsed/>
    <w:qFormat/>
    <w:rsid w:val="00357B2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57B2A"/>
  </w:style>
  <w:style w:type="paragraph" w:styleId="21">
    <w:name w:val="toc 2"/>
    <w:basedOn w:val="a"/>
    <w:next w:val="a"/>
    <w:autoRedefine/>
    <w:uiPriority w:val="39"/>
    <w:unhideWhenUsed/>
    <w:qFormat/>
    <w:rsid w:val="00357B2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357B2A"/>
    <w:pPr>
      <w:ind w:leftChars="400" w:left="840"/>
    </w:pPr>
  </w:style>
  <w:style w:type="character" w:customStyle="1" w:styleId="50">
    <w:name w:val="标题 5字符"/>
    <w:basedOn w:val="a0"/>
    <w:link w:val="5"/>
    <w:uiPriority w:val="9"/>
    <w:semiHidden/>
    <w:rsid w:val="0074231D"/>
    <w:rPr>
      <w:b/>
      <w:bCs/>
      <w:sz w:val="28"/>
      <w:szCs w:val="28"/>
    </w:rPr>
  </w:style>
  <w:style w:type="paragraph" w:styleId="ae">
    <w:name w:val="No Spacing"/>
    <w:uiPriority w:val="1"/>
    <w:qFormat/>
    <w:rsid w:val="00FF7C7A"/>
    <w:pPr>
      <w:widowControl w:val="0"/>
      <w:jc w:val="both"/>
    </w:pPr>
  </w:style>
  <w:style w:type="character" w:customStyle="1" w:styleId="apple-style-span">
    <w:name w:val="apple-style-span"/>
    <w:basedOn w:val="a0"/>
    <w:rsid w:val="00D9552F"/>
  </w:style>
  <w:style w:type="paragraph" w:customStyle="1" w:styleId="p0">
    <w:name w:val="p0"/>
    <w:basedOn w:val="a"/>
    <w:rsid w:val="00D9552F"/>
    <w:pPr>
      <w:widowControl/>
    </w:pPr>
    <w:rPr>
      <w:rFonts w:ascii="Calibri" w:eastAsia="SimSun" w:hAnsi="Calibri" w:cs="SimSun"/>
      <w:kern w:val="0"/>
      <w:szCs w:val="21"/>
    </w:rPr>
  </w:style>
  <w:style w:type="paragraph" w:styleId="af">
    <w:name w:val="Normal (Web)"/>
    <w:basedOn w:val="a"/>
    <w:uiPriority w:val="99"/>
    <w:semiHidden/>
    <w:unhideWhenUsed/>
    <w:rsid w:val="008B382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pl-ent">
    <w:name w:val="pl-ent"/>
    <w:basedOn w:val="a0"/>
    <w:rsid w:val="008B3827"/>
  </w:style>
  <w:style w:type="character" w:customStyle="1" w:styleId="pl-c">
    <w:name w:val="pl-c"/>
    <w:basedOn w:val="a0"/>
    <w:rsid w:val="008B3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1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6258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23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image" Target="media/image2.tiff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ny\Documents\&#33258;&#23450;&#20041;%20Office%20&#27169;&#26495;\sdk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19248-446D-464C-820F-88AE94ADD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C:\Users\danny\Documents\自定义 Office 模板\sdk模板.dotx</Template>
  <TotalTime>141</TotalTime>
  <Pages>18</Pages>
  <Words>1678</Words>
  <Characters>9567</Characters>
  <Application>Microsoft Macintosh Word</Application>
  <DocSecurity>0</DocSecurity>
  <Lines>79</Lines>
  <Paragraphs>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中国电信游戏运营中心</Company>
  <LinksUpToDate>false</LinksUpToDate>
  <CharactersWithSpaces>11223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刘旦</dc:creator>
  <cp:lastModifiedBy>Microsoft Office 用户</cp:lastModifiedBy>
  <cp:revision>5</cp:revision>
  <cp:lastPrinted>2014-06-26T08:09:00Z</cp:lastPrinted>
  <dcterms:created xsi:type="dcterms:W3CDTF">2015-06-16T11:36:00Z</dcterms:created>
  <dcterms:modified xsi:type="dcterms:W3CDTF">2015-10-13T07:59:00Z</dcterms:modified>
</cp:coreProperties>
</file>